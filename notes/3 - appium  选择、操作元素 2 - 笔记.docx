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EF4" w:rsidRDefault="002175A2" w:rsidP="00B40F66">
      <w:pPr>
        <w:pStyle w:val="af8"/>
        <w:spacing w:before="0" w:after="0" w:line="240" w:lineRule="atLeast"/>
        <w:ind w:left="210" w:right="210"/>
        <w:jc w:val="both"/>
      </w:pPr>
      <w:r>
        <w:rPr>
          <w:rFonts w:hint="eastAsia"/>
        </w:rPr>
        <w:t xml:space="preserve">                   </w:t>
      </w:r>
    </w:p>
    <w:p w:rsidR="00EC2430" w:rsidRDefault="00EC2430" w:rsidP="008D6FCF">
      <w:pPr>
        <w:pStyle w:val="1"/>
        <w:ind w:left="210" w:right="210"/>
        <w:rPr>
          <w:rFonts w:ascii="Arial Unicode MS" w:hAnsi="Arial Unicode MS" w:cs="Arial Unicode MS"/>
        </w:rPr>
      </w:pPr>
      <w:bookmarkStart w:id="0" w:name="_Toc483466582"/>
      <w:r>
        <w:rPr>
          <w:rFonts w:ascii="Arial Unicode MS" w:hAnsi="Arial Unicode MS" w:cs="Arial Unicode MS" w:hint="eastAsia"/>
        </w:rPr>
        <w:t>上次作业</w:t>
      </w:r>
      <w:r w:rsidR="00331BF2">
        <w:rPr>
          <w:rFonts w:ascii="Arial Unicode MS" w:hAnsi="Arial Unicode MS" w:cs="Arial Unicode MS" w:hint="eastAsia"/>
        </w:rPr>
        <w:t xml:space="preserve"> </w:t>
      </w:r>
    </w:p>
    <w:p w:rsidR="0028309E" w:rsidRDefault="00E10D12" w:rsidP="000F3013">
      <w:pPr>
        <w:ind w:left="210" w:right="210"/>
        <w:rPr>
          <w:color w:val="C45911" w:themeColor="accent2" w:themeShade="BF"/>
        </w:rPr>
      </w:pPr>
      <w:hyperlink r:id="rId8" w:history="1">
        <w:r w:rsidR="004576C1" w:rsidRPr="0027459B">
          <w:rPr>
            <w:rStyle w:val="affa"/>
          </w:rPr>
          <w:t>https://github.com/jcyrss/songqin-testdev/blob/master/appium/task/task2.md</w:t>
        </w:r>
      </w:hyperlink>
    </w:p>
    <w:p w:rsidR="004576C1" w:rsidRDefault="004576C1" w:rsidP="000F3013">
      <w:pPr>
        <w:ind w:left="210" w:right="210"/>
        <w:rPr>
          <w:color w:val="C45911" w:themeColor="accent2" w:themeShade="BF"/>
        </w:rPr>
      </w:pPr>
    </w:p>
    <w:p w:rsidR="00250445" w:rsidRPr="00677394" w:rsidRDefault="00677394" w:rsidP="000F3013">
      <w:pPr>
        <w:ind w:left="210" w:right="210"/>
        <w:rPr>
          <w:color w:val="C45911" w:themeColor="accent2" w:themeShade="BF"/>
        </w:rPr>
      </w:pPr>
      <w:r>
        <w:rPr>
          <w:color w:val="C45911" w:themeColor="accent2" w:themeShade="BF"/>
        </w:rPr>
        <w:t>下面这些参数设置</w:t>
      </w:r>
    </w:p>
    <w:p w:rsidR="008801C6" w:rsidRDefault="008801C6" w:rsidP="000F3013">
      <w:pPr>
        <w:ind w:left="210" w:right="210"/>
        <w:rPr>
          <w:color w:val="C45911" w:themeColor="accent2" w:themeShade="BF"/>
        </w:rPr>
      </w:pPr>
      <w:r w:rsidRPr="00967775">
        <w:rPr>
          <w:rFonts w:eastAsia="宋体" w:cs="宋体"/>
          <w:color w:val="000000"/>
          <w:sz w:val="22"/>
          <w:szCs w:val="22"/>
        </w:rPr>
        <w:t>desired_caps[</w:t>
      </w:r>
      <w:r w:rsidRPr="00967775">
        <w:rPr>
          <w:rFonts w:eastAsia="宋体" w:cs="宋体"/>
          <w:color w:val="08AB01"/>
          <w:sz w:val="22"/>
          <w:szCs w:val="22"/>
        </w:rPr>
        <w:t>'platformVersion'</w:t>
      </w:r>
      <w:r w:rsidRPr="00967775">
        <w:rPr>
          <w:rFonts w:eastAsia="宋体" w:cs="宋体"/>
          <w:color w:val="000000"/>
          <w:sz w:val="22"/>
          <w:szCs w:val="22"/>
        </w:rPr>
        <w:t xml:space="preserve">] </w:t>
      </w:r>
      <w:r w:rsidRPr="00967775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967775">
        <w:rPr>
          <w:rFonts w:eastAsia="宋体" w:cs="宋体"/>
          <w:color w:val="08AB01"/>
          <w:sz w:val="22"/>
          <w:szCs w:val="22"/>
        </w:rPr>
        <w:t>'xxxxxxxx'</w:t>
      </w:r>
      <w:r w:rsidRPr="00967775">
        <w:rPr>
          <w:rFonts w:eastAsia="宋体" w:cs="宋体"/>
          <w:color w:val="08AB01"/>
          <w:sz w:val="22"/>
          <w:szCs w:val="22"/>
        </w:rPr>
        <w:br/>
      </w:r>
      <w:r w:rsidRPr="00967775">
        <w:rPr>
          <w:rFonts w:eastAsia="宋体" w:cs="宋体"/>
          <w:color w:val="000000"/>
          <w:sz w:val="22"/>
          <w:szCs w:val="22"/>
        </w:rPr>
        <w:t>desired_caps[</w:t>
      </w:r>
      <w:r w:rsidRPr="00967775">
        <w:rPr>
          <w:rFonts w:eastAsia="宋体" w:cs="宋体"/>
          <w:color w:val="08AB01"/>
          <w:sz w:val="22"/>
          <w:szCs w:val="22"/>
        </w:rPr>
        <w:t>'app'</w:t>
      </w:r>
      <w:r w:rsidRPr="00967775">
        <w:rPr>
          <w:rFonts w:eastAsia="宋体" w:cs="宋体"/>
          <w:color w:val="000000"/>
          <w:sz w:val="22"/>
          <w:szCs w:val="22"/>
        </w:rPr>
        <w:t xml:space="preserve">] </w:t>
      </w:r>
      <w:r w:rsidRPr="00967775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967775">
        <w:rPr>
          <w:rFonts w:eastAsia="宋体" w:cs="宋体"/>
          <w:color w:val="08AB01"/>
          <w:sz w:val="22"/>
          <w:szCs w:val="22"/>
        </w:rPr>
        <w:t>r'xxxxxxx'</w:t>
      </w:r>
      <w:r w:rsidRPr="00967775">
        <w:rPr>
          <w:rFonts w:eastAsia="宋体" w:cs="宋体"/>
          <w:color w:val="08AB01"/>
          <w:sz w:val="22"/>
          <w:szCs w:val="22"/>
        </w:rPr>
        <w:br/>
      </w:r>
      <w:r w:rsidRPr="00967775">
        <w:rPr>
          <w:rFonts w:eastAsia="宋体" w:cs="宋体"/>
          <w:color w:val="000000"/>
          <w:sz w:val="22"/>
          <w:szCs w:val="22"/>
        </w:rPr>
        <w:t>desired_caps[</w:t>
      </w:r>
      <w:r w:rsidRPr="00967775">
        <w:rPr>
          <w:rFonts w:eastAsia="宋体" w:cs="宋体"/>
          <w:color w:val="08AB01"/>
          <w:sz w:val="22"/>
          <w:szCs w:val="22"/>
        </w:rPr>
        <w:t>'appPackage'</w:t>
      </w:r>
      <w:r w:rsidRPr="00967775">
        <w:rPr>
          <w:rFonts w:eastAsia="宋体" w:cs="宋体"/>
          <w:color w:val="000000"/>
          <w:sz w:val="22"/>
          <w:szCs w:val="22"/>
        </w:rPr>
        <w:t xml:space="preserve">] </w:t>
      </w:r>
      <w:r w:rsidRPr="00967775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967775">
        <w:rPr>
          <w:rFonts w:eastAsia="宋体" w:cs="宋体"/>
          <w:color w:val="08AB01"/>
          <w:sz w:val="22"/>
          <w:szCs w:val="22"/>
        </w:rPr>
        <w:t>'xxxxx'</w:t>
      </w:r>
      <w:r w:rsidRPr="00967775">
        <w:rPr>
          <w:rFonts w:eastAsia="宋体" w:cs="宋体"/>
          <w:color w:val="08AB01"/>
          <w:sz w:val="22"/>
          <w:szCs w:val="22"/>
        </w:rPr>
        <w:br/>
      </w:r>
      <w:r w:rsidRPr="00967775">
        <w:rPr>
          <w:rFonts w:eastAsia="宋体" w:cs="宋体"/>
          <w:color w:val="000000"/>
          <w:sz w:val="22"/>
          <w:szCs w:val="22"/>
        </w:rPr>
        <w:t>desired_caps[</w:t>
      </w:r>
      <w:r w:rsidRPr="00967775">
        <w:rPr>
          <w:rFonts w:eastAsia="宋体" w:cs="宋体"/>
          <w:color w:val="08AB01"/>
          <w:sz w:val="22"/>
          <w:szCs w:val="22"/>
        </w:rPr>
        <w:t>'appActivity'</w:t>
      </w:r>
      <w:r w:rsidRPr="00967775">
        <w:rPr>
          <w:rFonts w:eastAsia="宋体" w:cs="宋体"/>
          <w:color w:val="000000"/>
          <w:sz w:val="22"/>
          <w:szCs w:val="22"/>
        </w:rPr>
        <w:t xml:space="preserve">] </w:t>
      </w:r>
      <w:r w:rsidRPr="00967775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967775">
        <w:rPr>
          <w:rFonts w:eastAsia="宋体" w:cs="宋体"/>
          <w:color w:val="08AB01"/>
          <w:sz w:val="22"/>
          <w:szCs w:val="22"/>
        </w:rPr>
        <w:t>'</w:t>
      </w:r>
      <w:r>
        <w:rPr>
          <w:rFonts w:eastAsia="宋体" w:cs="宋体" w:hint="eastAsia"/>
          <w:color w:val="08AB01"/>
          <w:sz w:val="22"/>
          <w:szCs w:val="22"/>
        </w:rPr>
        <w:t>xxxx</w:t>
      </w:r>
      <w:r w:rsidRPr="00967775">
        <w:rPr>
          <w:rFonts w:eastAsia="宋体" w:cs="宋体"/>
          <w:color w:val="08AB01"/>
          <w:sz w:val="22"/>
          <w:szCs w:val="22"/>
        </w:rPr>
        <w:t>'</w:t>
      </w:r>
      <w:r w:rsidRPr="00967775">
        <w:rPr>
          <w:rFonts w:eastAsia="宋体" w:cs="宋体"/>
          <w:color w:val="08AB01"/>
          <w:sz w:val="22"/>
          <w:szCs w:val="22"/>
        </w:rPr>
        <w:br/>
      </w:r>
    </w:p>
    <w:p w:rsidR="009424D3" w:rsidRPr="008801C6" w:rsidRDefault="009424D3" w:rsidP="000F3013">
      <w:pPr>
        <w:ind w:left="210" w:right="210"/>
        <w:rPr>
          <w:color w:val="7030A0"/>
        </w:rPr>
      </w:pPr>
      <w:r w:rsidRPr="008801C6">
        <w:rPr>
          <w:rFonts w:hint="eastAsia"/>
          <w:color w:val="7030A0"/>
        </w:rPr>
        <w:t>需要我们填入正确的内容</w:t>
      </w:r>
    </w:p>
    <w:p w:rsidR="009424D3" w:rsidRDefault="009424D3" w:rsidP="000F3013">
      <w:pPr>
        <w:ind w:left="210" w:right="210"/>
      </w:pPr>
    </w:p>
    <w:p w:rsidR="000F3013" w:rsidRDefault="009424D3" w:rsidP="009424D3">
      <w:pPr>
        <w:ind w:left="210" w:right="21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首先我们需要</w:t>
      </w:r>
      <w:r w:rsidR="000F3013">
        <w:rPr>
          <w:rFonts w:hint="eastAsia"/>
        </w:rPr>
        <w:t>用</w:t>
      </w:r>
      <w:r w:rsidR="000F3013">
        <w:rPr>
          <w:rFonts w:hint="eastAsia"/>
        </w:rPr>
        <w:t xml:space="preserve"> aapt.exe </w:t>
      </w:r>
      <w:r w:rsidR="000F3013">
        <w:rPr>
          <w:rFonts w:hint="eastAsia"/>
        </w:rPr>
        <w:t>命令查看</w:t>
      </w:r>
      <w:r w:rsidR="000F3013">
        <w:rPr>
          <w:rFonts w:hint="eastAsia"/>
        </w:rPr>
        <w:t xml:space="preserve"> apk</w:t>
      </w:r>
      <w:r w:rsidR="000F3013">
        <w:rPr>
          <w:rFonts w:hint="eastAsia"/>
        </w:rPr>
        <w:t>包的</w:t>
      </w:r>
      <w:r w:rsidR="000F3013">
        <w:rPr>
          <w:rFonts w:hint="eastAsia"/>
        </w:rPr>
        <w:t xml:space="preserve"> appPackage </w:t>
      </w:r>
      <w:r w:rsidR="000F3013">
        <w:rPr>
          <w:rFonts w:hint="eastAsia"/>
        </w:rPr>
        <w:t>信息和</w:t>
      </w:r>
      <w:r w:rsidR="000F3013">
        <w:rPr>
          <w:rFonts w:hint="eastAsia"/>
        </w:rPr>
        <w:t xml:space="preserve"> </w:t>
      </w:r>
      <w:r w:rsidR="000F3013">
        <w:rPr>
          <w:rFonts w:hint="eastAsia"/>
        </w:rPr>
        <w:t>主</w:t>
      </w:r>
      <w:r w:rsidR="000F3013">
        <w:rPr>
          <w:rFonts w:hint="eastAsia"/>
        </w:rPr>
        <w:t xml:space="preserve"> Activity </w:t>
      </w:r>
      <w:r w:rsidR="000F3013">
        <w:rPr>
          <w:rFonts w:hint="eastAsia"/>
        </w:rPr>
        <w:t>信息</w:t>
      </w:r>
    </w:p>
    <w:p w:rsidR="009424D3" w:rsidRDefault="007374A6" w:rsidP="000F3013">
      <w:pPr>
        <w:ind w:left="210" w:right="210"/>
      </w:pPr>
      <w:r w:rsidRPr="007374A6">
        <w:t>d:\tools\Android\sdk\build-tools\25.0.3\aapt.exe</w:t>
      </w:r>
      <w:r w:rsidR="009424D3" w:rsidRPr="009424D3">
        <w:t xml:space="preserve"> dump badging </w:t>
      </w:r>
      <w:r w:rsidR="00415CF8">
        <w:rPr>
          <w:rFonts w:hint="eastAsia"/>
        </w:rPr>
        <w:t>d</w:t>
      </w:r>
      <w:r w:rsidR="009424D3" w:rsidRPr="009424D3">
        <w:t>:\apk\duoduoCalculators.apk</w:t>
      </w:r>
    </w:p>
    <w:p w:rsidR="009424D3" w:rsidRPr="008801C6" w:rsidRDefault="008801C6" w:rsidP="000F3013">
      <w:pPr>
        <w:ind w:left="210" w:right="210"/>
        <w:rPr>
          <w:color w:val="7030A0"/>
        </w:rPr>
      </w:pPr>
      <w:r w:rsidRPr="008801C6">
        <w:rPr>
          <w:color w:val="7030A0"/>
        </w:rPr>
        <w:t>最后这样填入</w:t>
      </w:r>
    </w:p>
    <w:p w:rsidR="008801C6" w:rsidRPr="008801C6" w:rsidRDefault="008801C6" w:rsidP="008801C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8801C6">
        <w:rPr>
          <w:rFonts w:eastAsia="宋体" w:cs="宋体"/>
          <w:color w:val="000000"/>
          <w:sz w:val="22"/>
          <w:szCs w:val="22"/>
        </w:rPr>
        <w:br/>
        <w:t>desired_caps[</w:t>
      </w:r>
      <w:r w:rsidRPr="008801C6">
        <w:rPr>
          <w:rFonts w:eastAsia="宋体" w:cs="宋体"/>
          <w:color w:val="08AB01"/>
          <w:sz w:val="22"/>
          <w:szCs w:val="22"/>
        </w:rPr>
        <w:t>'platformVersion'</w:t>
      </w:r>
      <w:r w:rsidRPr="008801C6">
        <w:rPr>
          <w:rFonts w:eastAsia="宋体" w:cs="宋体"/>
          <w:color w:val="000000"/>
          <w:sz w:val="22"/>
          <w:szCs w:val="22"/>
        </w:rPr>
        <w:t xml:space="preserve">] </w:t>
      </w:r>
      <w:r w:rsidRPr="008801C6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8801C6">
        <w:rPr>
          <w:rFonts w:eastAsia="宋体" w:cs="宋体"/>
          <w:color w:val="08AB01"/>
          <w:sz w:val="22"/>
          <w:szCs w:val="22"/>
        </w:rPr>
        <w:t>'</w:t>
      </w:r>
      <w:r w:rsidR="00282120">
        <w:rPr>
          <w:rFonts w:eastAsia="宋体" w:cs="宋体"/>
          <w:color w:val="08AB01"/>
          <w:sz w:val="22"/>
          <w:szCs w:val="22"/>
        </w:rPr>
        <w:t>7</w:t>
      </w:r>
      <w:r w:rsidRPr="008801C6">
        <w:rPr>
          <w:rFonts w:eastAsia="宋体" w:cs="宋体"/>
          <w:color w:val="08AB01"/>
          <w:sz w:val="22"/>
          <w:szCs w:val="22"/>
        </w:rPr>
        <w:t>'</w:t>
      </w:r>
      <w:r w:rsidRPr="008801C6">
        <w:rPr>
          <w:rFonts w:eastAsia="宋体" w:cs="宋体"/>
          <w:color w:val="08AB01"/>
          <w:sz w:val="22"/>
          <w:szCs w:val="22"/>
        </w:rPr>
        <w:br/>
      </w:r>
      <w:r w:rsidRPr="008801C6">
        <w:rPr>
          <w:rFonts w:eastAsia="宋体" w:cs="宋体"/>
          <w:color w:val="000000"/>
          <w:sz w:val="22"/>
          <w:szCs w:val="22"/>
        </w:rPr>
        <w:t>desired_caps[</w:t>
      </w:r>
      <w:r w:rsidRPr="008801C6">
        <w:rPr>
          <w:rFonts w:eastAsia="宋体" w:cs="宋体"/>
          <w:color w:val="08AB01"/>
          <w:sz w:val="22"/>
          <w:szCs w:val="22"/>
        </w:rPr>
        <w:t>'deviceName'</w:t>
      </w:r>
      <w:r w:rsidRPr="008801C6">
        <w:rPr>
          <w:rFonts w:eastAsia="宋体" w:cs="宋体"/>
          <w:color w:val="000000"/>
          <w:sz w:val="22"/>
          <w:szCs w:val="22"/>
        </w:rPr>
        <w:t xml:space="preserve">] </w:t>
      </w:r>
      <w:r w:rsidRPr="008801C6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8801C6">
        <w:rPr>
          <w:rFonts w:eastAsia="宋体" w:cs="宋体"/>
          <w:color w:val="08AB01"/>
          <w:sz w:val="22"/>
          <w:szCs w:val="22"/>
        </w:rPr>
        <w:t>'test'</w:t>
      </w:r>
      <w:r w:rsidRPr="008801C6">
        <w:rPr>
          <w:rFonts w:eastAsia="宋体" w:cs="宋体"/>
          <w:color w:val="08AB01"/>
          <w:sz w:val="22"/>
          <w:szCs w:val="22"/>
        </w:rPr>
        <w:br/>
      </w:r>
      <w:r w:rsidRPr="008801C6">
        <w:rPr>
          <w:rFonts w:eastAsia="宋体" w:cs="宋体"/>
          <w:color w:val="000000"/>
          <w:sz w:val="22"/>
          <w:szCs w:val="22"/>
        </w:rPr>
        <w:t>desired_caps[</w:t>
      </w:r>
      <w:r w:rsidRPr="008801C6">
        <w:rPr>
          <w:rFonts w:eastAsia="宋体" w:cs="宋体"/>
          <w:color w:val="08AB01"/>
          <w:sz w:val="22"/>
          <w:szCs w:val="22"/>
        </w:rPr>
        <w:t>'app'</w:t>
      </w:r>
      <w:r w:rsidRPr="008801C6">
        <w:rPr>
          <w:rFonts w:eastAsia="宋体" w:cs="宋体"/>
          <w:color w:val="000000"/>
          <w:sz w:val="22"/>
          <w:szCs w:val="22"/>
        </w:rPr>
        <w:t xml:space="preserve">] </w:t>
      </w:r>
      <w:r w:rsidRPr="008801C6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8801C6">
        <w:rPr>
          <w:rFonts w:eastAsia="宋体" w:cs="宋体"/>
          <w:color w:val="08AB01"/>
          <w:sz w:val="22"/>
          <w:szCs w:val="22"/>
        </w:rPr>
        <w:t>r'd:\apk\duoduoCalculators.apk'</w:t>
      </w:r>
      <w:r w:rsidRPr="008801C6">
        <w:rPr>
          <w:rFonts w:eastAsia="宋体" w:cs="宋体"/>
          <w:color w:val="08AB01"/>
          <w:sz w:val="22"/>
          <w:szCs w:val="22"/>
        </w:rPr>
        <w:br/>
      </w:r>
      <w:r w:rsidRPr="008801C6">
        <w:rPr>
          <w:rFonts w:eastAsia="宋体" w:cs="宋体"/>
          <w:color w:val="000000"/>
          <w:sz w:val="22"/>
          <w:szCs w:val="22"/>
        </w:rPr>
        <w:t>desired_caps[</w:t>
      </w:r>
      <w:r w:rsidRPr="008801C6">
        <w:rPr>
          <w:rFonts w:eastAsia="宋体" w:cs="宋体"/>
          <w:color w:val="08AB01"/>
          <w:sz w:val="22"/>
          <w:szCs w:val="22"/>
        </w:rPr>
        <w:t>'appPackage'</w:t>
      </w:r>
      <w:r w:rsidRPr="008801C6">
        <w:rPr>
          <w:rFonts w:eastAsia="宋体" w:cs="宋体"/>
          <w:color w:val="000000"/>
          <w:sz w:val="22"/>
          <w:szCs w:val="22"/>
        </w:rPr>
        <w:t xml:space="preserve">] </w:t>
      </w:r>
      <w:r w:rsidRPr="008801C6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8801C6">
        <w:rPr>
          <w:rFonts w:eastAsia="宋体" w:cs="宋体"/>
          <w:color w:val="08AB01"/>
          <w:sz w:val="22"/>
          <w:szCs w:val="22"/>
        </w:rPr>
        <w:t>'com.ibox.calculators'</w:t>
      </w:r>
      <w:r w:rsidRPr="008801C6">
        <w:rPr>
          <w:rFonts w:eastAsia="宋体" w:cs="宋体"/>
          <w:color w:val="08AB01"/>
          <w:sz w:val="22"/>
          <w:szCs w:val="22"/>
        </w:rPr>
        <w:br/>
      </w:r>
      <w:r w:rsidRPr="008801C6">
        <w:rPr>
          <w:rFonts w:eastAsia="宋体" w:cs="宋体"/>
          <w:color w:val="000000"/>
          <w:sz w:val="22"/>
          <w:szCs w:val="22"/>
        </w:rPr>
        <w:t>desired_caps[</w:t>
      </w:r>
      <w:r w:rsidRPr="008801C6">
        <w:rPr>
          <w:rFonts w:eastAsia="宋体" w:cs="宋体"/>
          <w:color w:val="08AB01"/>
          <w:sz w:val="22"/>
          <w:szCs w:val="22"/>
        </w:rPr>
        <w:t>'appActivity'</w:t>
      </w:r>
      <w:r w:rsidRPr="008801C6">
        <w:rPr>
          <w:rFonts w:eastAsia="宋体" w:cs="宋体"/>
          <w:color w:val="000000"/>
          <w:sz w:val="22"/>
          <w:szCs w:val="22"/>
        </w:rPr>
        <w:t xml:space="preserve">] </w:t>
      </w:r>
      <w:r w:rsidRPr="008801C6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8801C6">
        <w:rPr>
          <w:rFonts w:eastAsia="宋体" w:cs="宋体"/>
          <w:color w:val="08AB01"/>
          <w:sz w:val="22"/>
          <w:szCs w:val="22"/>
        </w:rPr>
        <w:t>'.SplashActivity'</w:t>
      </w:r>
    </w:p>
    <w:p w:rsidR="008801C6" w:rsidRDefault="008801C6" w:rsidP="000F3013">
      <w:pPr>
        <w:ind w:left="210" w:right="210"/>
      </w:pPr>
    </w:p>
    <w:p w:rsidR="008801C6" w:rsidRDefault="008801C6" w:rsidP="000F3013">
      <w:pPr>
        <w:ind w:left="210" w:right="210"/>
      </w:pPr>
    </w:p>
    <w:p w:rsidR="008801C6" w:rsidRPr="008801C6" w:rsidRDefault="008801C6" w:rsidP="000F3013">
      <w:pPr>
        <w:ind w:left="210" w:right="210"/>
      </w:pPr>
      <w:r>
        <w:rPr>
          <w:rFonts w:hint="eastAsia"/>
        </w:rPr>
        <w:t>--------------------</w:t>
      </w:r>
    </w:p>
    <w:p w:rsidR="009424D3" w:rsidRDefault="009424D3" w:rsidP="000F3013">
      <w:pPr>
        <w:ind w:left="210" w:right="210"/>
      </w:pPr>
      <w:r>
        <w:rPr>
          <w:rFonts w:hint="eastAsia"/>
        </w:rPr>
        <w:t>-</w:t>
      </w:r>
      <w:r>
        <w:t xml:space="preserve"> </w:t>
      </w:r>
      <w:r>
        <w:t>接下来我们要操作界面了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看看这些要操作的界面元素的特点。</w:t>
      </w:r>
      <w:r>
        <w:rPr>
          <w:rFonts w:hint="eastAsia"/>
        </w:rPr>
        <w:t xml:space="preserve"> </w:t>
      </w:r>
    </w:p>
    <w:p w:rsidR="007374A6" w:rsidRPr="007374A6" w:rsidRDefault="000F3013" w:rsidP="000F3013">
      <w:pPr>
        <w:ind w:left="210" w:right="210"/>
        <w:rPr>
          <w:color w:val="7030A0"/>
        </w:rPr>
      </w:pPr>
      <w:r w:rsidRPr="007374A6">
        <w:rPr>
          <w:rFonts w:hint="eastAsia"/>
          <w:color w:val="7030A0"/>
        </w:rPr>
        <w:t>用</w:t>
      </w:r>
      <w:r w:rsidRPr="007374A6">
        <w:rPr>
          <w:rFonts w:hint="eastAsia"/>
          <w:color w:val="7030A0"/>
        </w:rPr>
        <w:t xml:space="preserve"> UIAutomator Viewer </w:t>
      </w:r>
      <w:r w:rsidRPr="007374A6">
        <w:rPr>
          <w:rFonts w:hint="eastAsia"/>
          <w:color w:val="7030A0"/>
        </w:rPr>
        <w:t>查看应用界面元素信息</w:t>
      </w:r>
      <w:r w:rsidR="009424D3" w:rsidRPr="007374A6">
        <w:rPr>
          <w:rFonts w:hint="eastAsia"/>
          <w:color w:val="7030A0"/>
        </w:rPr>
        <w:t>，</w:t>
      </w:r>
    </w:p>
    <w:p w:rsidR="000F3013" w:rsidRPr="007374A6" w:rsidRDefault="009424D3" w:rsidP="000F3013">
      <w:pPr>
        <w:ind w:left="210" w:right="210"/>
        <w:rPr>
          <w:color w:val="7030A0"/>
        </w:rPr>
      </w:pPr>
      <w:r w:rsidRPr="007374A6">
        <w:rPr>
          <w:rFonts w:hint="eastAsia"/>
          <w:color w:val="7030A0"/>
        </w:rPr>
        <w:t>发现</w:t>
      </w:r>
      <w:r w:rsidR="007374A6" w:rsidRPr="007374A6">
        <w:rPr>
          <w:rFonts w:hint="eastAsia"/>
          <w:color w:val="7030A0"/>
        </w:rPr>
        <w:t xml:space="preserve"> </w:t>
      </w:r>
      <w:r w:rsidR="007374A6" w:rsidRPr="007374A6">
        <w:rPr>
          <w:rFonts w:hint="eastAsia"/>
          <w:color w:val="7030A0"/>
        </w:rPr>
        <w:t>数字、加减乘除、等号</w:t>
      </w:r>
      <w:r w:rsidR="007374A6" w:rsidRPr="007374A6">
        <w:rPr>
          <w:rFonts w:hint="eastAsia"/>
          <w:color w:val="7030A0"/>
        </w:rPr>
        <w:t xml:space="preserve"> </w:t>
      </w:r>
      <w:r w:rsidRPr="007374A6">
        <w:rPr>
          <w:rFonts w:hint="eastAsia"/>
          <w:color w:val="7030A0"/>
        </w:rPr>
        <w:t>都有</w:t>
      </w:r>
      <w:r w:rsidRPr="007374A6">
        <w:rPr>
          <w:rFonts w:hint="eastAsia"/>
          <w:color w:val="7030A0"/>
        </w:rPr>
        <w:t>id</w:t>
      </w:r>
      <w:r w:rsidRPr="007374A6">
        <w:rPr>
          <w:rFonts w:hint="eastAsia"/>
          <w:color w:val="7030A0"/>
        </w:rPr>
        <w:t>，</w:t>
      </w:r>
      <w:r w:rsidRPr="007374A6">
        <w:rPr>
          <w:rFonts w:hint="eastAsia"/>
          <w:color w:val="7030A0"/>
        </w:rPr>
        <w:t xml:space="preserve"> </w:t>
      </w:r>
      <w:r w:rsidRPr="007374A6">
        <w:rPr>
          <w:rFonts w:hint="eastAsia"/>
          <w:color w:val="7030A0"/>
        </w:rPr>
        <w:t>是我们期望的。</w:t>
      </w:r>
    </w:p>
    <w:p w:rsidR="009424D3" w:rsidRDefault="009424D3" w:rsidP="000F3013">
      <w:pPr>
        <w:ind w:left="210" w:right="210"/>
      </w:pPr>
    </w:p>
    <w:p w:rsidR="00E3786E" w:rsidRDefault="009424D3" w:rsidP="009424D3">
      <w:pPr>
        <w:ind w:left="210" w:right="210"/>
      </w:pPr>
      <w:r>
        <w:lastRenderedPageBreak/>
        <w:t>代码</w:t>
      </w:r>
      <w:r w:rsidR="00677394">
        <w:rPr>
          <w:rFonts w:hint="eastAsia"/>
        </w:rPr>
        <w:t>如下，</w:t>
      </w:r>
    </w:p>
    <w:p w:rsidR="00AA1038" w:rsidRDefault="00AA1038" w:rsidP="009424D3">
      <w:pPr>
        <w:ind w:left="210" w:right="210"/>
      </w:pPr>
    </w:p>
    <w:p w:rsidR="009424D3" w:rsidRDefault="009424D3" w:rsidP="009424D3">
      <w:pPr>
        <w:ind w:left="210" w:right="210"/>
      </w:pPr>
    </w:p>
    <w:p w:rsidR="00415CF8" w:rsidRPr="00415CF8" w:rsidRDefault="009424D3" w:rsidP="00415CF8">
      <w:pPr>
        <w:pStyle w:val="HTML"/>
        <w:shd w:val="clear" w:color="auto" w:fill="F8F8FF"/>
        <w:ind w:left="210" w:right="210"/>
        <w:rPr>
          <w:rFonts w:ascii="Consolas" w:eastAsia="宋体" w:hAnsi="Consolas"/>
          <w:color w:val="2C5D7D"/>
        </w:rPr>
      </w:pPr>
      <w:r w:rsidRPr="009424D3">
        <w:rPr>
          <w:rFonts w:eastAsia="宋体"/>
          <w:color w:val="336F95"/>
          <w:sz w:val="22"/>
          <w:szCs w:val="22"/>
        </w:rPr>
        <w:br/>
      </w:r>
      <w:r w:rsidRPr="009424D3">
        <w:rPr>
          <w:rFonts w:eastAsia="宋体"/>
          <w:color w:val="336F95"/>
          <w:sz w:val="22"/>
          <w:szCs w:val="22"/>
        </w:rPr>
        <w:br/>
      </w:r>
      <w:r w:rsidR="00415CF8" w:rsidRPr="00415CF8">
        <w:rPr>
          <w:rFonts w:ascii="Consolas" w:eastAsia="宋体" w:hAnsi="Consolas"/>
          <w:color w:val="2C5D7D"/>
          <w:sz w:val="22"/>
        </w:rPr>
        <w:t xml:space="preserve">equal </w:t>
      </w:r>
      <w:r w:rsidR="00415CF8" w:rsidRPr="00415CF8">
        <w:rPr>
          <w:rFonts w:ascii="Consolas" w:eastAsia="宋体" w:hAnsi="Consolas"/>
          <w:b/>
          <w:bCs/>
          <w:color w:val="EE3C46"/>
          <w:sz w:val="22"/>
        </w:rPr>
        <w:t xml:space="preserve">= </w:t>
      </w:r>
      <w:r w:rsidR="00415CF8" w:rsidRPr="00415CF8">
        <w:rPr>
          <w:rFonts w:ascii="Consolas" w:eastAsia="宋体" w:hAnsi="Consolas"/>
          <w:color w:val="2C5D7D"/>
          <w:sz w:val="22"/>
        </w:rPr>
        <w:t>driver.</w:t>
      </w:r>
      <w:r w:rsidR="00415CF8" w:rsidRPr="00415CF8">
        <w:rPr>
          <w:rFonts w:ascii="Consolas" w:eastAsia="宋体" w:hAnsi="Consolas"/>
          <w:b/>
          <w:bCs/>
          <w:color w:val="990000"/>
          <w:sz w:val="22"/>
        </w:rPr>
        <w:t>find_element_by_id</w:t>
      </w:r>
      <w:r w:rsidR="00415CF8" w:rsidRPr="00415CF8">
        <w:rPr>
          <w:rFonts w:ascii="Consolas" w:eastAsia="宋体" w:hAnsi="Consolas"/>
          <w:color w:val="2C5D7D"/>
          <w:sz w:val="22"/>
        </w:rPr>
        <w:t>(</w:t>
      </w:r>
      <w:r w:rsidR="00415CF8" w:rsidRPr="00415CF8">
        <w:rPr>
          <w:rFonts w:ascii="Consolas" w:eastAsia="宋体" w:hAnsi="Consolas"/>
          <w:color w:val="08AB01"/>
          <w:sz w:val="22"/>
        </w:rPr>
        <w:t>'com.ibox.calculators:id/equal'</w:t>
      </w:r>
      <w:r w:rsidR="00415CF8" w:rsidRPr="00415CF8">
        <w:rPr>
          <w:rFonts w:ascii="Consolas" w:eastAsia="宋体" w:hAnsi="Consolas"/>
          <w:color w:val="2C5D7D"/>
          <w:sz w:val="22"/>
        </w:rPr>
        <w:t>)</w:t>
      </w:r>
      <w:r w:rsidR="00415CF8" w:rsidRPr="00415CF8">
        <w:rPr>
          <w:rFonts w:ascii="Consolas" w:eastAsia="宋体" w:hAnsi="Consolas"/>
          <w:color w:val="2C5D7D"/>
          <w:sz w:val="22"/>
        </w:rPr>
        <w:br/>
      </w:r>
      <w:r w:rsidR="00415CF8" w:rsidRPr="00415CF8">
        <w:rPr>
          <w:rFonts w:ascii="Consolas" w:eastAsia="宋体" w:hAnsi="Consolas"/>
          <w:color w:val="2C5D7D"/>
          <w:sz w:val="22"/>
        </w:rPr>
        <w:br/>
        <w:t>driver.</w:t>
      </w:r>
      <w:r w:rsidR="00415CF8" w:rsidRPr="00415CF8">
        <w:rPr>
          <w:rFonts w:ascii="Consolas" w:eastAsia="宋体" w:hAnsi="Consolas"/>
          <w:b/>
          <w:bCs/>
          <w:color w:val="990000"/>
          <w:sz w:val="22"/>
        </w:rPr>
        <w:t>find_element_by_id</w:t>
      </w:r>
      <w:r w:rsidR="00415CF8" w:rsidRPr="00415CF8">
        <w:rPr>
          <w:rFonts w:ascii="Consolas" w:eastAsia="宋体" w:hAnsi="Consolas"/>
          <w:color w:val="2C5D7D"/>
          <w:sz w:val="22"/>
        </w:rPr>
        <w:t>(</w:t>
      </w:r>
      <w:r w:rsidR="00415CF8" w:rsidRPr="00415CF8">
        <w:rPr>
          <w:rFonts w:ascii="Consolas" w:eastAsia="宋体" w:hAnsi="Consolas"/>
          <w:color w:val="08AB01"/>
          <w:sz w:val="22"/>
        </w:rPr>
        <w:t>'com.ibox.calculators:id/digit3'</w:t>
      </w:r>
      <w:r w:rsidR="00415CF8" w:rsidRPr="00415CF8">
        <w:rPr>
          <w:rFonts w:ascii="Consolas" w:eastAsia="宋体" w:hAnsi="Consolas"/>
          <w:color w:val="2C5D7D"/>
          <w:sz w:val="22"/>
        </w:rPr>
        <w:t>).</w:t>
      </w:r>
      <w:r w:rsidR="00415CF8" w:rsidRPr="00415CF8">
        <w:rPr>
          <w:rFonts w:ascii="Consolas" w:eastAsia="宋体" w:hAnsi="Consolas"/>
          <w:b/>
          <w:bCs/>
          <w:color w:val="990000"/>
          <w:sz w:val="22"/>
        </w:rPr>
        <w:t>click</w:t>
      </w:r>
      <w:r w:rsidR="00415CF8" w:rsidRPr="00415CF8">
        <w:rPr>
          <w:rFonts w:ascii="Consolas" w:eastAsia="宋体" w:hAnsi="Consolas"/>
          <w:color w:val="2C5D7D"/>
          <w:sz w:val="22"/>
        </w:rPr>
        <w:t>()</w:t>
      </w:r>
      <w:r w:rsidR="00415CF8" w:rsidRPr="00415CF8">
        <w:rPr>
          <w:rFonts w:ascii="Consolas" w:eastAsia="宋体" w:hAnsi="Consolas"/>
          <w:color w:val="2C5D7D"/>
          <w:sz w:val="22"/>
        </w:rPr>
        <w:br/>
        <w:t>driver.</w:t>
      </w:r>
      <w:r w:rsidR="00415CF8" w:rsidRPr="00415CF8">
        <w:rPr>
          <w:rFonts w:ascii="Consolas" w:eastAsia="宋体" w:hAnsi="Consolas"/>
          <w:b/>
          <w:bCs/>
          <w:color w:val="990000"/>
          <w:sz w:val="22"/>
        </w:rPr>
        <w:t>find_element_by_id</w:t>
      </w:r>
      <w:r w:rsidR="00415CF8" w:rsidRPr="00415CF8">
        <w:rPr>
          <w:rFonts w:ascii="Consolas" w:eastAsia="宋体" w:hAnsi="Consolas"/>
          <w:color w:val="2C5D7D"/>
          <w:sz w:val="22"/>
        </w:rPr>
        <w:t>(</w:t>
      </w:r>
      <w:r w:rsidR="00415CF8" w:rsidRPr="00415CF8">
        <w:rPr>
          <w:rFonts w:ascii="Consolas" w:eastAsia="宋体" w:hAnsi="Consolas"/>
          <w:color w:val="08AB01"/>
          <w:sz w:val="22"/>
        </w:rPr>
        <w:t>'com.ibox.calculators:id/plus'</w:t>
      </w:r>
      <w:r w:rsidR="00415CF8" w:rsidRPr="00415CF8">
        <w:rPr>
          <w:rFonts w:ascii="Consolas" w:eastAsia="宋体" w:hAnsi="Consolas"/>
          <w:color w:val="2C5D7D"/>
          <w:sz w:val="22"/>
        </w:rPr>
        <w:t>).</w:t>
      </w:r>
      <w:r w:rsidR="00415CF8" w:rsidRPr="00415CF8">
        <w:rPr>
          <w:rFonts w:ascii="Consolas" w:eastAsia="宋体" w:hAnsi="Consolas"/>
          <w:b/>
          <w:bCs/>
          <w:color w:val="990000"/>
          <w:sz w:val="22"/>
        </w:rPr>
        <w:t>click</w:t>
      </w:r>
      <w:r w:rsidR="00415CF8" w:rsidRPr="00415CF8">
        <w:rPr>
          <w:rFonts w:ascii="Consolas" w:eastAsia="宋体" w:hAnsi="Consolas"/>
          <w:color w:val="2C5D7D"/>
          <w:sz w:val="22"/>
        </w:rPr>
        <w:t>()</w:t>
      </w:r>
      <w:r w:rsidR="00415CF8" w:rsidRPr="00415CF8">
        <w:rPr>
          <w:rFonts w:ascii="Consolas" w:eastAsia="宋体" w:hAnsi="Consolas"/>
          <w:color w:val="2C5D7D"/>
          <w:sz w:val="22"/>
        </w:rPr>
        <w:br/>
        <w:t>driver.</w:t>
      </w:r>
      <w:r w:rsidR="00415CF8" w:rsidRPr="00415CF8">
        <w:rPr>
          <w:rFonts w:ascii="Consolas" w:eastAsia="宋体" w:hAnsi="Consolas"/>
          <w:b/>
          <w:bCs/>
          <w:color w:val="990000"/>
          <w:sz w:val="22"/>
        </w:rPr>
        <w:t>find_element_by_id</w:t>
      </w:r>
      <w:r w:rsidR="00415CF8" w:rsidRPr="00415CF8">
        <w:rPr>
          <w:rFonts w:ascii="Consolas" w:eastAsia="宋体" w:hAnsi="Consolas"/>
          <w:color w:val="2C5D7D"/>
          <w:sz w:val="22"/>
        </w:rPr>
        <w:t>(</w:t>
      </w:r>
      <w:r w:rsidR="00415CF8" w:rsidRPr="00415CF8">
        <w:rPr>
          <w:rFonts w:ascii="Consolas" w:eastAsia="宋体" w:hAnsi="Consolas"/>
          <w:color w:val="08AB01"/>
          <w:sz w:val="22"/>
        </w:rPr>
        <w:t>'com.ibox.calculators:id/digit9'</w:t>
      </w:r>
      <w:r w:rsidR="00415CF8" w:rsidRPr="00415CF8">
        <w:rPr>
          <w:rFonts w:ascii="Consolas" w:eastAsia="宋体" w:hAnsi="Consolas"/>
          <w:color w:val="2C5D7D"/>
          <w:sz w:val="22"/>
        </w:rPr>
        <w:t>).</w:t>
      </w:r>
      <w:r w:rsidR="00415CF8" w:rsidRPr="00415CF8">
        <w:rPr>
          <w:rFonts w:ascii="Consolas" w:eastAsia="宋体" w:hAnsi="Consolas"/>
          <w:b/>
          <w:bCs/>
          <w:color w:val="990000"/>
          <w:sz w:val="22"/>
        </w:rPr>
        <w:t>click</w:t>
      </w:r>
      <w:r w:rsidR="00415CF8" w:rsidRPr="00415CF8">
        <w:rPr>
          <w:rFonts w:ascii="Consolas" w:eastAsia="宋体" w:hAnsi="Consolas"/>
          <w:color w:val="2C5D7D"/>
          <w:sz w:val="22"/>
        </w:rPr>
        <w:t>()</w:t>
      </w:r>
      <w:r w:rsidR="00415CF8" w:rsidRPr="00415CF8">
        <w:rPr>
          <w:rFonts w:ascii="Consolas" w:eastAsia="宋体" w:hAnsi="Consolas"/>
          <w:color w:val="2C5D7D"/>
          <w:sz w:val="22"/>
        </w:rPr>
        <w:br/>
        <w:t>equal.</w:t>
      </w:r>
      <w:r w:rsidR="00415CF8" w:rsidRPr="00415CF8">
        <w:rPr>
          <w:rFonts w:ascii="Consolas" w:eastAsia="宋体" w:hAnsi="Consolas"/>
          <w:b/>
          <w:bCs/>
          <w:color w:val="990000"/>
          <w:sz w:val="22"/>
        </w:rPr>
        <w:t>click</w:t>
      </w:r>
      <w:r w:rsidR="00415CF8" w:rsidRPr="00415CF8">
        <w:rPr>
          <w:rFonts w:ascii="Consolas" w:eastAsia="宋体" w:hAnsi="Consolas"/>
          <w:color w:val="2C5D7D"/>
          <w:sz w:val="22"/>
        </w:rPr>
        <w:t>()</w:t>
      </w:r>
      <w:r w:rsidR="00415CF8" w:rsidRPr="00415CF8">
        <w:rPr>
          <w:rFonts w:ascii="Consolas" w:eastAsia="宋体" w:hAnsi="Consolas"/>
          <w:color w:val="2C5D7D"/>
          <w:sz w:val="22"/>
        </w:rPr>
        <w:br/>
        <w:t>driver.</w:t>
      </w:r>
      <w:r w:rsidR="00415CF8" w:rsidRPr="00415CF8">
        <w:rPr>
          <w:rFonts w:ascii="Consolas" w:eastAsia="宋体" w:hAnsi="Consolas"/>
          <w:b/>
          <w:bCs/>
          <w:color w:val="990000"/>
          <w:sz w:val="22"/>
        </w:rPr>
        <w:t>find_element_by_id</w:t>
      </w:r>
      <w:r w:rsidR="00415CF8" w:rsidRPr="00415CF8">
        <w:rPr>
          <w:rFonts w:ascii="Consolas" w:eastAsia="宋体" w:hAnsi="Consolas"/>
          <w:color w:val="2C5D7D"/>
          <w:sz w:val="22"/>
        </w:rPr>
        <w:t>(</w:t>
      </w:r>
      <w:r w:rsidR="00415CF8" w:rsidRPr="00415CF8">
        <w:rPr>
          <w:rFonts w:ascii="Consolas" w:eastAsia="宋体" w:hAnsi="Consolas"/>
          <w:color w:val="08AB01"/>
          <w:sz w:val="22"/>
        </w:rPr>
        <w:t>'com.ibox.calculators:id/mul'</w:t>
      </w:r>
      <w:r w:rsidR="00415CF8" w:rsidRPr="00415CF8">
        <w:rPr>
          <w:rFonts w:ascii="Consolas" w:eastAsia="宋体" w:hAnsi="Consolas"/>
          <w:color w:val="2C5D7D"/>
          <w:sz w:val="22"/>
        </w:rPr>
        <w:t>).</w:t>
      </w:r>
      <w:r w:rsidR="00415CF8" w:rsidRPr="00415CF8">
        <w:rPr>
          <w:rFonts w:ascii="Consolas" w:eastAsia="宋体" w:hAnsi="Consolas"/>
          <w:b/>
          <w:bCs/>
          <w:color w:val="990000"/>
          <w:sz w:val="22"/>
        </w:rPr>
        <w:t>click</w:t>
      </w:r>
      <w:r w:rsidR="00415CF8" w:rsidRPr="00415CF8">
        <w:rPr>
          <w:rFonts w:ascii="Consolas" w:eastAsia="宋体" w:hAnsi="Consolas"/>
          <w:color w:val="2C5D7D"/>
          <w:sz w:val="22"/>
        </w:rPr>
        <w:t>()</w:t>
      </w:r>
      <w:r w:rsidR="00415CF8" w:rsidRPr="00415CF8">
        <w:rPr>
          <w:rFonts w:ascii="Consolas" w:eastAsia="宋体" w:hAnsi="Consolas"/>
          <w:color w:val="2C5D7D"/>
          <w:sz w:val="22"/>
        </w:rPr>
        <w:br/>
        <w:t>driver.</w:t>
      </w:r>
      <w:r w:rsidR="00415CF8" w:rsidRPr="00415CF8">
        <w:rPr>
          <w:rFonts w:ascii="Consolas" w:eastAsia="宋体" w:hAnsi="Consolas"/>
          <w:b/>
          <w:bCs/>
          <w:color w:val="990000"/>
          <w:sz w:val="22"/>
        </w:rPr>
        <w:t>find_element_by_id</w:t>
      </w:r>
      <w:r w:rsidR="00415CF8" w:rsidRPr="00415CF8">
        <w:rPr>
          <w:rFonts w:ascii="Consolas" w:eastAsia="宋体" w:hAnsi="Consolas"/>
          <w:color w:val="2C5D7D"/>
          <w:sz w:val="22"/>
        </w:rPr>
        <w:t>(</w:t>
      </w:r>
      <w:r w:rsidR="00415CF8" w:rsidRPr="00415CF8">
        <w:rPr>
          <w:rFonts w:ascii="Consolas" w:eastAsia="宋体" w:hAnsi="Consolas"/>
          <w:color w:val="08AB01"/>
          <w:sz w:val="22"/>
        </w:rPr>
        <w:t>'com.ibox.calculators:id/digit5'</w:t>
      </w:r>
      <w:r w:rsidR="00415CF8" w:rsidRPr="00415CF8">
        <w:rPr>
          <w:rFonts w:ascii="Consolas" w:eastAsia="宋体" w:hAnsi="Consolas"/>
          <w:color w:val="2C5D7D"/>
          <w:sz w:val="22"/>
        </w:rPr>
        <w:t>).</w:t>
      </w:r>
      <w:r w:rsidR="00415CF8" w:rsidRPr="00415CF8">
        <w:rPr>
          <w:rFonts w:ascii="Consolas" w:eastAsia="宋体" w:hAnsi="Consolas"/>
          <w:b/>
          <w:bCs/>
          <w:color w:val="990000"/>
          <w:sz w:val="22"/>
        </w:rPr>
        <w:t>click</w:t>
      </w:r>
      <w:r w:rsidR="00415CF8" w:rsidRPr="00415CF8">
        <w:rPr>
          <w:rFonts w:ascii="Consolas" w:eastAsia="宋体" w:hAnsi="Consolas"/>
          <w:color w:val="2C5D7D"/>
          <w:sz w:val="22"/>
        </w:rPr>
        <w:t>()</w:t>
      </w:r>
      <w:r w:rsidR="00415CF8" w:rsidRPr="00415CF8">
        <w:rPr>
          <w:rFonts w:ascii="Consolas" w:eastAsia="宋体" w:hAnsi="Consolas"/>
          <w:color w:val="2C5D7D"/>
          <w:sz w:val="22"/>
        </w:rPr>
        <w:br/>
        <w:t>equal.</w:t>
      </w:r>
      <w:r w:rsidR="00415CF8" w:rsidRPr="00415CF8">
        <w:rPr>
          <w:rFonts w:ascii="Consolas" w:eastAsia="宋体" w:hAnsi="Consolas"/>
          <w:b/>
          <w:bCs/>
          <w:color w:val="990000"/>
          <w:sz w:val="22"/>
        </w:rPr>
        <w:t>click</w:t>
      </w:r>
      <w:r w:rsidR="00415CF8" w:rsidRPr="00415CF8">
        <w:rPr>
          <w:rFonts w:ascii="Consolas" w:eastAsia="宋体" w:hAnsi="Consolas"/>
          <w:color w:val="2C5D7D"/>
          <w:sz w:val="22"/>
        </w:rPr>
        <w:t>()</w:t>
      </w:r>
    </w:p>
    <w:p w:rsidR="007374A6" w:rsidRDefault="009424D3" w:rsidP="009424D3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color w:val="7030A0"/>
        </w:rPr>
      </w:pPr>
      <w:r w:rsidRPr="009424D3">
        <w:rPr>
          <w:rFonts w:eastAsia="宋体" w:cs="宋体"/>
          <w:color w:val="336F95"/>
          <w:sz w:val="22"/>
          <w:szCs w:val="22"/>
        </w:rPr>
        <w:br/>
      </w:r>
      <w:r w:rsidRPr="009424D3">
        <w:rPr>
          <w:rFonts w:eastAsia="宋体" w:cs="宋体"/>
          <w:color w:val="336F95"/>
          <w:sz w:val="22"/>
          <w:szCs w:val="22"/>
        </w:rPr>
        <w:br/>
      </w:r>
      <w:r w:rsidRPr="009424D3">
        <w:rPr>
          <w:rFonts w:eastAsia="宋体" w:cs="宋体"/>
          <w:color w:val="336F95"/>
          <w:sz w:val="22"/>
          <w:szCs w:val="22"/>
        </w:rPr>
        <w:br/>
      </w:r>
      <w:r w:rsidRPr="009424D3">
        <w:rPr>
          <w:rFonts w:eastAsia="宋体" w:cs="宋体"/>
          <w:color w:val="336F95"/>
          <w:sz w:val="22"/>
          <w:szCs w:val="22"/>
        </w:rPr>
        <w:br/>
      </w:r>
      <w:r w:rsidR="007374A6" w:rsidRPr="007374A6">
        <w:rPr>
          <w:color w:val="7030A0"/>
        </w:rPr>
        <w:t>但是接下来</w:t>
      </w:r>
      <w:r w:rsidR="007374A6" w:rsidRPr="007374A6">
        <w:rPr>
          <w:rFonts w:hint="eastAsia"/>
          <w:color w:val="7030A0"/>
        </w:rPr>
        <w:t>需要我们去找结果对应的界面元素，</w:t>
      </w:r>
      <w:r w:rsidR="007374A6" w:rsidRPr="007374A6">
        <w:rPr>
          <w:rFonts w:hint="eastAsia"/>
          <w:color w:val="7030A0"/>
        </w:rPr>
        <w:t xml:space="preserve"> </w:t>
      </w:r>
    </w:p>
    <w:p w:rsidR="000F448D" w:rsidRDefault="000F448D" w:rsidP="009424D3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336F95"/>
          <w:sz w:val="22"/>
          <w:szCs w:val="22"/>
        </w:rPr>
      </w:pPr>
      <w:r>
        <w:rPr>
          <w:rFonts w:eastAsia="宋体" w:cs="宋体"/>
          <w:color w:val="336F95"/>
          <w:sz w:val="22"/>
          <w:szCs w:val="22"/>
        </w:rPr>
        <w:t>直接点击在</w:t>
      </w:r>
      <w:r>
        <w:rPr>
          <w:rFonts w:eastAsia="宋体" w:cs="宋体" w:hint="eastAsia"/>
          <w:color w:val="336F95"/>
          <w:sz w:val="22"/>
          <w:szCs w:val="22"/>
        </w:rPr>
        <w:t xml:space="preserve"> 60 </w:t>
      </w:r>
      <w:r>
        <w:rPr>
          <w:rFonts w:eastAsia="宋体" w:cs="宋体" w:hint="eastAsia"/>
          <w:color w:val="336F95"/>
          <w:sz w:val="22"/>
          <w:szCs w:val="22"/>
        </w:rPr>
        <w:t>上，发现是对应的支出。</w:t>
      </w:r>
      <w:r>
        <w:rPr>
          <w:rFonts w:eastAsia="宋体" w:cs="宋体" w:hint="eastAsia"/>
          <w:color w:val="336F95"/>
          <w:sz w:val="22"/>
          <w:szCs w:val="22"/>
        </w:rPr>
        <w:t xml:space="preserve"> </w:t>
      </w:r>
    </w:p>
    <w:p w:rsidR="000F448D" w:rsidRPr="007374A6" w:rsidRDefault="000F448D" w:rsidP="009424D3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336F95"/>
          <w:sz w:val="22"/>
          <w:szCs w:val="22"/>
        </w:rPr>
      </w:pPr>
    </w:p>
    <w:p w:rsidR="007374A6" w:rsidRDefault="000F448D" w:rsidP="007374A6">
      <w:pPr>
        <w:ind w:left="210" w:right="210"/>
        <w:rPr>
          <w:color w:val="7030A0"/>
        </w:rPr>
      </w:pPr>
      <w:r>
        <w:rPr>
          <w:rFonts w:hint="eastAsia"/>
          <w:color w:val="7030A0"/>
        </w:rPr>
        <w:t>移动鼠标。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发现</w:t>
      </w:r>
      <w:r w:rsidR="007374A6" w:rsidRPr="007374A6">
        <w:rPr>
          <w:rFonts w:hint="eastAsia"/>
          <w:color w:val="7030A0"/>
        </w:rPr>
        <w:t>，</w:t>
      </w:r>
      <w:r w:rsidR="007374A6" w:rsidRPr="007374A6">
        <w:rPr>
          <w:color w:val="7030A0"/>
        </w:rPr>
        <w:t>鼠标放在下图中</w:t>
      </w:r>
      <w:r w:rsidR="007374A6" w:rsidRPr="007374A6">
        <w:rPr>
          <w:rFonts w:hint="eastAsia"/>
          <w:color w:val="7030A0"/>
        </w:rPr>
        <w:t>12</w:t>
      </w:r>
      <w:r w:rsidR="007374A6" w:rsidRPr="007374A6">
        <w:rPr>
          <w:rFonts w:hint="eastAsia"/>
          <w:color w:val="7030A0"/>
        </w:rPr>
        <w:t>数字上就可以找到</w:t>
      </w:r>
      <w:r w:rsidR="007374A6" w:rsidRPr="007374A6">
        <w:rPr>
          <w:rFonts w:hint="eastAsia"/>
          <w:color w:val="7030A0"/>
        </w:rPr>
        <w:t>60</w:t>
      </w:r>
      <w:r>
        <w:rPr>
          <w:rFonts w:hint="eastAsia"/>
          <w:color w:val="7030A0"/>
        </w:rPr>
        <w:t>。</w:t>
      </w:r>
    </w:p>
    <w:p w:rsidR="000F448D" w:rsidRPr="002218F2" w:rsidRDefault="000F448D" w:rsidP="007374A6">
      <w:pPr>
        <w:ind w:left="210" w:right="210"/>
      </w:pPr>
      <w:r w:rsidRPr="002218F2">
        <w:t>为什么</w:t>
      </w:r>
      <w:r w:rsidRPr="002218F2">
        <w:rPr>
          <w:rFonts w:hint="eastAsia"/>
        </w:rPr>
        <w:t>？</w:t>
      </w:r>
    </w:p>
    <w:p w:rsidR="000F448D" w:rsidRPr="002218F2" w:rsidRDefault="000F448D" w:rsidP="007374A6">
      <w:pPr>
        <w:ind w:left="210" w:right="210"/>
      </w:pPr>
      <w:r w:rsidRPr="002218F2">
        <w:t>因为</w:t>
      </w:r>
      <w:r w:rsidRPr="002218F2">
        <w:rPr>
          <w:rFonts w:hint="eastAsia"/>
        </w:rPr>
        <w:t xml:space="preserve"> </w:t>
      </w:r>
      <w:r w:rsidRPr="002218F2">
        <w:rPr>
          <w:rFonts w:hint="eastAsia"/>
        </w:rPr>
        <w:t>移动</w:t>
      </w:r>
      <w:r w:rsidRPr="002218F2">
        <w:rPr>
          <w:rFonts w:hint="eastAsia"/>
        </w:rPr>
        <w:t>app</w:t>
      </w:r>
      <w:r w:rsidRPr="002218F2">
        <w:rPr>
          <w:rFonts w:hint="eastAsia"/>
        </w:rPr>
        <w:t>开发，有时候会这样设计，</w:t>
      </w:r>
      <w:r w:rsidRPr="002218F2">
        <w:rPr>
          <w:rFonts w:hint="eastAsia"/>
        </w:rPr>
        <w:t xml:space="preserve"> </w:t>
      </w:r>
      <w:r w:rsidRPr="002218F2">
        <w:rPr>
          <w:rFonts w:hint="eastAsia"/>
        </w:rPr>
        <w:t>不同界面设计在同一个</w:t>
      </w:r>
      <w:r w:rsidRPr="002218F2">
        <w:rPr>
          <w:rFonts w:hint="eastAsia"/>
        </w:rPr>
        <w:t>activity</w:t>
      </w:r>
      <w:r w:rsidRPr="002218F2">
        <w:rPr>
          <w:rFonts w:hint="eastAsia"/>
        </w:rPr>
        <w:t>里面。</w:t>
      </w:r>
      <w:r w:rsidRPr="002218F2">
        <w:rPr>
          <w:rFonts w:hint="eastAsia"/>
        </w:rPr>
        <w:t xml:space="preserve"> </w:t>
      </w:r>
    </w:p>
    <w:p w:rsidR="000F448D" w:rsidRPr="002218F2" w:rsidRDefault="000F448D" w:rsidP="007374A6">
      <w:pPr>
        <w:ind w:left="210" w:right="210"/>
      </w:pPr>
      <w:r w:rsidRPr="002218F2">
        <w:t>切换界面</w:t>
      </w:r>
      <w:r w:rsidRPr="002218F2">
        <w:rPr>
          <w:rFonts w:hint="eastAsia"/>
        </w:rPr>
        <w:t xml:space="preserve"> </w:t>
      </w:r>
      <w:r w:rsidRPr="002218F2">
        <w:rPr>
          <w:rFonts w:hint="eastAsia"/>
        </w:rPr>
        <w:t>的时候，</w:t>
      </w:r>
      <w:r w:rsidRPr="002218F2">
        <w:rPr>
          <w:rFonts w:hint="eastAsia"/>
        </w:rPr>
        <w:t xml:space="preserve"> </w:t>
      </w:r>
      <w:r w:rsidRPr="002218F2">
        <w:rPr>
          <w:rFonts w:hint="eastAsia"/>
        </w:rPr>
        <w:t>把先前界面上一些元素隐藏起来。</w:t>
      </w:r>
      <w:r w:rsidRPr="002218F2">
        <w:rPr>
          <w:rFonts w:hint="eastAsia"/>
        </w:rPr>
        <w:t xml:space="preserve"> </w:t>
      </w:r>
      <w:r w:rsidRPr="002218F2">
        <w:rPr>
          <w:rFonts w:hint="eastAsia"/>
        </w:rPr>
        <w:t>只是看不见，但是该元素还存在着。所以我们这里查看元素就发现这些隐藏元素。</w:t>
      </w:r>
    </w:p>
    <w:p w:rsidR="002218F2" w:rsidRPr="002218F2" w:rsidRDefault="002218F2" w:rsidP="007374A6">
      <w:pPr>
        <w:ind w:left="210" w:right="210"/>
      </w:pPr>
      <w:r w:rsidRPr="002218F2">
        <w:t>没关系</w:t>
      </w:r>
      <w:r w:rsidRPr="002218F2">
        <w:rPr>
          <w:rFonts w:hint="eastAsia"/>
        </w:rPr>
        <w:t>，</w:t>
      </w:r>
      <w:r w:rsidRPr="002218F2">
        <w:t>晃动鼠标</w:t>
      </w:r>
      <w:r w:rsidRPr="002218F2">
        <w:rPr>
          <w:rFonts w:hint="eastAsia"/>
        </w:rPr>
        <w:t>，</w:t>
      </w:r>
      <w:r w:rsidRPr="002218F2">
        <w:t>还是可以找到我们想要的</w:t>
      </w:r>
      <w:r w:rsidRPr="002218F2">
        <w:rPr>
          <w:rFonts w:hint="eastAsia"/>
        </w:rPr>
        <w:t>。</w:t>
      </w:r>
    </w:p>
    <w:p w:rsidR="000F448D" w:rsidRDefault="000F448D" w:rsidP="007374A6">
      <w:pPr>
        <w:ind w:left="210" w:right="210"/>
        <w:rPr>
          <w:color w:val="7030A0"/>
        </w:rPr>
      </w:pPr>
    </w:p>
    <w:p w:rsidR="007374A6" w:rsidRPr="007374A6" w:rsidRDefault="007374A6" w:rsidP="007374A6">
      <w:pPr>
        <w:ind w:left="210" w:right="210"/>
        <w:rPr>
          <w:color w:val="7030A0"/>
        </w:rPr>
      </w:pPr>
      <w:r>
        <w:rPr>
          <w:color w:val="7030A0"/>
        </w:rPr>
        <w:t>但是这个结果</w:t>
      </w:r>
      <w:r w:rsidRPr="009424D3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这个</w:t>
      </w:r>
      <w:r w:rsidRPr="009424D3">
        <w:rPr>
          <w:rFonts w:eastAsia="宋体" w:cs="宋体"/>
          <w:i/>
          <w:iCs/>
          <w:color w:val="999988"/>
          <w:sz w:val="22"/>
          <w:szCs w:val="22"/>
        </w:rPr>
        <w:t>TextView</w:t>
      </w:r>
      <w:r>
        <w:rPr>
          <w:rFonts w:eastAsia="宋体" w:cs="宋体"/>
          <w:i/>
          <w:iCs/>
          <w:color w:val="999988"/>
          <w:sz w:val="22"/>
          <w:szCs w:val="22"/>
        </w:rPr>
        <w:t xml:space="preserve"> </w:t>
      </w:r>
      <w:r>
        <w:rPr>
          <w:color w:val="7030A0"/>
        </w:rPr>
        <w:t>没有</w:t>
      </w:r>
      <w:r>
        <w:rPr>
          <w:color w:val="7030A0"/>
        </w:rPr>
        <w:t>id</w:t>
      </w:r>
      <w:r w:rsidRPr="007374A6">
        <w:rPr>
          <w:rFonts w:ascii="宋体" w:eastAsia="宋体" w:hAnsi="宋体" w:cs="宋体" w:hint="eastAsia"/>
          <w:i/>
          <w:iCs/>
          <w:color w:val="7030A0"/>
          <w:sz w:val="22"/>
          <w:szCs w:val="22"/>
        </w:rPr>
        <w:t>怎么办</w:t>
      </w:r>
    </w:p>
    <w:p w:rsidR="007374A6" w:rsidRDefault="007374A6" w:rsidP="007374A6">
      <w:pPr>
        <w:ind w:left="210" w:right="210"/>
      </w:pPr>
      <w:r>
        <w:rPr>
          <w:noProof/>
        </w:rPr>
        <w:drawing>
          <wp:inline distT="0" distB="0" distL="0" distR="0" wp14:anchorId="470BCF68" wp14:editId="2B2098A8">
            <wp:extent cx="2544932" cy="1570093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932" cy="157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A6" w:rsidRDefault="007374A6" w:rsidP="009424D3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336F95"/>
          <w:sz w:val="22"/>
          <w:szCs w:val="22"/>
        </w:rPr>
      </w:pPr>
    </w:p>
    <w:p w:rsidR="00677394" w:rsidRPr="00B80FDA" w:rsidRDefault="009424D3" w:rsidP="00677394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9424D3">
        <w:rPr>
          <w:rFonts w:eastAsia="宋体" w:cs="宋体"/>
          <w:color w:val="336F95"/>
          <w:sz w:val="22"/>
          <w:szCs w:val="22"/>
        </w:rPr>
        <w:lastRenderedPageBreak/>
        <w:br/>
      </w:r>
    </w:p>
    <w:p w:rsidR="00B80FDA" w:rsidRDefault="009424D3" w:rsidP="009424D3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ascii="宋体" w:eastAsia="宋体" w:hAnsi="宋体" w:cs="宋体"/>
          <w:i/>
          <w:iCs/>
          <w:color w:val="999988"/>
          <w:sz w:val="22"/>
          <w:szCs w:val="22"/>
        </w:rPr>
      </w:pPr>
      <w:r w:rsidRPr="00B80FDA">
        <w:rPr>
          <w:rFonts w:eastAsia="宋体" w:cs="宋体"/>
          <w:color w:val="000000"/>
          <w:sz w:val="22"/>
          <w:szCs w:val="22"/>
        </w:rPr>
        <w:t xml:space="preserve"># </w:t>
      </w:r>
      <w:r w:rsidRPr="00B80FDA">
        <w:rPr>
          <w:rFonts w:eastAsia="宋体" w:cs="宋体" w:hint="eastAsia"/>
          <w:color w:val="000000"/>
          <w:sz w:val="22"/>
          <w:szCs w:val="22"/>
        </w:rPr>
        <w:t>先查找父节点，</w:t>
      </w:r>
      <w:r w:rsidRPr="00B80FDA">
        <w:rPr>
          <w:rFonts w:eastAsia="宋体" w:cs="宋体" w:hint="eastAsia"/>
          <w:color w:val="000000"/>
          <w:sz w:val="22"/>
          <w:szCs w:val="22"/>
        </w:rPr>
        <w:br/>
      </w:r>
      <w:r w:rsidRPr="00B80FDA">
        <w:rPr>
          <w:rFonts w:eastAsia="宋体" w:cs="宋体"/>
          <w:color w:val="000000"/>
          <w:sz w:val="22"/>
          <w:szCs w:val="22"/>
        </w:rPr>
        <w:t xml:space="preserve"># </w:t>
      </w:r>
      <w:r w:rsidRPr="00B80FDA">
        <w:rPr>
          <w:rFonts w:eastAsia="宋体" w:cs="宋体" w:hint="eastAsia"/>
          <w:color w:val="000000"/>
          <w:sz w:val="22"/>
          <w:szCs w:val="22"/>
        </w:rPr>
        <w:t>再根据父节点元素</w:t>
      </w:r>
      <w:r w:rsidRPr="00B80FDA">
        <w:rPr>
          <w:rFonts w:eastAsia="宋体" w:cs="宋体" w:hint="eastAsia"/>
          <w:color w:val="000000"/>
          <w:sz w:val="22"/>
          <w:szCs w:val="22"/>
        </w:rPr>
        <w:t xml:space="preserve"> </w:t>
      </w:r>
      <w:r w:rsidRPr="00B80FDA">
        <w:rPr>
          <w:rFonts w:eastAsia="宋体" w:cs="宋体" w:hint="eastAsia"/>
          <w:color w:val="000000"/>
          <w:sz w:val="22"/>
          <w:szCs w:val="22"/>
        </w:rPr>
        <w:t>调用</w:t>
      </w:r>
      <w:r w:rsidRPr="00B80FDA">
        <w:rPr>
          <w:rFonts w:eastAsia="宋体" w:cs="宋体"/>
          <w:color w:val="000000"/>
          <w:sz w:val="22"/>
          <w:szCs w:val="22"/>
        </w:rPr>
        <w:t xml:space="preserve"> find element </w:t>
      </w:r>
      <w:r w:rsidRPr="00B80FDA">
        <w:rPr>
          <w:rFonts w:eastAsia="宋体" w:cs="宋体" w:hint="eastAsia"/>
          <w:color w:val="000000"/>
          <w:sz w:val="22"/>
          <w:szCs w:val="22"/>
        </w:rPr>
        <w:t>就是在父节点的范围内</w:t>
      </w:r>
      <w:r w:rsidRPr="00B80FDA">
        <w:rPr>
          <w:rFonts w:eastAsia="宋体" w:cs="宋体" w:hint="eastAsia"/>
          <w:color w:val="000000"/>
          <w:sz w:val="22"/>
          <w:szCs w:val="22"/>
        </w:rPr>
        <w:t xml:space="preserve"> </w:t>
      </w:r>
      <w:r w:rsidRPr="00B80FDA">
        <w:rPr>
          <w:rFonts w:eastAsia="宋体" w:cs="宋体" w:hint="eastAsia"/>
          <w:color w:val="000000"/>
          <w:sz w:val="22"/>
          <w:szCs w:val="22"/>
        </w:rPr>
        <w:t>查找</w:t>
      </w:r>
    </w:p>
    <w:p w:rsidR="009424D3" w:rsidRDefault="00B80FDA" w:rsidP="009424D3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336F95"/>
          <w:sz w:val="22"/>
          <w:szCs w:val="22"/>
        </w:rPr>
      </w:pPr>
      <w:r>
        <w:rPr>
          <w:rFonts w:eastAsia="宋体" w:cs="宋体" w:hint="eastAsia"/>
          <w:color w:val="000000"/>
          <w:sz w:val="22"/>
          <w:szCs w:val="22"/>
        </w:rPr>
        <w:t>#</w:t>
      </w:r>
      <w:r>
        <w:rPr>
          <w:rFonts w:eastAsia="宋体" w:cs="宋体"/>
          <w:color w:val="000000"/>
          <w:sz w:val="22"/>
          <w:szCs w:val="22"/>
        </w:rPr>
        <w:t xml:space="preserve"> </w:t>
      </w:r>
      <w:r>
        <w:rPr>
          <w:rFonts w:eastAsia="宋体" w:cs="宋体"/>
          <w:color w:val="000000"/>
          <w:sz w:val="22"/>
          <w:szCs w:val="22"/>
        </w:rPr>
        <w:t>目标元素是第</w:t>
      </w:r>
      <w:r>
        <w:rPr>
          <w:rFonts w:eastAsia="宋体" w:cs="宋体" w:hint="eastAsia"/>
          <w:color w:val="000000"/>
          <w:sz w:val="22"/>
          <w:szCs w:val="22"/>
        </w:rPr>
        <w:t>1</w:t>
      </w:r>
      <w:r>
        <w:rPr>
          <w:rFonts w:eastAsia="宋体" w:cs="宋体" w:hint="eastAsia"/>
          <w:color w:val="000000"/>
          <w:sz w:val="22"/>
          <w:szCs w:val="22"/>
        </w:rPr>
        <w:t>个子节点，可以根据索引选取它</w:t>
      </w:r>
      <w:r w:rsidR="009424D3" w:rsidRPr="009424D3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br/>
      </w:r>
    </w:p>
    <w:p w:rsidR="00B80FDA" w:rsidRDefault="00B80FDA" w:rsidP="00B80FDA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B80FDA">
        <w:rPr>
          <w:rFonts w:eastAsia="宋体" w:cs="宋体"/>
          <w:color w:val="000000"/>
          <w:sz w:val="22"/>
          <w:szCs w:val="22"/>
        </w:rPr>
        <w:t xml:space="preserve">retLayout </w:t>
      </w:r>
      <w:r w:rsidRPr="00B80FDA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B80FDA">
        <w:rPr>
          <w:rFonts w:eastAsia="宋体" w:cs="宋体"/>
          <w:color w:val="000000"/>
          <w:sz w:val="22"/>
          <w:szCs w:val="22"/>
        </w:rPr>
        <w:t>driver.find_element_by_id(</w:t>
      </w:r>
      <w:r w:rsidRPr="00B80FDA">
        <w:rPr>
          <w:rFonts w:eastAsia="宋体" w:cs="宋体"/>
          <w:color w:val="08AB01"/>
          <w:sz w:val="22"/>
          <w:szCs w:val="22"/>
        </w:rPr>
        <w:t>'com.ibox.calculators:id/cv'</w:t>
      </w:r>
      <w:r w:rsidRPr="00B80FDA">
        <w:rPr>
          <w:rFonts w:eastAsia="宋体" w:cs="宋体"/>
          <w:color w:val="000000"/>
          <w:sz w:val="22"/>
          <w:szCs w:val="22"/>
        </w:rPr>
        <w:t>)</w:t>
      </w:r>
      <w:r w:rsidRPr="00B80FDA">
        <w:rPr>
          <w:rFonts w:eastAsia="宋体" w:cs="宋体"/>
          <w:color w:val="000000"/>
          <w:sz w:val="22"/>
          <w:szCs w:val="22"/>
        </w:rPr>
        <w:br/>
        <w:t xml:space="preserve">retTvs </w:t>
      </w:r>
      <w:r w:rsidRPr="00B80FDA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B80FDA">
        <w:rPr>
          <w:rFonts w:eastAsia="宋体" w:cs="宋体"/>
          <w:color w:val="000000"/>
          <w:sz w:val="22"/>
          <w:szCs w:val="22"/>
        </w:rPr>
        <w:t>retLayout.find_elements_by_class_name(</w:t>
      </w:r>
      <w:r w:rsidRPr="00B80FDA">
        <w:rPr>
          <w:rFonts w:eastAsia="宋体" w:cs="宋体"/>
          <w:color w:val="08AB01"/>
          <w:sz w:val="22"/>
          <w:szCs w:val="22"/>
        </w:rPr>
        <w:t>'android.widget.TextView'</w:t>
      </w:r>
      <w:r w:rsidRPr="00B80FDA">
        <w:rPr>
          <w:rFonts w:eastAsia="宋体" w:cs="宋体"/>
          <w:color w:val="000000"/>
          <w:sz w:val="22"/>
          <w:szCs w:val="22"/>
        </w:rPr>
        <w:t>)</w:t>
      </w:r>
    </w:p>
    <w:p w:rsidR="005D0CB4" w:rsidRDefault="00B80FDA" w:rsidP="00B80FDA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B80FDA">
        <w:rPr>
          <w:rFonts w:eastAsia="宋体" w:cs="宋体"/>
          <w:color w:val="000000"/>
          <w:sz w:val="22"/>
          <w:szCs w:val="22"/>
        </w:rPr>
        <w:br/>
        <w:t xml:space="preserve">retStr </w:t>
      </w:r>
      <w:r w:rsidRPr="00B80FDA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B80FDA">
        <w:rPr>
          <w:rFonts w:eastAsia="宋体" w:cs="宋体"/>
          <w:color w:val="000000"/>
          <w:sz w:val="22"/>
          <w:szCs w:val="22"/>
        </w:rPr>
        <w:t>retTvs[</w:t>
      </w:r>
      <w:r w:rsidRPr="00B80FDA">
        <w:rPr>
          <w:rFonts w:eastAsia="宋体" w:cs="宋体"/>
          <w:color w:val="1F13F6"/>
          <w:sz w:val="22"/>
          <w:szCs w:val="22"/>
        </w:rPr>
        <w:t>1</w:t>
      </w:r>
      <w:r w:rsidRPr="00B80FDA">
        <w:rPr>
          <w:rFonts w:eastAsia="宋体" w:cs="宋体"/>
          <w:color w:val="000000"/>
          <w:sz w:val="22"/>
          <w:szCs w:val="22"/>
        </w:rPr>
        <w:t>].text</w:t>
      </w:r>
      <w:r w:rsidRPr="00B80FDA">
        <w:rPr>
          <w:rFonts w:eastAsia="宋体" w:cs="宋体"/>
          <w:color w:val="000000"/>
          <w:sz w:val="22"/>
          <w:szCs w:val="22"/>
        </w:rPr>
        <w:br/>
      </w:r>
      <w:r w:rsidRPr="00B80FDA">
        <w:rPr>
          <w:rFonts w:eastAsia="宋体" w:cs="宋体"/>
          <w:color w:val="0086B3"/>
          <w:sz w:val="22"/>
          <w:szCs w:val="22"/>
        </w:rPr>
        <w:t>print</w:t>
      </w:r>
      <w:r w:rsidRPr="00B80FDA">
        <w:rPr>
          <w:rFonts w:eastAsia="宋体" w:cs="宋体"/>
          <w:color w:val="000000"/>
          <w:sz w:val="22"/>
          <w:szCs w:val="22"/>
        </w:rPr>
        <w:t>(retStr)</w:t>
      </w:r>
      <w:r w:rsidRPr="00B80FDA">
        <w:rPr>
          <w:rFonts w:eastAsia="宋体" w:cs="宋体"/>
          <w:color w:val="000000"/>
          <w:sz w:val="22"/>
          <w:szCs w:val="22"/>
        </w:rPr>
        <w:br/>
      </w:r>
    </w:p>
    <w:p w:rsidR="005D0CB4" w:rsidRDefault="005D0CB4" w:rsidP="00B80FDA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>
        <w:rPr>
          <w:rFonts w:eastAsia="宋体" w:cs="宋体" w:hint="eastAsia"/>
          <w:color w:val="000000"/>
          <w:sz w:val="22"/>
          <w:szCs w:val="22"/>
        </w:rPr>
        <w:t>#</w:t>
      </w:r>
      <w:r>
        <w:rPr>
          <w:rFonts w:eastAsia="宋体" w:cs="宋体"/>
          <w:color w:val="000000"/>
          <w:sz w:val="22"/>
          <w:szCs w:val="22"/>
        </w:rPr>
        <w:t>注意是字符串不是数字</w:t>
      </w:r>
    </w:p>
    <w:p w:rsidR="00B80FDA" w:rsidRPr="00B80FDA" w:rsidRDefault="00B80FDA" w:rsidP="00B80FDA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B80FDA">
        <w:rPr>
          <w:rFonts w:eastAsia="宋体" w:cs="宋体"/>
          <w:color w:val="000000"/>
          <w:sz w:val="22"/>
          <w:szCs w:val="22"/>
        </w:rPr>
        <w:br/>
      </w:r>
      <w:r w:rsidRPr="00B80FDA">
        <w:rPr>
          <w:rFonts w:eastAsia="宋体" w:cs="宋体"/>
          <w:color w:val="A435A8"/>
          <w:sz w:val="22"/>
          <w:szCs w:val="22"/>
        </w:rPr>
        <w:t xml:space="preserve">if </w:t>
      </w:r>
      <w:r w:rsidRPr="00B80FDA">
        <w:rPr>
          <w:rFonts w:eastAsia="宋体" w:cs="宋体"/>
          <w:color w:val="000000"/>
          <w:sz w:val="22"/>
          <w:szCs w:val="22"/>
        </w:rPr>
        <w:t xml:space="preserve">retStr </w:t>
      </w:r>
      <w:r w:rsidRPr="00B80FDA">
        <w:rPr>
          <w:rFonts w:eastAsia="宋体" w:cs="宋体"/>
          <w:b/>
          <w:bCs/>
          <w:color w:val="EE3C46"/>
          <w:sz w:val="22"/>
          <w:szCs w:val="22"/>
        </w:rPr>
        <w:t xml:space="preserve">== </w:t>
      </w:r>
      <w:r w:rsidRPr="00B80FDA">
        <w:rPr>
          <w:rFonts w:eastAsia="宋体" w:cs="宋体"/>
          <w:color w:val="08AB01"/>
          <w:sz w:val="22"/>
          <w:szCs w:val="22"/>
        </w:rPr>
        <w:t>'60'</w:t>
      </w:r>
      <w:r w:rsidRPr="00B80FDA">
        <w:rPr>
          <w:rFonts w:eastAsia="宋体" w:cs="宋体"/>
          <w:b/>
          <w:bCs/>
          <w:color w:val="EE3C46"/>
          <w:sz w:val="22"/>
          <w:szCs w:val="22"/>
        </w:rPr>
        <w:t>:</w:t>
      </w:r>
      <w:r w:rsidRPr="00B80FDA">
        <w:rPr>
          <w:rFonts w:eastAsia="宋体" w:cs="宋体"/>
          <w:b/>
          <w:bCs/>
          <w:color w:val="EE3C46"/>
          <w:sz w:val="22"/>
          <w:szCs w:val="22"/>
        </w:rPr>
        <w:br/>
        <w:t xml:space="preserve">    </w:t>
      </w:r>
      <w:r w:rsidRPr="00B80FDA">
        <w:rPr>
          <w:rFonts w:eastAsia="宋体" w:cs="宋体"/>
          <w:color w:val="0086B3"/>
          <w:sz w:val="22"/>
          <w:szCs w:val="22"/>
        </w:rPr>
        <w:t>print</w:t>
      </w:r>
      <w:r w:rsidRPr="00B80FDA">
        <w:rPr>
          <w:rFonts w:eastAsia="宋体" w:cs="宋体"/>
          <w:color w:val="000000"/>
          <w:sz w:val="22"/>
          <w:szCs w:val="22"/>
        </w:rPr>
        <w:t>(</w:t>
      </w:r>
      <w:r w:rsidRPr="00B80FDA">
        <w:rPr>
          <w:rFonts w:eastAsia="宋体" w:cs="宋体"/>
          <w:color w:val="08AB01"/>
          <w:sz w:val="22"/>
          <w:szCs w:val="22"/>
        </w:rPr>
        <w:t>'pass'</w:t>
      </w:r>
      <w:r w:rsidRPr="00B80FDA">
        <w:rPr>
          <w:rFonts w:eastAsia="宋体" w:cs="宋体"/>
          <w:color w:val="000000"/>
          <w:sz w:val="22"/>
          <w:szCs w:val="22"/>
        </w:rPr>
        <w:t>)</w:t>
      </w:r>
      <w:r w:rsidRPr="00B80FDA">
        <w:rPr>
          <w:rFonts w:eastAsia="宋体" w:cs="宋体"/>
          <w:color w:val="000000"/>
          <w:sz w:val="22"/>
          <w:szCs w:val="22"/>
        </w:rPr>
        <w:br/>
      </w:r>
      <w:r w:rsidRPr="00B80FDA">
        <w:rPr>
          <w:rFonts w:eastAsia="宋体" w:cs="宋体"/>
          <w:color w:val="A435A8"/>
          <w:sz w:val="22"/>
          <w:szCs w:val="22"/>
        </w:rPr>
        <w:t>else</w:t>
      </w:r>
      <w:r w:rsidRPr="00B80FDA">
        <w:rPr>
          <w:rFonts w:eastAsia="宋体" w:cs="宋体"/>
          <w:b/>
          <w:bCs/>
          <w:color w:val="EE3C46"/>
          <w:sz w:val="22"/>
          <w:szCs w:val="22"/>
        </w:rPr>
        <w:t>:</w:t>
      </w:r>
      <w:r w:rsidRPr="00B80FDA">
        <w:rPr>
          <w:rFonts w:eastAsia="宋体" w:cs="宋体"/>
          <w:b/>
          <w:bCs/>
          <w:color w:val="EE3C46"/>
          <w:sz w:val="22"/>
          <w:szCs w:val="22"/>
        </w:rPr>
        <w:br/>
        <w:t xml:space="preserve">    </w:t>
      </w:r>
      <w:r w:rsidRPr="00B80FDA">
        <w:rPr>
          <w:rFonts w:eastAsia="宋体" w:cs="宋体"/>
          <w:color w:val="0086B3"/>
          <w:sz w:val="22"/>
          <w:szCs w:val="22"/>
        </w:rPr>
        <w:t>print</w:t>
      </w:r>
      <w:r w:rsidRPr="00B80FDA">
        <w:rPr>
          <w:rFonts w:eastAsia="宋体" w:cs="宋体"/>
          <w:color w:val="000000"/>
          <w:sz w:val="22"/>
          <w:szCs w:val="22"/>
        </w:rPr>
        <w:t>(</w:t>
      </w:r>
      <w:r w:rsidRPr="00B80FDA">
        <w:rPr>
          <w:rFonts w:eastAsia="宋体" w:cs="宋体"/>
          <w:color w:val="08AB01"/>
          <w:sz w:val="22"/>
          <w:szCs w:val="22"/>
        </w:rPr>
        <w:t>'fail'</w:t>
      </w:r>
      <w:r w:rsidRPr="00B80FDA">
        <w:rPr>
          <w:rFonts w:eastAsia="宋体" w:cs="宋体"/>
          <w:color w:val="000000"/>
          <w:sz w:val="22"/>
          <w:szCs w:val="22"/>
        </w:rPr>
        <w:t>)</w:t>
      </w:r>
    </w:p>
    <w:p w:rsidR="00B80FDA" w:rsidRDefault="00B80FDA" w:rsidP="009424D3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336F95"/>
          <w:sz w:val="22"/>
          <w:szCs w:val="22"/>
        </w:rPr>
      </w:pPr>
    </w:p>
    <w:p w:rsidR="009424D3" w:rsidRDefault="009424D3" w:rsidP="009424D3">
      <w:pPr>
        <w:ind w:left="210" w:right="210"/>
      </w:pPr>
    </w:p>
    <w:p w:rsidR="00897C9E" w:rsidRDefault="00897C9E" w:rsidP="009424D3">
      <w:pPr>
        <w:ind w:left="210" w:right="210"/>
      </w:pPr>
    </w:p>
    <w:p w:rsidR="00897C9E" w:rsidRDefault="00897C9E" w:rsidP="009424D3">
      <w:pPr>
        <w:ind w:left="210" w:right="210"/>
      </w:pPr>
    </w:p>
    <w:p w:rsidR="00897C9E" w:rsidRPr="005D0CB4" w:rsidRDefault="005D0CB4" w:rsidP="009424D3">
      <w:pPr>
        <w:ind w:left="210" w:right="210"/>
      </w:pPr>
      <w:r>
        <w:rPr>
          <w:rFonts w:hint="eastAsia"/>
        </w:rPr>
        <w:t>刚才的这段代码</w:t>
      </w:r>
    </w:p>
    <w:p w:rsidR="005D0CB4" w:rsidRDefault="005D0CB4" w:rsidP="009424D3">
      <w:pPr>
        <w:ind w:left="210" w:right="210"/>
      </w:pPr>
      <w:r>
        <w:t>是先找父元素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然后再根据它</w:t>
      </w:r>
      <w:r>
        <w:rPr>
          <w:rFonts w:hint="eastAsia"/>
        </w:rPr>
        <w:t xml:space="preserve"> </w:t>
      </w:r>
      <w:r>
        <w:rPr>
          <w:rFonts w:hint="eastAsia"/>
        </w:rPr>
        <w:t>查找后代元素。</w:t>
      </w:r>
      <w:r>
        <w:rPr>
          <w:rFonts w:hint="eastAsia"/>
        </w:rPr>
        <w:t xml:space="preserve"> </w:t>
      </w:r>
    </w:p>
    <w:p w:rsidR="005D0CB4" w:rsidRDefault="005D0CB4" w:rsidP="009424D3">
      <w:pPr>
        <w:ind w:left="210" w:right="210"/>
      </w:pPr>
      <w:r>
        <w:t>我们刚刚学过</w:t>
      </w:r>
      <w:r w:rsidRPr="00EA0B64">
        <w:rPr>
          <w:highlight w:val="yellow"/>
        </w:rPr>
        <w:t>selenium</w:t>
      </w:r>
      <w:r>
        <w:rPr>
          <w:rFonts w:hint="eastAsia"/>
        </w:rPr>
        <w:t>，</w:t>
      </w:r>
      <w:r>
        <w:t>这种方法</w:t>
      </w:r>
      <w:r>
        <w:rPr>
          <w:rFonts w:hint="eastAsia"/>
        </w:rPr>
        <w:t>，我们以前</w:t>
      </w:r>
      <w:r>
        <w:rPr>
          <w:rFonts w:hint="eastAsia"/>
        </w:rPr>
        <w:t>web</w:t>
      </w:r>
      <w:r>
        <w:t xml:space="preserve"> </w:t>
      </w:r>
      <w:r>
        <w:t>自动化的时候</w:t>
      </w:r>
      <w:r>
        <w:rPr>
          <w:rFonts w:hint="eastAsia"/>
        </w:rPr>
        <w:t>，</w:t>
      </w:r>
      <w:r>
        <w:t>开始也这样用</w:t>
      </w:r>
      <w:r>
        <w:rPr>
          <w:rFonts w:hint="eastAsia"/>
        </w:rPr>
        <w:t>。</w:t>
      </w:r>
    </w:p>
    <w:p w:rsidR="002546D2" w:rsidRDefault="002546D2" w:rsidP="002546D2">
      <w:pPr>
        <w:ind w:left="210" w:right="210"/>
      </w:pPr>
    </w:p>
    <w:p w:rsidR="005D0CB4" w:rsidRPr="002546D2" w:rsidRDefault="005D0CB4" w:rsidP="009424D3">
      <w:pPr>
        <w:ind w:left="210" w:right="210"/>
      </w:pPr>
    </w:p>
    <w:p w:rsidR="005D0CB4" w:rsidRDefault="005D0CB4" w:rsidP="00677394">
      <w:pPr>
        <w:ind w:left="210" w:right="210"/>
      </w:pPr>
      <w:r>
        <w:t>但是自从我们学会了</w:t>
      </w:r>
      <w:r>
        <w:t xml:space="preserve">css </w:t>
      </w:r>
      <w:r>
        <w:t>和</w:t>
      </w:r>
      <w:r>
        <w:t>xpath</w:t>
      </w:r>
      <w:r>
        <w:t>后</w:t>
      </w:r>
      <w:r>
        <w:rPr>
          <w:rFonts w:hint="eastAsia"/>
        </w:rPr>
        <w:t>，</w:t>
      </w:r>
      <w:r w:rsidR="002546D2">
        <w:t>最灵活的定位方式就是</w:t>
      </w:r>
      <w:r w:rsidR="002546D2">
        <w:rPr>
          <w:rFonts w:hint="eastAsia"/>
        </w:rPr>
        <w:t xml:space="preserve"> css</w:t>
      </w:r>
      <w:r w:rsidR="002546D2">
        <w:rPr>
          <w:rFonts w:hint="eastAsia"/>
        </w:rPr>
        <w:t>和</w:t>
      </w:r>
      <w:r w:rsidR="002546D2">
        <w:rPr>
          <w:rFonts w:hint="eastAsia"/>
        </w:rPr>
        <w:t>xpath</w:t>
      </w:r>
      <w:r w:rsidR="002546D2">
        <w:rPr>
          <w:rFonts w:hint="eastAsia"/>
        </w:rPr>
        <w:t>了。</w:t>
      </w:r>
      <w:r>
        <w:rPr>
          <w:rFonts w:hint="eastAsia"/>
        </w:rPr>
        <w:t xml:space="preserve"> </w:t>
      </w:r>
      <w:r>
        <w:rPr>
          <w:rFonts w:hint="eastAsia"/>
        </w:rPr>
        <w:t>可以一步到位。</w:t>
      </w:r>
    </w:p>
    <w:p w:rsidR="005D0CB4" w:rsidRDefault="005D0CB4" w:rsidP="009424D3">
      <w:pPr>
        <w:ind w:left="210" w:right="210"/>
      </w:pPr>
    </w:p>
    <w:p w:rsidR="005D0CB4" w:rsidRPr="005D0CB4" w:rsidRDefault="005D0CB4" w:rsidP="009424D3">
      <w:pPr>
        <w:ind w:left="210" w:right="210"/>
      </w:pPr>
      <w:r>
        <w:t>那么</w:t>
      </w:r>
      <w:r>
        <w:t>appium</w:t>
      </w:r>
      <w:r>
        <w:t>是否有</w:t>
      </w:r>
      <w:r>
        <w:rPr>
          <w:rFonts w:hint="eastAsia"/>
        </w:rPr>
        <w:t xml:space="preserve"> css</w:t>
      </w:r>
      <w:r>
        <w:t xml:space="preserve"> </w:t>
      </w:r>
      <w:r>
        <w:t>和</w:t>
      </w:r>
      <w:r>
        <w:t>xpath</w:t>
      </w:r>
      <w:r>
        <w:t>的方法选择元素呢</w:t>
      </w:r>
      <w:r>
        <w:rPr>
          <w:rFonts w:hint="eastAsia"/>
        </w:rPr>
        <w:t>？</w:t>
      </w:r>
    </w:p>
    <w:p w:rsidR="00897C9E" w:rsidRDefault="00677394" w:rsidP="0082439C">
      <w:pPr>
        <w:pStyle w:val="1"/>
        <w:ind w:right="210"/>
        <w:rPr>
          <w:rFonts w:eastAsia="宋体"/>
          <w:sz w:val="27"/>
        </w:rPr>
      </w:pPr>
      <w:r>
        <w:t>2</w:t>
      </w:r>
      <w:r w:rsidR="0082439C">
        <w:t xml:space="preserve"> </w:t>
      </w:r>
      <w:r w:rsidR="00897C9E">
        <w:t xml:space="preserve">xpath </w:t>
      </w:r>
    </w:p>
    <w:p w:rsidR="00897C9E" w:rsidRDefault="00897C9E" w:rsidP="00897C9E">
      <w:pPr>
        <w:ind w:left="210" w:right="210"/>
      </w:pPr>
    </w:p>
    <w:p w:rsidR="0008385C" w:rsidRDefault="00C407C1" w:rsidP="00897C9E">
      <w:pPr>
        <w:ind w:left="210" w:right="210"/>
      </w:pPr>
      <w:r>
        <w:rPr>
          <w:rFonts w:hint="eastAsia"/>
        </w:rPr>
        <w:t>大部分情况还是可以用的。</w:t>
      </w:r>
    </w:p>
    <w:p w:rsidR="00C407C1" w:rsidRDefault="00897C9E" w:rsidP="00897C9E">
      <w:pPr>
        <w:ind w:left="210" w:right="210"/>
      </w:pPr>
      <w:r>
        <w:rPr>
          <w:rFonts w:hint="eastAsia"/>
        </w:rPr>
        <w:lastRenderedPageBreak/>
        <w:t>对于一些</w:t>
      </w:r>
      <w:r w:rsidRPr="00C407C1">
        <w:rPr>
          <w:rFonts w:hint="eastAsia"/>
          <w:highlight w:val="green"/>
        </w:rPr>
        <w:t>比较复杂</w:t>
      </w:r>
      <w:r>
        <w:rPr>
          <w:rFonts w:hint="eastAsia"/>
        </w:rPr>
        <w:t>的元素（什么叫复杂的元素？上面的方法都没法定位，根据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classname</w:t>
      </w:r>
      <w:r>
        <w:rPr>
          <w:rFonts w:hint="eastAsia"/>
        </w:rPr>
        <w:t>，</w:t>
      </w:r>
      <w:r>
        <w:rPr>
          <w:rFonts w:hint="eastAsia"/>
        </w:rPr>
        <w:t>accessbilityid</w:t>
      </w:r>
      <w:r>
        <w:rPr>
          <w:rFonts w:hint="eastAsia"/>
        </w:rPr>
        <w:t>都不行的时候</w:t>
      </w:r>
      <w:r>
        <w:t xml:space="preserve"> </w:t>
      </w:r>
      <w:r>
        <w:rPr>
          <w:rFonts w:hint="eastAsia"/>
        </w:rPr>
        <w:t>）</w:t>
      </w:r>
    </w:p>
    <w:p w:rsidR="00897C9E" w:rsidRDefault="00897C9E" w:rsidP="00897C9E">
      <w:pPr>
        <w:ind w:left="210" w:right="210"/>
      </w:pPr>
      <w:r>
        <w:rPr>
          <w:rFonts w:hint="eastAsia"/>
        </w:rPr>
        <w:t xml:space="preserve"> </w:t>
      </w:r>
      <w:r>
        <w:rPr>
          <w:rFonts w:hint="eastAsia"/>
        </w:rPr>
        <w:t>的定位，我们可以用</w:t>
      </w:r>
      <w:r w:rsidR="00677394">
        <w:rPr>
          <w:rFonts w:hint="eastAsia"/>
        </w:rPr>
        <w:t>xpath</w:t>
      </w:r>
    </w:p>
    <w:p w:rsidR="00897C9E" w:rsidRDefault="00897C9E" w:rsidP="00897C9E">
      <w:pPr>
        <w:ind w:left="210" w:right="210"/>
      </w:pPr>
    </w:p>
    <w:p w:rsidR="00897C9E" w:rsidRDefault="00897C9E" w:rsidP="00897C9E">
      <w:pPr>
        <w:ind w:left="210" w:right="210"/>
      </w:pPr>
      <w:r>
        <w:t>写法如下</w:t>
      </w:r>
      <w:r>
        <w:rPr>
          <w:rFonts w:hint="eastAsia"/>
        </w:rPr>
        <w:t>：</w:t>
      </w:r>
    </w:p>
    <w:p w:rsidR="00897C9E" w:rsidRDefault="00820AC5" w:rsidP="00897C9E">
      <w:pPr>
        <w:ind w:left="210" w:right="210"/>
        <w:rPr>
          <w:b/>
        </w:rPr>
      </w:pPr>
      <w:r w:rsidRPr="00BC24B5">
        <w:rPr>
          <w:b/>
          <w:highlight w:val="yellow"/>
        </w:rPr>
        <w:t>driver.find_element_by_xpath('//ele1/ele2[@attr="a1"]')</w:t>
      </w:r>
    </w:p>
    <w:p w:rsidR="00820AC5" w:rsidRDefault="00820AC5" w:rsidP="00897C9E">
      <w:pPr>
        <w:ind w:left="210" w:right="210"/>
        <w:rPr>
          <w:b/>
        </w:rPr>
      </w:pPr>
    </w:p>
    <w:p w:rsidR="00BC24B5" w:rsidRDefault="00BC24B5" w:rsidP="00897C9E">
      <w:pPr>
        <w:ind w:left="210" w:right="210"/>
        <w:rPr>
          <w:b/>
        </w:rPr>
      </w:pPr>
      <w:r>
        <w:rPr>
          <w:b/>
        </w:rPr>
        <w:t>表达式的语法规则和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以前学习的</w:t>
      </w:r>
      <w:r>
        <w:rPr>
          <w:rFonts w:hint="eastAsia"/>
          <w:b/>
        </w:rPr>
        <w:t>Selenium</w:t>
      </w:r>
      <w:r>
        <w:rPr>
          <w:rFonts w:hint="eastAsia"/>
          <w:b/>
        </w:rPr>
        <w:t>里面一样的</w:t>
      </w:r>
    </w:p>
    <w:p w:rsidR="00BC24B5" w:rsidRPr="00820AC5" w:rsidRDefault="00BC24B5" w:rsidP="00897C9E">
      <w:pPr>
        <w:ind w:left="210" w:right="210"/>
        <w:rPr>
          <w:b/>
        </w:rPr>
      </w:pPr>
    </w:p>
    <w:p w:rsidR="00897C9E" w:rsidRDefault="00897C9E" w:rsidP="00897C9E">
      <w:pPr>
        <w:ind w:left="210" w:right="210"/>
      </w:pPr>
      <w:r>
        <w:rPr>
          <w:rFonts w:hint="eastAsia"/>
        </w:rPr>
        <w:t>以前我们做</w:t>
      </w:r>
      <w:r w:rsidRPr="00C407C1">
        <w:rPr>
          <w:rFonts w:hint="eastAsia"/>
          <w:highlight w:val="green"/>
        </w:rPr>
        <w:t>web</w:t>
      </w:r>
      <w:r w:rsidRPr="00C407C1">
        <w:rPr>
          <w:rFonts w:hint="eastAsia"/>
          <w:highlight w:val="green"/>
        </w:rPr>
        <w:t>自动化</w:t>
      </w:r>
      <w:r>
        <w:rPr>
          <w:rFonts w:hint="eastAsia"/>
        </w:rPr>
        <w:t>的时候，</w:t>
      </w:r>
      <w:r>
        <w:rPr>
          <w:rFonts w:hint="eastAsia"/>
        </w:rPr>
        <w:t xml:space="preserve"> xpath</w:t>
      </w:r>
      <w:r>
        <w:rPr>
          <w:rFonts w:hint="eastAsia"/>
        </w:rPr>
        <w:t>中每个节点名</w:t>
      </w:r>
      <w:r w:rsidRPr="00BC24B5">
        <w:rPr>
          <w:rFonts w:hint="eastAsia"/>
          <w:highlight w:val="yellow"/>
        </w:rPr>
        <w:t>是</w:t>
      </w:r>
      <w:r w:rsidRPr="00BC24B5">
        <w:rPr>
          <w:rFonts w:hint="eastAsia"/>
          <w:highlight w:val="yellow"/>
        </w:rPr>
        <w:t>html</w:t>
      </w:r>
      <w:r w:rsidRPr="00BC24B5">
        <w:rPr>
          <w:rFonts w:hint="eastAsia"/>
          <w:highlight w:val="yellow"/>
        </w:rPr>
        <w:t>的</w:t>
      </w:r>
      <w:r w:rsidRPr="00BC24B5">
        <w:rPr>
          <w:rFonts w:hint="eastAsia"/>
          <w:highlight w:val="yellow"/>
        </w:rPr>
        <w:t>tagname</w:t>
      </w:r>
    </w:p>
    <w:p w:rsidR="00897C9E" w:rsidRDefault="00897C9E" w:rsidP="00897C9E">
      <w:pPr>
        <w:ind w:left="210" w:right="210"/>
      </w:pPr>
      <w:r>
        <w:t>但是在</w:t>
      </w:r>
      <w:r>
        <w:t>appium</w:t>
      </w:r>
      <w:r>
        <w:t>中</w:t>
      </w:r>
      <w:r>
        <w:rPr>
          <w:rFonts w:hint="eastAsia"/>
        </w:rPr>
        <w:t>，</w:t>
      </w:r>
      <w:r w:rsidR="00BC24B5">
        <w:rPr>
          <w:rFonts w:hint="eastAsia"/>
        </w:rPr>
        <w:t xml:space="preserve"> </w:t>
      </w:r>
      <w:r>
        <w:rPr>
          <w:rFonts w:hint="eastAsia"/>
        </w:rPr>
        <w:t>每个节点名对应</w:t>
      </w:r>
      <w:r w:rsidRPr="00BC24B5">
        <w:rPr>
          <w:rFonts w:hint="eastAsia"/>
          <w:highlight w:val="yellow"/>
        </w:rPr>
        <w:t>class</w:t>
      </w:r>
    </w:p>
    <w:p w:rsidR="00897C9E" w:rsidRDefault="00897C9E" w:rsidP="00897C9E">
      <w:pPr>
        <w:ind w:left="210" w:right="210"/>
      </w:pPr>
    </w:p>
    <w:p w:rsidR="00AA6AD4" w:rsidRDefault="00AA6AD4" w:rsidP="00897C9E">
      <w:pPr>
        <w:ind w:left="210" w:right="210"/>
      </w:pPr>
      <w:r>
        <w:t>比如</w:t>
      </w:r>
      <w:r>
        <w:rPr>
          <w:rFonts w:hint="eastAsia"/>
        </w:rPr>
        <w:t>：要选择所有的文本节点</w:t>
      </w:r>
    </w:p>
    <w:p w:rsidR="00AA6AD4" w:rsidRDefault="00AA6AD4" w:rsidP="00897C9E">
      <w:pPr>
        <w:ind w:left="210" w:right="210"/>
      </w:pPr>
    </w:p>
    <w:p w:rsidR="00AA6AD4" w:rsidRPr="00F873B5" w:rsidRDefault="00AA6AD4" w:rsidP="00897C9E">
      <w:pPr>
        <w:ind w:left="210" w:right="210"/>
      </w:pPr>
      <w:r w:rsidRPr="00AA6AD4">
        <w:t>//android.widget.TextView</w:t>
      </w:r>
    </w:p>
    <w:p w:rsidR="00897C9E" w:rsidRDefault="00897C9E" w:rsidP="00897C9E">
      <w:pPr>
        <w:ind w:left="210" w:right="210"/>
      </w:pPr>
    </w:p>
    <w:p w:rsidR="00897C9E" w:rsidRDefault="00897C9E" w:rsidP="00897C9E">
      <w:pPr>
        <w:ind w:left="210" w:right="210"/>
      </w:pPr>
      <w:r>
        <w:t>我们来看一个例子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BE3A80">
        <w:rPr>
          <w:rFonts w:hint="eastAsia"/>
          <w:color w:val="C45911" w:themeColor="accent2" w:themeShade="BF"/>
        </w:rPr>
        <w:t>运行</w:t>
      </w:r>
      <w:r>
        <w:rPr>
          <w:rFonts w:hint="eastAsia"/>
          <w:color w:val="C45911" w:themeColor="accent2" w:themeShade="BF"/>
        </w:rPr>
        <w:t>头条</w:t>
      </w:r>
      <w:r w:rsidRPr="00BE3A80">
        <w:rPr>
          <w:rFonts w:hint="eastAsia"/>
          <w:color w:val="C45911" w:themeColor="accent2" w:themeShade="BF"/>
        </w:rPr>
        <w:t>，</w:t>
      </w:r>
      <w:r>
        <w:rPr>
          <w:rFonts w:hint="eastAsia"/>
          <w:color w:val="C45911" w:themeColor="accent2" w:themeShade="BF"/>
        </w:rPr>
        <w:t>我们要点击下面的发现按钮</w:t>
      </w:r>
    </w:p>
    <w:p w:rsidR="00897C9E" w:rsidRPr="00FD04D9" w:rsidRDefault="00EB41D5" w:rsidP="00897C9E">
      <w:pPr>
        <w:ind w:left="210" w:right="210"/>
      </w:pPr>
      <w:r>
        <w:rPr>
          <w:noProof/>
        </w:rPr>
        <w:drawing>
          <wp:inline distT="0" distB="0" distL="0" distR="0" wp14:anchorId="136372F4" wp14:editId="00C8C9FE">
            <wp:extent cx="3361905" cy="7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9E" w:rsidRDefault="00897C9E" w:rsidP="00897C9E">
      <w:pPr>
        <w:ind w:left="210" w:right="210"/>
        <w:rPr>
          <w:color w:val="C45911" w:themeColor="accent2" w:themeShade="BF"/>
        </w:rPr>
      </w:pPr>
    </w:p>
    <w:p w:rsidR="00897C9E" w:rsidRDefault="00897C9E" w:rsidP="00897C9E">
      <w:pPr>
        <w:ind w:left="210" w:right="210"/>
        <w:rPr>
          <w:color w:val="C45911" w:themeColor="accent2" w:themeShade="BF"/>
        </w:rPr>
      </w:pPr>
      <w:r>
        <w:rPr>
          <w:color w:val="C45911" w:themeColor="accent2" w:themeShade="BF"/>
        </w:rPr>
        <w:t>研究可以发现其</w:t>
      </w:r>
      <w:r>
        <w:rPr>
          <w:color w:val="C45911" w:themeColor="accent2" w:themeShade="BF"/>
        </w:rPr>
        <w:t>id</w:t>
      </w:r>
      <w:r>
        <w:rPr>
          <w:color w:val="C45911" w:themeColor="accent2" w:themeShade="BF"/>
        </w:rPr>
        <w:t>不能用</w:t>
      </w:r>
      <w:r>
        <w:rPr>
          <w:rFonts w:hint="eastAsia"/>
          <w:color w:val="C45911" w:themeColor="accent2" w:themeShade="BF"/>
        </w:rPr>
        <w:t>，</w:t>
      </w:r>
      <w:r>
        <w:rPr>
          <w:color w:val="C45911" w:themeColor="accent2" w:themeShade="BF"/>
        </w:rPr>
        <w:t>其它的</w:t>
      </w:r>
      <w:r w:rsidR="006A059F">
        <w:rPr>
          <w:color w:val="C45911" w:themeColor="accent2" w:themeShade="BF"/>
        </w:rPr>
        <w:t>几个元素</w:t>
      </w:r>
      <w:r w:rsidR="006A059F">
        <w:rPr>
          <w:rFonts w:hint="eastAsia"/>
          <w:color w:val="C45911" w:themeColor="accent2" w:themeShade="BF"/>
        </w:rPr>
        <w:t>（阅读、消息、我的）</w:t>
      </w:r>
      <w:r w:rsidR="006A059F">
        <w:rPr>
          <w:rFonts w:hint="eastAsia"/>
          <w:color w:val="C45911" w:themeColor="accent2" w:themeShade="BF"/>
        </w:rPr>
        <w:t>id</w:t>
      </w:r>
      <w:r>
        <w:rPr>
          <w:color w:val="C45911" w:themeColor="accent2" w:themeShade="BF"/>
        </w:rPr>
        <w:t>都一样</w:t>
      </w:r>
      <w:r>
        <w:rPr>
          <w:rFonts w:hint="eastAsia"/>
          <w:color w:val="C45911" w:themeColor="accent2" w:themeShade="BF"/>
        </w:rPr>
        <w:t>。</w:t>
      </w:r>
    </w:p>
    <w:p w:rsidR="00897C9E" w:rsidRPr="008A2F79" w:rsidRDefault="00897C9E" w:rsidP="00897C9E">
      <w:pPr>
        <w:ind w:left="210" w:right="210"/>
      </w:pPr>
      <w:r w:rsidRPr="008A2F79">
        <w:t>那我们用</w:t>
      </w:r>
      <w:r w:rsidRPr="008A2F79">
        <w:t>xpath</w:t>
      </w:r>
      <w:r w:rsidRPr="008A2F79">
        <w:t>试试看</w:t>
      </w:r>
      <w:r w:rsidRPr="008A2F79">
        <w:rPr>
          <w:rFonts w:hint="eastAsia"/>
        </w:rPr>
        <w:t>，</w:t>
      </w:r>
    </w:p>
    <w:p w:rsidR="00897C9E" w:rsidRDefault="00897C9E" w:rsidP="00897C9E">
      <w:pPr>
        <w:ind w:left="210" w:right="210"/>
      </w:pPr>
    </w:p>
    <w:p w:rsidR="00897C9E" w:rsidRDefault="006A059F" w:rsidP="00897C9E">
      <w:pPr>
        <w:ind w:left="210" w:right="210"/>
      </w:pPr>
      <w:r w:rsidRPr="006A059F">
        <w:rPr>
          <w:color w:val="C45911" w:themeColor="accent2" w:themeShade="BF"/>
        </w:rPr>
        <w:t>我们</w:t>
      </w:r>
      <w:r w:rsidR="00897C9E" w:rsidRPr="006A059F">
        <w:rPr>
          <w:color w:val="C45911" w:themeColor="accent2" w:themeShade="BF"/>
        </w:rPr>
        <w:t>找到</w:t>
      </w:r>
      <w:r w:rsidR="00897C9E" w:rsidRPr="008A2F79">
        <w:t>resource-id='io.manong.developerdaily:id/tab_bar</w:t>
      </w:r>
    </w:p>
    <w:p w:rsidR="00C407C1" w:rsidRDefault="00C407C1" w:rsidP="00897C9E">
      <w:pPr>
        <w:ind w:left="210" w:right="210"/>
      </w:pPr>
    </w:p>
    <w:p w:rsidR="00897C9E" w:rsidRDefault="00C407C1" w:rsidP="00897C9E">
      <w:pPr>
        <w:ind w:left="210" w:right="210"/>
      </w:pPr>
      <w:r>
        <w:t>可以</w:t>
      </w:r>
      <w:r w:rsidR="00677394">
        <w:rPr>
          <w:rFonts w:hint="eastAsia"/>
        </w:rPr>
        <w:t>这样</w:t>
      </w:r>
      <w:r w:rsidR="00677394">
        <w:t>写</w:t>
      </w:r>
      <w:r w:rsidR="00897C9E" w:rsidRPr="00E32596">
        <w:rPr>
          <w:rFonts w:hint="eastAsia"/>
          <w:color w:val="C45911" w:themeColor="accent2" w:themeShade="BF"/>
        </w:rPr>
        <w:t>xpath</w:t>
      </w:r>
      <w:r w:rsidR="00897C9E" w:rsidRPr="00E32596">
        <w:rPr>
          <w:rFonts w:hint="eastAsia"/>
          <w:color w:val="C45911" w:themeColor="accent2" w:themeShade="BF"/>
        </w:rPr>
        <w:t>表达式</w:t>
      </w:r>
    </w:p>
    <w:p w:rsidR="00897C9E" w:rsidRDefault="00897C9E" w:rsidP="00897C9E">
      <w:pPr>
        <w:ind w:left="210" w:right="210"/>
        <w:rPr>
          <w:rFonts w:eastAsia="宋体" w:cs="宋体"/>
          <w:color w:val="24AA1C"/>
          <w:sz w:val="22"/>
          <w:szCs w:val="22"/>
        </w:rPr>
      </w:pPr>
      <w:r w:rsidRPr="008A2F79">
        <w:rPr>
          <w:rFonts w:eastAsia="宋体" w:cs="宋体"/>
          <w:color w:val="24AA1C"/>
          <w:sz w:val="22"/>
          <w:szCs w:val="22"/>
        </w:rPr>
        <w:t>//*[@resource-id='io.manong.developerdaily:id/tab_bar']//android.widget.TextView</w:t>
      </w:r>
    </w:p>
    <w:p w:rsidR="00897C9E" w:rsidRPr="008A2F79" w:rsidRDefault="00897C9E" w:rsidP="00897C9E">
      <w:pPr>
        <w:ind w:left="210" w:right="210"/>
      </w:pPr>
    </w:p>
    <w:p w:rsidR="00897C9E" w:rsidRPr="00DA473F" w:rsidRDefault="00677394" w:rsidP="00897C9E">
      <w:pPr>
        <w:ind w:left="210" w:right="210"/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对应</w:t>
      </w:r>
      <w:r>
        <w:rPr>
          <w:color w:val="C45911" w:themeColor="accent2" w:themeShade="BF"/>
        </w:rPr>
        <w:t>代码如下</w:t>
      </w:r>
    </w:p>
    <w:p w:rsidR="00897C9E" w:rsidRDefault="00897C9E" w:rsidP="00897C9E">
      <w:pPr>
        <w:ind w:left="210" w:right="210"/>
      </w:pPr>
    </w:p>
    <w:p w:rsidR="00897C9E" w:rsidRPr="00E32596" w:rsidRDefault="00897C9E" w:rsidP="00897C9E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336F95"/>
          <w:sz w:val="22"/>
          <w:szCs w:val="22"/>
        </w:rPr>
      </w:pPr>
      <w:r w:rsidRPr="00E32596">
        <w:rPr>
          <w:rFonts w:eastAsia="宋体" w:cs="宋体"/>
          <w:i/>
          <w:iCs/>
          <w:color w:val="999988"/>
          <w:sz w:val="22"/>
          <w:szCs w:val="22"/>
        </w:rPr>
        <w:t xml:space="preserve"># </w:t>
      </w:r>
      <w:r w:rsidRPr="00E32596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这一步是为了防止 界面刚出来的时候，还没显示全，就去获取所有的</w:t>
      </w:r>
      <w:r w:rsidRPr="00E32596">
        <w:rPr>
          <w:rFonts w:eastAsia="宋体" w:cs="宋体"/>
          <w:i/>
          <w:iCs/>
          <w:color w:val="999988"/>
          <w:sz w:val="22"/>
          <w:szCs w:val="22"/>
        </w:rPr>
        <w:t>textview</w:t>
      </w:r>
      <w:r w:rsidRPr="00E32596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t>了</w:t>
      </w:r>
      <w:r w:rsidRPr="00E32596">
        <w:rPr>
          <w:rFonts w:ascii="宋体" w:eastAsia="宋体" w:hAnsi="宋体" w:cs="宋体" w:hint="eastAsia"/>
          <w:i/>
          <w:iCs/>
          <w:color w:val="999988"/>
          <w:sz w:val="22"/>
          <w:szCs w:val="22"/>
        </w:rPr>
        <w:br/>
      </w:r>
      <w:r w:rsidRPr="00E32596">
        <w:rPr>
          <w:rFonts w:eastAsia="宋体" w:cs="宋体"/>
          <w:color w:val="336F95"/>
          <w:sz w:val="22"/>
          <w:szCs w:val="22"/>
        </w:rPr>
        <w:t>driver.find_element_by_class_name(</w:t>
      </w:r>
      <w:r w:rsidRPr="00E32596">
        <w:rPr>
          <w:rFonts w:eastAsia="宋体" w:cs="宋体"/>
          <w:color w:val="24AA1C"/>
          <w:sz w:val="22"/>
          <w:szCs w:val="22"/>
        </w:rPr>
        <w:t>"android.widget.ImageButton"</w:t>
      </w:r>
      <w:r w:rsidRPr="00E32596">
        <w:rPr>
          <w:rFonts w:eastAsia="宋体" w:cs="宋体"/>
          <w:color w:val="336F95"/>
          <w:sz w:val="22"/>
          <w:szCs w:val="22"/>
        </w:rPr>
        <w:t>)</w:t>
      </w:r>
      <w:r w:rsidRPr="00E32596">
        <w:rPr>
          <w:rFonts w:eastAsia="宋体" w:cs="宋体"/>
          <w:color w:val="336F95"/>
          <w:sz w:val="22"/>
          <w:szCs w:val="22"/>
        </w:rPr>
        <w:br/>
      </w:r>
      <w:r w:rsidRPr="00E32596">
        <w:rPr>
          <w:rFonts w:eastAsia="宋体" w:cs="宋体"/>
          <w:color w:val="336F95"/>
          <w:sz w:val="22"/>
          <w:szCs w:val="22"/>
        </w:rPr>
        <w:br/>
        <w:t>time.sleep(</w:t>
      </w:r>
      <w:r w:rsidRPr="00E32596">
        <w:rPr>
          <w:rFonts w:eastAsia="宋体" w:cs="宋体"/>
          <w:color w:val="1F13F6"/>
          <w:sz w:val="22"/>
          <w:szCs w:val="22"/>
        </w:rPr>
        <w:t>1</w:t>
      </w:r>
      <w:r w:rsidRPr="00E32596">
        <w:rPr>
          <w:rFonts w:eastAsia="宋体" w:cs="宋体"/>
          <w:color w:val="336F95"/>
          <w:sz w:val="22"/>
          <w:szCs w:val="22"/>
        </w:rPr>
        <w:t>)</w:t>
      </w:r>
      <w:r w:rsidRPr="00E32596">
        <w:rPr>
          <w:rFonts w:eastAsia="宋体" w:cs="宋体"/>
          <w:color w:val="336F95"/>
          <w:sz w:val="22"/>
          <w:szCs w:val="22"/>
        </w:rPr>
        <w:br/>
      </w:r>
      <w:r w:rsidRPr="00E32596">
        <w:rPr>
          <w:rFonts w:eastAsia="宋体" w:cs="宋体"/>
          <w:color w:val="336F95"/>
          <w:sz w:val="22"/>
          <w:szCs w:val="22"/>
        </w:rPr>
        <w:br/>
        <w:t xml:space="preserve">xpath </w:t>
      </w:r>
      <w:r w:rsidRPr="00E32596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E32596">
        <w:rPr>
          <w:rFonts w:eastAsia="宋体" w:cs="宋体"/>
          <w:color w:val="24AA1C"/>
          <w:sz w:val="22"/>
          <w:szCs w:val="22"/>
        </w:rPr>
        <w:t>"//*[@resource-id='io.manong.developerdaily:id/tab_bar']//android.widget.TextView"</w:t>
      </w:r>
      <w:r w:rsidRPr="00E32596">
        <w:rPr>
          <w:rFonts w:eastAsia="宋体" w:cs="宋体"/>
          <w:color w:val="24AA1C"/>
          <w:sz w:val="22"/>
          <w:szCs w:val="22"/>
        </w:rPr>
        <w:br/>
      </w:r>
      <w:r w:rsidRPr="00E32596">
        <w:rPr>
          <w:rFonts w:eastAsia="宋体" w:cs="宋体"/>
          <w:color w:val="24AA1C"/>
          <w:sz w:val="22"/>
          <w:szCs w:val="22"/>
        </w:rPr>
        <w:br/>
      </w:r>
      <w:r w:rsidRPr="00E32596">
        <w:rPr>
          <w:rFonts w:eastAsia="宋体" w:cs="宋体"/>
          <w:color w:val="336F95"/>
          <w:sz w:val="22"/>
          <w:szCs w:val="22"/>
        </w:rPr>
        <w:t xml:space="preserve">eles </w:t>
      </w:r>
      <w:r w:rsidRPr="00E32596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E32596">
        <w:rPr>
          <w:rFonts w:eastAsia="宋体" w:cs="宋体"/>
          <w:color w:val="336F95"/>
          <w:sz w:val="22"/>
          <w:szCs w:val="22"/>
        </w:rPr>
        <w:t>driver.find_elements_by_xpath(xpath)</w:t>
      </w:r>
      <w:r w:rsidRPr="00E32596">
        <w:rPr>
          <w:rFonts w:eastAsia="宋体" w:cs="宋体"/>
          <w:color w:val="336F95"/>
          <w:sz w:val="22"/>
          <w:szCs w:val="22"/>
        </w:rPr>
        <w:br/>
      </w:r>
      <w:r w:rsidRPr="00E32596">
        <w:rPr>
          <w:rFonts w:eastAsia="宋体" w:cs="宋体"/>
          <w:color w:val="A435A8"/>
          <w:sz w:val="22"/>
          <w:szCs w:val="22"/>
        </w:rPr>
        <w:t xml:space="preserve">for </w:t>
      </w:r>
      <w:r w:rsidRPr="00E32596">
        <w:rPr>
          <w:rFonts w:eastAsia="宋体" w:cs="宋体"/>
          <w:color w:val="336F95"/>
          <w:sz w:val="22"/>
          <w:szCs w:val="22"/>
        </w:rPr>
        <w:t xml:space="preserve">ele </w:t>
      </w:r>
      <w:r w:rsidRPr="00E32596">
        <w:rPr>
          <w:rFonts w:eastAsia="宋体" w:cs="宋体"/>
          <w:color w:val="A435A8"/>
          <w:sz w:val="22"/>
          <w:szCs w:val="22"/>
        </w:rPr>
        <w:t xml:space="preserve">in </w:t>
      </w:r>
      <w:r w:rsidRPr="00E32596">
        <w:rPr>
          <w:rFonts w:eastAsia="宋体" w:cs="宋体"/>
          <w:color w:val="336F95"/>
          <w:sz w:val="22"/>
          <w:szCs w:val="22"/>
        </w:rPr>
        <w:t>eles</w:t>
      </w:r>
      <w:r w:rsidRPr="00E32596">
        <w:rPr>
          <w:rFonts w:eastAsia="宋体" w:cs="宋体"/>
          <w:b/>
          <w:bCs/>
          <w:color w:val="EE3C46"/>
          <w:sz w:val="22"/>
          <w:szCs w:val="22"/>
        </w:rPr>
        <w:t>:</w:t>
      </w:r>
      <w:r w:rsidRPr="00E32596">
        <w:rPr>
          <w:rFonts w:eastAsia="宋体" w:cs="宋体"/>
          <w:b/>
          <w:bCs/>
          <w:color w:val="EE3C46"/>
          <w:sz w:val="22"/>
          <w:szCs w:val="22"/>
        </w:rPr>
        <w:br/>
        <w:t xml:space="preserve">    </w:t>
      </w:r>
      <w:r w:rsidRPr="00E32596">
        <w:rPr>
          <w:rFonts w:eastAsia="宋体" w:cs="宋体"/>
          <w:color w:val="A435A8"/>
          <w:sz w:val="22"/>
          <w:szCs w:val="22"/>
        </w:rPr>
        <w:t xml:space="preserve">print </w:t>
      </w:r>
      <w:r w:rsidR="00C407C1">
        <w:rPr>
          <w:rFonts w:eastAsia="宋体" w:cs="宋体"/>
          <w:color w:val="A435A8"/>
          <w:sz w:val="22"/>
          <w:szCs w:val="22"/>
        </w:rPr>
        <w:t>(</w:t>
      </w:r>
      <w:r w:rsidRPr="00E32596">
        <w:rPr>
          <w:rFonts w:eastAsia="宋体" w:cs="宋体"/>
          <w:color w:val="336F95"/>
          <w:sz w:val="22"/>
          <w:szCs w:val="22"/>
        </w:rPr>
        <w:t>ele.text</w:t>
      </w:r>
      <w:r w:rsidR="00C407C1">
        <w:rPr>
          <w:rFonts w:eastAsia="宋体" w:cs="宋体"/>
          <w:color w:val="336F95"/>
          <w:sz w:val="22"/>
          <w:szCs w:val="22"/>
        </w:rPr>
        <w:t>)</w:t>
      </w:r>
    </w:p>
    <w:p w:rsidR="00897C9E" w:rsidRPr="00E32596" w:rsidRDefault="00897C9E" w:rsidP="00897C9E">
      <w:pPr>
        <w:ind w:left="210" w:right="210"/>
      </w:pPr>
    </w:p>
    <w:p w:rsidR="00897C9E" w:rsidRDefault="00897C9E" w:rsidP="00897C9E">
      <w:pPr>
        <w:ind w:left="210" w:right="210"/>
        <w:rPr>
          <w:color w:val="C45911" w:themeColor="accent2" w:themeShade="BF"/>
        </w:rPr>
      </w:pPr>
    </w:p>
    <w:p w:rsidR="00897C9E" w:rsidRDefault="00897C9E" w:rsidP="00897C9E">
      <w:pPr>
        <w:ind w:left="210" w:right="210"/>
        <w:rPr>
          <w:color w:val="C45911" w:themeColor="accent2" w:themeShade="BF"/>
        </w:rPr>
      </w:pPr>
    </w:p>
    <w:p w:rsidR="00897C9E" w:rsidRDefault="00677394" w:rsidP="00897C9E">
      <w:pPr>
        <w:ind w:left="210" w:right="210"/>
        <w:rPr>
          <w:rFonts w:hint="eastAsia"/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再</w:t>
      </w:r>
      <w:r>
        <w:rPr>
          <w:color w:val="C45911" w:themeColor="accent2" w:themeShade="BF"/>
        </w:rPr>
        <w:t>根据</w:t>
      </w:r>
      <w:r>
        <w:rPr>
          <w:rFonts w:hint="eastAsia"/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要找的是返回列表其中第</w:t>
      </w:r>
      <w:r>
        <w:rPr>
          <w:rFonts w:hint="eastAsia"/>
          <w:color w:val="C45911" w:themeColor="accent2" w:themeShade="BF"/>
        </w:rPr>
        <w:t>3</w:t>
      </w:r>
      <w:r>
        <w:rPr>
          <w:rFonts w:hint="eastAsia"/>
          <w:color w:val="C45911" w:themeColor="accent2" w:themeShade="BF"/>
        </w:rPr>
        <w:t>个元素</w:t>
      </w:r>
    </w:p>
    <w:p w:rsidR="00897C9E" w:rsidRPr="008A2F79" w:rsidRDefault="00897C9E" w:rsidP="00897C9E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336F95"/>
          <w:sz w:val="22"/>
          <w:szCs w:val="22"/>
        </w:rPr>
      </w:pPr>
      <w:r w:rsidRPr="008A2F79">
        <w:rPr>
          <w:rFonts w:eastAsia="宋体" w:cs="宋体"/>
          <w:color w:val="336F95"/>
          <w:sz w:val="22"/>
          <w:szCs w:val="22"/>
        </w:rPr>
        <w:br/>
        <w:t>eles[</w:t>
      </w:r>
      <w:r w:rsidRPr="008A2F79">
        <w:rPr>
          <w:rFonts w:eastAsia="宋体" w:cs="宋体"/>
          <w:color w:val="1F13F6"/>
          <w:sz w:val="22"/>
          <w:szCs w:val="22"/>
        </w:rPr>
        <w:t>2</w:t>
      </w:r>
      <w:r w:rsidRPr="008A2F79">
        <w:rPr>
          <w:rFonts w:eastAsia="宋体" w:cs="宋体"/>
          <w:color w:val="336F95"/>
          <w:sz w:val="22"/>
          <w:szCs w:val="22"/>
        </w:rPr>
        <w:t>].click()</w:t>
      </w:r>
    </w:p>
    <w:p w:rsidR="00677394" w:rsidRDefault="00677394" w:rsidP="00897C9E">
      <w:pPr>
        <w:ind w:left="210" w:right="210"/>
        <w:rPr>
          <w:color w:val="C45911" w:themeColor="accent2" w:themeShade="BF"/>
        </w:rPr>
      </w:pPr>
    </w:p>
    <w:p w:rsidR="00677394" w:rsidRDefault="00677394" w:rsidP="00897C9E">
      <w:pPr>
        <w:ind w:left="210" w:right="210"/>
        <w:rPr>
          <w:color w:val="C45911" w:themeColor="accent2" w:themeShade="BF"/>
        </w:rPr>
      </w:pPr>
    </w:p>
    <w:p w:rsidR="00897C9E" w:rsidRDefault="00677394" w:rsidP="00897C9E">
      <w:pPr>
        <w:ind w:left="210" w:right="210"/>
        <w:rPr>
          <w:color w:val="C45911" w:themeColor="accent2" w:themeShade="BF"/>
        </w:rPr>
      </w:pPr>
      <w:r>
        <w:rPr>
          <w:color w:val="C45911" w:themeColor="accent2" w:themeShade="BF"/>
        </w:rPr>
        <w:t>如果想</w:t>
      </w:r>
      <w:r w:rsidR="008E65AC">
        <w:rPr>
          <w:color w:val="C45911" w:themeColor="accent2" w:themeShade="BF"/>
        </w:rPr>
        <w:t>直接用</w:t>
      </w:r>
      <w:r w:rsidR="008E65AC">
        <w:rPr>
          <w:rFonts w:hint="eastAsia"/>
          <w:color w:val="C45911" w:themeColor="accent2" w:themeShade="BF"/>
        </w:rPr>
        <w:t xml:space="preserve"> </w:t>
      </w:r>
      <w:r w:rsidR="008E65AC">
        <w:rPr>
          <w:color w:val="C45911" w:themeColor="accent2" w:themeShade="BF"/>
        </w:rPr>
        <w:t>表达式</w:t>
      </w:r>
      <w:r w:rsidR="008E65AC">
        <w:rPr>
          <w:rFonts w:hint="eastAsia"/>
          <w:color w:val="C45911" w:themeColor="accent2" w:themeShade="BF"/>
        </w:rPr>
        <w:t xml:space="preserve"> </w:t>
      </w:r>
      <w:r w:rsidR="008E65AC">
        <w:rPr>
          <w:color w:val="C45911" w:themeColor="accent2" w:themeShade="BF"/>
        </w:rPr>
        <w:t>找到</w:t>
      </w:r>
      <w:r w:rsidR="008E65AC">
        <w:rPr>
          <w:rFonts w:hint="eastAsia"/>
          <w:color w:val="C45911" w:themeColor="accent2" w:themeShade="BF"/>
        </w:rPr>
        <w:t xml:space="preserve"> </w:t>
      </w:r>
      <w:r w:rsidR="008E65AC">
        <w:rPr>
          <w:rFonts w:hint="eastAsia"/>
          <w:color w:val="C45911" w:themeColor="accent2" w:themeShade="BF"/>
        </w:rPr>
        <w:t>第</w:t>
      </w:r>
      <w:r w:rsidR="008E65AC">
        <w:rPr>
          <w:rFonts w:hint="eastAsia"/>
          <w:color w:val="C45911" w:themeColor="accent2" w:themeShade="BF"/>
        </w:rPr>
        <w:t>3</w:t>
      </w:r>
      <w:r w:rsidR="008E65AC">
        <w:rPr>
          <w:rFonts w:hint="eastAsia"/>
          <w:color w:val="C45911" w:themeColor="accent2" w:themeShade="BF"/>
        </w:rPr>
        <w:t>个</w:t>
      </w:r>
      <w:r w:rsidR="008E65AC">
        <w:rPr>
          <w:rFonts w:hint="eastAsia"/>
          <w:color w:val="C45911" w:themeColor="accent2" w:themeShade="BF"/>
        </w:rPr>
        <w:t>textview</w:t>
      </w:r>
    </w:p>
    <w:p w:rsidR="00F92914" w:rsidRDefault="00F92914" w:rsidP="00897C9E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4AA1C"/>
          <w:sz w:val="22"/>
          <w:szCs w:val="22"/>
        </w:rPr>
      </w:pPr>
    </w:p>
    <w:p w:rsidR="00897C9E" w:rsidRPr="00D431D3" w:rsidRDefault="00F92914" w:rsidP="00897C9E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336F95"/>
          <w:sz w:val="22"/>
          <w:szCs w:val="22"/>
        </w:rPr>
      </w:pPr>
      <w:r w:rsidRPr="00D431D3">
        <w:rPr>
          <w:rFonts w:eastAsia="宋体" w:cs="宋体"/>
          <w:color w:val="336F95"/>
          <w:sz w:val="22"/>
          <w:szCs w:val="22"/>
        </w:rPr>
        <w:t xml:space="preserve">xpath </w:t>
      </w:r>
      <w:r w:rsidRPr="00D431D3">
        <w:rPr>
          <w:rFonts w:eastAsia="宋体" w:cs="宋体"/>
          <w:b/>
          <w:bCs/>
          <w:color w:val="EE3C46"/>
          <w:sz w:val="22"/>
          <w:szCs w:val="22"/>
        </w:rPr>
        <w:t>=</w:t>
      </w:r>
      <w:r>
        <w:rPr>
          <w:rFonts w:eastAsia="宋体" w:cs="宋体"/>
          <w:b/>
          <w:bCs/>
          <w:color w:val="EE3C46"/>
          <w:sz w:val="22"/>
          <w:szCs w:val="22"/>
        </w:rPr>
        <w:t xml:space="preserve"> </w:t>
      </w:r>
      <w:r>
        <w:rPr>
          <w:rFonts w:eastAsia="宋体" w:cs="宋体"/>
          <w:color w:val="336F95"/>
          <w:sz w:val="22"/>
          <w:szCs w:val="22"/>
        </w:rPr>
        <w:t>"</w:t>
      </w:r>
      <w:r w:rsidRPr="00F92914">
        <w:rPr>
          <w:rFonts w:eastAsia="宋体" w:cs="宋体"/>
          <w:color w:val="24AA1C"/>
          <w:sz w:val="22"/>
          <w:szCs w:val="22"/>
        </w:rPr>
        <w:t>//*[@resource-id='io.manong.developerdaily:id/tab_bar']//android.widget.RelativeLayout[4]//android.widget.TextView</w:t>
      </w:r>
      <w:r>
        <w:rPr>
          <w:rFonts w:eastAsia="宋体" w:cs="宋体"/>
          <w:color w:val="336F95"/>
          <w:sz w:val="22"/>
          <w:szCs w:val="22"/>
        </w:rPr>
        <w:t>"</w:t>
      </w:r>
      <w:r w:rsidR="00897C9E" w:rsidRPr="00D431D3">
        <w:rPr>
          <w:rFonts w:eastAsia="宋体" w:cs="宋体"/>
          <w:color w:val="24AA1C"/>
          <w:sz w:val="22"/>
          <w:szCs w:val="22"/>
        </w:rPr>
        <w:br/>
      </w:r>
      <w:r w:rsidR="00897C9E" w:rsidRPr="00D431D3">
        <w:rPr>
          <w:rFonts w:eastAsia="宋体" w:cs="宋体"/>
          <w:color w:val="336F95"/>
          <w:sz w:val="22"/>
          <w:szCs w:val="22"/>
        </w:rPr>
        <w:t xml:space="preserve">ele </w:t>
      </w:r>
      <w:r w:rsidR="00897C9E" w:rsidRPr="00D431D3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="00897C9E" w:rsidRPr="00D431D3">
        <w:rPr>
          <w:rFonts w:eastAsia="宋体" w:cs="宋体"/>
          <w:color w:val="336F95"/>
          <w:sz w:val="22"/>
          <w:szCs w:val="22"/>
        </w:rPr>
        <w:t>driver.find_element_by_xpath(xpath)</w:t>
      </w:r>
      <w:r w:rsidR="00897C9E" w:rsidRPr="00D431D3">
        <w:rPr>
          <w:rFonts w:eastAsia="宋体" w:cs="宋体"/>
          <w:color w:val="336F95"/>
          <w:sz w:val="22"/>
          <w:szCs w:val="22"/>
        </w:rPr>
        <w:br/>
        <w:t>ele.click()</w:t>
      </w:r>
    </w:p>
    <w:p w:rsidR="00897C9E" w:rsidRPr="00D431D3" w:rsidRDefault="00897C9E" w:rsidP="00897C9E">
      <w:pPr>
        <w:ind w:left="210" w:right="210"/>
        <w:rPr>
          <w:color w:val="C45911" w:themeColor="accent2" w:themeShade="BF"/>
        </w:rPr>
      </w:pPr>
    </w:p>
    <w:p w:rsidR="00897C9E" w:rsidRDefault="00897C9E" w:rsidP="00897C9E">
      <w:pPr>
        <w:ind w:left="210" w:right="210"/>
        <w:rPr>
          <w:color w:val="C45911" w:themeColor="accent2" w:themeShade="BF"/>
        </w:rPr>
      </w:pPr>
      <w:r w:rsidRPr="00BE3A80">
        <w:rPr>
          <w:color w:val="C45911" w:themeColor="accent2" w:themeShade="BF"/>
        </w:rPr>
        <w:t>运行一下</w:t>
      </w:r>
      <w:r>
        <w:rPr>
          <w:rFonts w:hint="eastAsia"/>
          <w:color w:val="C45911" w:themeColor="accent2" w:themeShade="BF"/>
        </w:rPr>
        <w:t>，</w:t>
      </w:r>
      <w:r>
        <w:rPr>
          <w:color w:val="C45911" w:themeColor="accent2" w:themeShade="BF"/>
        </w:rPr>
        <w:t>发现</w:t>
      </w:r>
      <w:r w:rsidR="00F92914">
        <w:rPr>
          <w:rFonts w:hint="eastAsia"/>
          <w:color w:val="C45911" w:themeColor="accent2" w:themeShade="BF"/>
        </w:rPr>
        <w:t>也</w:t>
      </w:r>
      <w:r w:rsidR="00F92914">
        <w:rPr>
          <w:color w:val="C45911" w:themeColor="accent2" w:themeShade="BF"/>
        </w:rPr>
        <w:t>可以</w:t>
      </w:r>
      <w:r>
        <w:rPr>
          <w:rFonts w:hint="eastAsia"/>
          <w:color w:val="C45911" w:themeColor="accent2" w:themeShade="BF"/>
        </w:rPr>
        <w:t>。</w:t>
      </w:r>
    </w:p>
    <w:p w:rsidR="00897C9E" w:rsidRDefault="00897C9E" w:rsidP="0082439C">
      <w:pPr>
        <w:pStyle w:val="1"/>
        <w:ind w:right="210"/>
      </w:pPr>
      <w:r>
        <w:rPr>
          <w:rFonts w:hint="eastAsia"/>
        </w:rPr>
        <w:t>A</w:t>
      </w:r>
      <w:r>
        <w:t>ppium</w:t>
      </w:r>
      <w:r>
        <w:t>的</w:t>
      </w:r>
      <w:r>
        <w:t xml:space="preserve">Inspector </w:t>
      </w:r>
    </w:p>
    <w:p w:rsidR="00897C9E" w:rsidRDefault="0082439C" w:rsidP="00897C9E">
      <w:pPr>
        <w:ind w:left="210" w:right="210"/>
      </w:pPr>
      <w:r>
        <w:t>前面我们查看界面元素的时候</w:t>
      </w:r>
      <w:r>
        <w:rPr>
          <w:rFonts w:hint="eastAsia"/>
        </w:rPr>
        <w:t>，</w:t>
      </w:r>
      <w:r>
        <w:t>用的是</w:t>
      </w:r>
      <w:r>
        <w:t>UIAutomatorviewer</w:t>
      </w:r>
      <w:r w:rsidR="000B5E73">
        <w:rPr>
          <w:rFonts w:hint="eastAsia"/>
        </w:rPr>
        <w:t>，</w:t>
      </w:r>
      <w:r w:rsidR="000B5E73" w:rsidRPr="000B5E73">
        <w:rPr>
          <w:color w:val="C45911" w:themeColor="accent2" w:themeShade="BF"/>
        </w:rPr>
        <w:t>打开给大家看看</w:t>
      </w:r>
    </w:p>
    <w:p w:rsidR="00897C9E" w:rsidRDefault="00897C9E" w:rsidP="00897C9E">
      <w:pPr>
        <w:ind w:left="210" w:right="210"/>
      </w:pPr>
      <w:r>
        <w:rPr>
          <w:rFonts w:hint="eastAsia"/>
        </w:rPr>
        <w:t>除了用</w:t>
      </w:r>
      <w:r>
        <w:rPr>
          <w:rFonts w:hint="eastAsia"/>
        </w:rPr>
        <w:t>uiautomatorviewer</w:t>
      </w:r>
      <w:r>
        <w:rPr>
          <w:rFonts w:hint="eastAsia"/>
        </w:rPr>
        <w:t>，我们还可以用</w:t>
      </w:r>
      <w:r>
        <w:rPr>
          <w:rFonts w:hint="eastAsia"/>
        </w:rPr>
        <w:t>appium</w:t>
      </w:r>
      <w:r>
        <w:t xml:space="preserve"> desktop</w:t>
      </w:r>
      <w:r>
        <w:t>来查看</w:t>
      </w:r>
    </w:p>
    <w:p w:rsidR="008F157A" w:rsidRDefault="008F157A" w:rsidP="00897C9E">
      <w:pPr>
        <w:ind w:left="210" w:right="210"/>
      </w:pPr>
      <w:r w:rsidRPr="008F157A">
        <w:rPr>
          <w:rFonts w:hint="eastAsia"/>
        </w:rPr>
        <w:t>appium desktop</w:t>
      </w:r>
      <w:r>
        <w:rPr>
          <w:rFonts w:hint="eastAsia"/>
        </w:rPr>
        <w:t>是通过</w:t>
      </w:r>
      <w:r w:rsidRPr="008F157A">
        <w:rPr>
          <w:rFonts w:hint="eastAsia"/>
        </w:rPr>
        <w:t xml:space="preserve"> </w:t>
      </w:r>
      <w:r>
        <w:rPr>
          <w:rFonts w:hint="eastAsia"/>
        </w:rPr>
        <w:t>一个叫</w:t>
      </w:r>
      <w:r w:rsidRPr="008F157A">
        <w:rPr>
          <w:rFonts w:hint="eastAsia"/>
        </w:rPr>
        <w:t>Inspector</w:t>
      </w:r>
      <w:r>
        <w:t xml:space="preserve"> </w:t>
      </w:r>
      <w:r>
        <w:t>的功能来查看元素的</w:t>
      </w:r>
    </w:p>
    <w:p w:rsidR="0082439C" w:rsidRPr="005C56AE" w:rsidRDefault="0082439C" w:rsidP="00897C9E">
      <w:pPr>
        <w:ind w:left="210" w:right="210"/>
      </w:pPr>
    </w:p>
    <w:p w:rsidR="00897C9E" w:rsidRDefault="00897C9E" w:rsidP="00897C9E">
      <w:pPr>
        <w:ind w:left="210" w:right="210"/>
      </w:pPr>
      <w:r w:rsidRPr="00665EF3">
        <w:rPr>
          <w:rFonts w:hint="eastAsia"/>
          <w:highlight w:val="yellow"/>
        </w:rPr>
        <w:t>需要</w:t>
      </w:r>
      <w:r w:rsidR="008F157A" w:rsidRPr="00665EF3">
        <w:rPr>
          <w:rFonts w:hint="eastAsia"/>
          <w:highlight w:val="yellow"/>
        </w:rPr>
        <w:t>我们手动</w:t>
      </w:r>
      <w:r w:rsidRPr="00665EF3">
        <w:rPr>
          <w:rFonts w:hint="eastAsia"/>
          <w:highlight w:val="yellow"/>
        </w:rPr>
        <w:t>创建一个</w:t>
      </w:r>
      <w:r w:rsidRPr="00665EF3">
        <w:rPr>
          <w:rFonts w:hint="eastAsia"/>
          <w:highlight w:val="yellow"/>
        </w:rPr>
        <w:t>session</w:t>
      </w:r>
      <w:r>
        <w:rPr>
          <w:rFonts w:hint="eastAsia"/>
        </w:rPr>
        <w:t>，</w:t>
      </w:r>
      <w:r w:rsidR="00B046E5">
        <w:rPr>
          <w:rFonts w:hint="eastAsia"/>
        </w:rPr>
        <w:t>其实也就是一个</w:t>
      </w:r>
      <w:r w:rsidR="00B046E5">
        <w:rPr>
          <w:rFonts w:hint="eastAsia"/>
          <w:highlight w:val="yellow"/>
        </w:rPr>
        <w:t>客户端，和</w:t>
      </w:r>
      <w:r w:rsidR="00B046E5">
        <w:rPr>
          <w:rFonts w:hint="eastAsia"/>
          <w:highlight w:val="yellow"/>
        </w:rPr>
        <w:t>appium</w:t>
      </w:r>
      <w:r w:rsidR="00B046E5">
        <w:t xml:space="preserve"> </w:t>
      </w:r>
      <w:r w:rsidR="00B046E5">
        <w:rPr>
          <w:highlight w:val="yellow"/>
        </w:rPr>
        <w:t>server</w:t>
      </w:r>
      <w:r w:rsidR="00B046E5">
        <w:rPr>
          <w:highlight w:val="yellow"/>
        </w:rPr>
        <w:t>连接</w:t>
      </w:r>
    </w:p>
    <w:p w:rsidR="000B5E73" w:rsidRDefault="00DB4107" w:rsidP="00897C9E">
      <w:pPr>
        <w:ind w:left="210" w:right="210"/>
      </w:pPr>
      <w:r>
        <w:rPr>
          <w:noProof/>
        </w:rPr>
        <w:drawing>
          <wp:inline distT="0" distB="0" distL="0" distR="0" wp14:anchorId="21F5469A" wp14:editId="429FB719">
            <wp:extent cx="1457944" cy="4658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944" cy="46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73" w:rsidRDefault="000B5E73" w:rsidP="00897C9E">
      <w:pPr>
        <w:ind w:left="210" w:right="210"/>
      </w:pPr>
    </w:p>
    <w:p w:rsidR="000B5E73" w:rsidRDefault="000B5E73" w:rsidP="00897C9E">
      <w:pPr>
        <w:ind w:left="210" w:right="210"/>
      </w:pPr>
      <w:r>
        <w:rPr>
          <w:rFonts w:hint="eastAsia"/>
        </w:rPr>
        <w:t>填入参数，</w:t>
      </w:r>
      <w:r>
        <w:t>告诉</w:t>
      </w:r>
      <w:r>
        <w:t xml:space="preserve">appium desktop </w:t>
      </w:r>
      <w:r>
        <w:t>我们的</w:t>
      </w:r>
      <w:r>
        <w:t>session</w:t>
      </w:r>
      <w:r>
        <w:t>的参数</w:t>
      </w:r>
    </w:p>
    <w:p w:rsidR="00021F8C" w:rsidRDefault="00021F8C" w:rsidP="00897C9E">
      <w:pPr>
        <w:ind w:left="210" w:right="210"/>
      </w:pPr>
    </w:p>
    <w:p w:rsidR="000B5E73" w:rsidRDefault="000B5E73" w:rsidP="00897C9E">
      <w:pPr>
        <w:ind w:left="210" w:right="210"/>
      </w:pPr>
      <w:r>
        <w:rPr>
          <w:noProof/>
        </w:rPr>
        <w:drawing>
          <wp:inline distT="0" distB="0" distL="0" distR="0" wp14:anchorId="56D84A41" wp14:editId="42A5843E">
            <wp:extent cx="3968368" cy="307979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8368" cy="307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73" w:rsidRDefault="000B5E73" w:rsidP="00897C9E">
      <w:pPr>
        <w:ind w:left="210" w:right="210"/>
      </w:pPr>
      <w:r w:rsidRPr="000B5E73">
        <w:rPr>
          <w:color w:val="C45911" w:themeColor="accent2" w:themeShade="BF"/>
        </w:rPr>
        <w:t>操作一下</w:t>
      </w:r>
      <w:r w:rsidRPr="000B5E73">
        <w:rPr>
          <w:rFonts w:hint="eastAsia"/>
          <w:color w:val="C45911" w:themeColor="accent2" w:themeShade="BF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  <w:r w:rsidRPr="000B5E73">
        <w:rPr>
          <w:rFonts w:hint="eastAsia"/>
          <w:highlight w:val="yellow"/>
        </w:rPr>
        <w:t>点击右下角</w:t>
      </w:r>
      <w:r w:rsidRPr="000B5E73">
        <w:rPr>
          <w:rFonts w:hint="eastAsia"/>
          <w:highlight w:val="yellow"/>
        </w:rPr>
        <w:t xml:space="preserve"> save</w:t>
      </w:r>
      <w:r w:rsidRPr="000B5E73">
        <w:rPr>
          <w:highlight w:val="yellow"/>
        </w:rPr>
        <w:t xml:space="preserve"> as</w:t>
      </w:r>
      <w:r>
        <w:t xml:space="preserve">  </w:t>
      </w:r>
      <w:r>
        <w:rPr>
          <w:rFonts w:hint="eastAsia"/>
        </w:rPr>
        <w:t>保存为</w:t>
      </w:r>
      <w:r>
        <w:rPr>
          <w:rFonts w:hint="eastAsia"/>
        </w:rPr>
        <w:t xml:space="preserve"> toutiao</w:t>
      </w:r>
    </w:p>
    <w:p w:rsidR="000B5E73" w:rsidRDefault="000B5E73" w:rsidP="00897C9E">
      <w:pPr>
        <w:ind w:left="210" w:right="210"/>
      </w:pPr>
      <w:r>
        <w:rPr>
          <w:color w:val="C45911" w:themeColor="accent2" w:themeShade="BF"/>
        </w:rPr>
        <w:t>关闭</w:t>
      </w:r>
      <w:r>
        <w:rPr>
          <w:rFonts w:hint="eastAsia"/>
          <w:color w:val="C45911" w:themeColor="accent2" w:themeShade="BF"/>
        </w:rPr>
        <w:t>，</w:t>
      </w:r>
      <w:r>
        <w:rPr>
          <w:rFonts w:hint="eastAsia"/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以后再次</w:t>
      </w:r>
      <w:r>
        <w:rPr>
          <w:rFonts w:hint="eastAsia"/>
          <w:color w:val="C45911" w:themeColor="accent2" w:themeShade="BF"/>
        </w:rPr>
        <w:t>start</w:t>
      </w:r>
      <w:r>
        <w:rPr>
          <w:color w:val="C45911" w:themeColor="accent2" w:themeShade="BF"/>
        </w:rPr>
        <w:t xml:space="preserve"> new session </w:t>
      </w:r>
      <w:r>
        <w:rPr>
          <w:color w:val="C45911" w:themeColor="accent2" w:themeShade="BF"/>
        </w:rPr>
        <w:t>就可以选择</w:t>
      </w:r>
      <w:r>
        <w:rPr>
          <w:rFonts w:hint="eastAsia"/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保存的</w:t>
      </w:r>
      <w:r>
        <w:rPr>
          <w:rFonts w:hint="eastAsia"/>
          <w:color w:val="C45911" w:themeColor="accent2" w:themeShade="BF"/>
        </w:rPr>
        <w:t>session</w:t>
      </w:r>
      <w:r>
        <w:rPr>
          <w:rFonts w:hint="eastAsia"/>
          <w:color w:val="C45911" w:themeColor="accent2" w:themeShade="BF"/>
        </w:rPr>
        <w:t>，点击</w:t>
      </w:r>
      <w:r>
        <w:rPr>
          <w:rFonts w:hint="eastAsia"/>
          <w:color w:val="C45911" w:themeColor="accent2" w:themeShade="BF"/>
        </w:rPr>
        <w:t xml:space="preserve"> StartSession</w:t>
      </w:r>
    </w:p>
    <w:p w:rsidR="000B5E73" w:rsidRPr="005C56AE" w:rsidRDefault="000B5E73" w:rsidP="00897C9E">
      <w:pPr>
        <w:ind w:left="210" w:right="210"/>
      </w:pPr>
    </w:p>
    <w:p w:rsidR="00897C9E" w:rsidRDefault="00897C9E" w:rsidP="00897C9E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8C7920" w:rsidRDefault="00897C9E" w:rsidP="00897C9E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界面元素和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uiautomatorviewer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的看法大概相同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，</w:t>
      </w:r>
    </w:p>
    <w:p w:rsidR="00897C9E" w:rsidRDefault="000B5E73" w:rsidP="00897C9E">
      <w:pPr>
        <w:ind w:left="21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  <w:r w:rsidRPr="000B5E73">
        <w:rPr>
          <w:rFonts w:ascii="Helvetica" w:hAnsi="Helvetica" w:cs="Helvetica" w:hint="eastAsia"/>
          <w:color w:val="C45911" w:themeColor="accent2" w:themeShade="BF"/>
          <w:sz w:val="23"/>
          <w:szCs w:val="23"/>
          <w:shd w:val="clear" w:color="auto" w:fill="FFFFFF"/>
        </w:rPr>
        <w:t>鼠标在界面游动，高亮显示</w:t>
      </w:r>
      <w:r w:rsidR="008C7920">
        <w:rPr>
          <w:rFonts w:ascii="Helvetica" w:hAnsi="Helvetica" w:cs="Helvetica" w:hint="eastAsia"/>
          <w:color w:val="C45911" w:themeColor="accent2" w:themeShade="BF"/>
          <w:sz w:val="23"/>
          <w:szCs w:val="23"/>
          <w:shd w:val="clear" w:color="auto" w:fill="FFFFFF"/>
        </w:rPr>
        <w:t>，</w:t>
      </w:r>
      <w:r w:rsidR="00702E9D"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  <w:t>也</w:t>
      </w:r>
      <w:r w:rsidR="008C7920">
        <w:rPr>
          <w:rFonts w:ascii="Helvetica" w:hAnsi="Helvetica" w:cs="Helvetica" w:hint="eastAsia"/>
          <w:color w:val="C45911" w:themeColor="accent2" w:themeShade="BF"/>
          <w:sz w:val="23"/>
          <w:szCs w:val="23"/>
          <w:shd w:val="clear" w:color="auto" w:fill="FFFFFF"/>
        </w:rPr>
        <w:t>可以显示元素的属性</w:t>
      </w:r>
    </w:p>
    <w:p w:rsidR="008C7920" w:rsidRDefault="008C7920" w:rsidP="00897C9E">
      <w:pPr>
        <w:ind w:left="21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</w:p>
    <w:p w:rsidR="00702E9D" w:rsidRDefault="00702E9D" w:rsidP="00897C9E">
      <w:pPr>
        <w:ind w:left="21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  <w:t>刷新界面的按键是这个</w:t>
      </w:r>
      <w:r>
        <w:rPr>
          <w:noProof/>
        </w:rPr>
        <w:drawing>
          <wp:inline distT="0" distB="0" distL="0" distR="0" wp14:anchorId="72658E0C" wp14:editId="35794B59">
            <wp:extent cx="1207764" cy="319195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7764" cy="3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C45911" w:themeColor="accent2" w:themeShade="BF"/>
          <w:sz w:val="23"/>
          <w:szCs w:val="23"/>
          <w:shd w:val="clear" w:color="auto" w:fill="FFFFFF"/>
        </w:rPr>
        <w:t>，如果</w:t>
      </w:r>
      <w:r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  <w:t>界面更新</w:t>
      </w:r>
      <w:r>
        <w:rPr>
          <w:rFonts w:ascii="Helvetica" w:hAnsi="Helvetica" w:cs="Helvetica" w:hint="eastAsia"/>
          <w:color w:val="C45911" w:themeColor="accent2" w:themeShade="BF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  <w:t>可以按它</w:t>
      </w:r>
    </w:p>
    <w:p w:rsidR="00702E9D" w:rsidRDefault="00702E9D" w:rsidP="00897C9E">
      <w:pPr>
        <w:ind w:left="21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</w:p>
    <w:p w:rsidR="00897C9E" w:rsidRPr="007B6641" w:rsidRDefault="00897C9E" w:rsidP="00897C9E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366830" w:rsidRDefault="00366830" w:rsidP="00897C9E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lastRenderedPageBreak/>
        <w:t xml:space="preserve">inspector 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特别好的地方是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如果元素有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ID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直接就在树的节点里面添加了</w:t>
      </w:r>
    </w:p>
    <w:p w:rsidR="008C7920" w:rsidRDefault="00366830" w:rsidP="00897C9E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这样一目了然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方便我们知道，不用一个个点过去看。</w:t>
      </w:r>
    </w:p>
    <w:p w:rsidR="00366830" w:rsidRPr="008C7920" w:rsidRDefault="008C7920" w:rsidP="00897C9E">
      <w:pPr>
        <w:ind w:left="21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  <w:r w:rsidRPr="008C7920">
        <w:rPr>
          <w:rFonts w:ascii="Helvetica" w:hAnsi="Helvetica" w:cs="Helvetica" w:hint="eastAsia"/>
          <w:color w:val="C45911" w:themeColor="accent2" w:themeShade="BF"/>
          <w:sz w:val="23"/>
          <w:szCs w:val="23"/>
          <w:shd w:val="clear" w:color="auto" w:fill="FFFFFF"/>
        </w:rPr>
        <w:t>和</w:t>
      </w:r>
      <w:r w:rsidRPr="008C7920">
        <w:rPr>
          <w:rFonts w:ascii="Helvetica" w:hAnsi="Helvetica" w:cs="Helvetica" w:hint="eastAsia"/>
          <w:color w:val="C45911" w:themeColor="accent2" w:themeShade="BF"/>
          <w:sz w:val="23"/>
          <w:szCs w:val="23"/>
          <w:shd w:val="clear" w:color="auto" w:fill="FFFFFF"/>
        </w:rPr>
        <w:t>UIAutomatorviewer</w:t>
      </w:r>
      <w:r w:rsidRPr="008C7920"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  <w:t xml:space="preserve"> </w:t>
      </w:r>
      <w:r w:rsidRPr="008C7920"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  <w:t>对比一下</w:t>
      </w:r>
    </w:p>
    <w:p w:rsidR="00366830" w:rsidRDefault="00A478CA" w:rsidP="00897C9E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2CF1630" wp14:editId="3D931D35">
            <wp:extent cx="2558938" cy="1846053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711" cy="18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30" w:rsidRDefault="00366830" w:rsidP="00897C9E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702E9D" w:rsidRDefault="00702E9D" w:rsidP="00897C9E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702E9D" w:rsidRDefault="00702E9D" w:rsidP="00897C9E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----------------</w:t>
      </w:r>
    </w:p>
    <w:p w:rsidR="00702E9D" w:rsidRDefault="00702E9D" w:rsidP="00897C9E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另外一个好处就是，我们选择</w:t>
      </w:r>
      <w:r>
        <w:rPr>
          <w:noProof/>
        </w:rPr>
        <w:drawing>
          <wp:inline distT="0" distB="0" distL="0" distR="0" wp14:anchorId="1FD185AF" wp14:editId="3296DCDB">
            <wp:extent cx="1104242" cy="543494"/>
            <wp:effectExtent l="0" t="0" r="127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4242" cy="54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9D" w:rsidRDefault="00702E9D" w:rsidP="00897C9E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B10A0">
        <w:rPr>
          <w:rFonts w:ascii="Helvetica" w:hAnsi="Helvetica" w:cs="Helvetica"/>
          <w:color w:val="262626"/>
          <w:sz w:val="23"/>
          <w:szCs w:val="23"/>
          <w:highlight w:val="cyan"/>
          <w:shd w:val="clear" w:color="auto" w:fill="FFFFFF"/>
        </w:rPr>
        <w:t>可以直接点击界面元素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操作一下</w:t>
      </w:r>
    </w:p>
    <w:p w:rsidR="00702E9D" w:rsidRDefault="00702E9D" w:rsidP="00897C9E">
      <w:pPr>
        <w:pBdr>
          <w:bottom w:val="single" w:sz="6" w:space="1" w:color="auto"/>
        </w:pBd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这样不用再手机和查看工具里面切来切去了</w:t>
      </w:r>
    </w:p>
    <w:p w:rsidR="00AC4CBD" w:rsidRDefault="00AC4CBD" w:rsidP="00897C9E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AC4CBD" w:rsidRPr="00702E9D" w:rsidRDefault="00AC4CBD" w:rsidP="00897C9E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702E9D" w:rsidRDefault="00C60E1B" w:rsidP="00897C9E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甚至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可以用这个</w:t>
      </w:r>
      <w:r w:rsidR="00CB10A0">
        <w:rPr>
          <w:noProof/>
        </w:rPr>
        <w:drawing>
          <wp:inline distT="0" distB="0" distL="0" distR="0" wp14:anchorId="6B8D83B4" wp14:editId="5E3A739D">
            <wp:extent cx="380952" cy="466667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0A0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 xml:space="preserve">  </w:t>
      </w:r>
      <w:r w:rsidRPr="00CB10A0">
        <w:rPr>
          <w:rFonts w:ascii="Helvetica" w:hAnsi="Helvetica" w:cs="Helvetica"/>
          <w:color w:val="262626"/>
          <w:sz w:val="23"/>
          <w:szCs w:val="23"/>
          <w:highlight w:val="cyan"/>
          <w:shd w:val="clear" w:color="auto" w:fill="FFFFFF"/>
        </w:rPr>
        <w:t>查看我们的选择表达式是否正确</w:t>
      </w:r>
    </w:p>
    <w:p w:rsidR="00C60E1B" w:rsidRDefault="00C60E1B" w:rsidP="00897C9E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比如</w:t>
      </w:r>
    </w:p>
    <w:p w:rsidR="00AC4CBD" w:rsidRDefault="00AC4CBD" w:rsidP="00897C9E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AC4CBD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io.manong.developerdaily:id/tv_tab_title</w:t>
      </w:r>
    </w:p>
    <w:p w:rsidR="00AC4CBD" w:rsidRDefault="00AC4CBD" w:rsidP="00897C9E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可以选中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 xml:space="preserve"> 4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个，</w:t>
      </w:r>
    </w:p>
    <w:p w:rsidR="00AC4CBD" w:rsidRDefault="00AC4CBD" w:rsidP="00897C9E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AC4CBD" w:rsidRDefault="00AC4CBD" w:rsidP="00897C9E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64E0B33" wp14:editId="6F0E7A34">
            <wp:extent cx="1533333" cy="17047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BD" w:rsidRDefault="00AC4CBD" w:rsidP="00897C9E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点击其中每个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，</w:t>
      </w:r>
      <w:r w:rsidRPr="00E33600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可以对应显示界面高亮</w:t>
      </w:r>
      <w:r w:rsidRPr="00E33600">
        <w:rPr>
          <w:rFonts w:ascii="Helvetica" w:hAnsi="Helvetica" w:cs="Helvetica" w:hint="eastAsia"/>
          <w:color w:val="FF0000"/>
          <w:sz w:val="23"/>
          <w:szCs w:val="23"/>
          <w:shd w:val="clear" w:color="auto" w:fill="FFFFFF"/>
        </w:rPr>
        <w:t>！！！</w:t>
      </w:r>
    </w:p>
    <w:p w:rsidR="00AC4CBD" w:rsidRDefault="00AC4CBD" w:rsidP="00897C9E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AC4CBD" w:rsidRDefault="00AC4CBD" w:rsidP="00897C9E">
      <w:pPr>
        <w:ind w:left="21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366830" w:rsidRDefault="00366830" w:rsidP="009424D3">
      <w:pPr>
        <w:ind w:left="210" w:right="210"/>
      </w:pPr>
    </w:p>
    <w:p w:rsidR="000B5E73" w:rsidRPr="00366830" w:rsidRDefault="000B5E73" w:rsidP="009424D3">
      <w:pPr>
        <w:ind w:left="210" w:right="210"/>
      </w:pPr>
    </w:p>
    <w:bookmarkEnd w:id="0"/>
    <w:p w:rsidR="004A038E" w:rsidRDefault="004A038E" w:rsidP="004A038E">
      <w:pPr>
        <w:pStyle w:val="1"/>
        <w:ind w:right="210"/>
        <w:rPr>
          <w:shd w:val="clear" w:color="auto" w:fill="FFFFFF"/>
        </w:rPr>
      </w:pPr>
      <w:r>
        <w:rPr>
          <w:shd w:val="clear" w:color="auto" w:fill="FFFFFF"/>
        </w:rPr>
        <w:t>对元素的</w:t>
      </w:r>
      <w:r>
        <w:rPr>
          <w:shd w:val="clear" w:color="auto" w:fill="FFFFFF"/>
        </w:rPr>
        <w:t>tap</w:t>
      </w:r>
      <w:r>
        <w:rPr>
          <w:shd w:val="clear" w:color="auto" w:fill="FFFFFF"/>
        </w:rPr>
        <w:t>操作</w:t>
      </w:r>
    </w:p>
    <w:p w:rsidR="004A038E" w:rsidRDefault="004A038E" w:rsidP="004A038E">
      <w:pPr>
        <w:ind w:leftChars="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一个新的操作界面的方法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是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appium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所特有的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就是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tap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方法</w:t>
      </w:r>
    </w:p>
    <w:p w:rsidR="004A038E" w:rsidRDefault="004A038E" w:rsidP="004A038E">
      <w:pPr>
        <w:ind w:leftChars="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4A038E" w:rsidRDefault="004A038E" w:rsidP="004A038E">
      <w:pPr>
        <w:ind w:leftChars="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tap 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方法和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 xml:space="preserve"> click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类似，都是点击界面。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 xml:space="preserve"> </w:t>
      </w:r>
    </w:p>
    <w:p w:rsidR="004A038E" w:rsidRDefault="004A038E" w:rsidP="004A038E">
      <w:pPr>
        <w:ind w:leftChars="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但是最大的区别是，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 xml:space="preserve"> tap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是</w:t>
      </w:r>
      <w:r w:rsidRPr="00715CFA">
        <w:rPr>
          <w:rFonts w:ascii="Helvetica" w:hAnsi="Helvetica" w:cs="Helvetica" w:hint="eastAsia"/>
          <w:color w:val="262626"/>
          <w:sz w:val="23"/>
          <w:szCs w:val="23"/>
          <w:highlight w:val="yellow"/>
          <w:shd w:val="clear" w:color="auto" w:fill="FFFFFF"/>
        </w:rPr>
        <w:t>针对坐标而不是针对找到的元素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。</w:t>
      </w:r>
    </w:p>
    <w:p w:rsidR="004A038E" w:rsidRDefault="004A038E" w:rsidP="004A038E">
      <w:pPr>
        <w:ind w:leftChars="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4A038E" w:rsidRDefault="004A038E" w:rsidP="004A038E">
      <w:pPr>
        <w:ind w:leftChars="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我们怎么知道这个元素的坐标呢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？</w:t>
      </w:r>
    </w:p>
    <w:p w:rsidR="004A038E" w:rsidRDefault="004A038E" w:rsidP="004A038E">
      <w:pPr>
        <w:ind w:leftChars="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  <w:t>可以</w:t>
      </w:r>
      <w:r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  <w:t xml:space="preserve">UIAutomatorviewer </w:t>
      </w:r>
      <w:r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  <w:t>直接光标移动</w:t>
      </w:r>
      <w:r>
        <w:rPr>
          <w:rFonts w:ascii="Helvetica" w:hAnsi="Helvetica" w:cs="Helvetica" w:hint="eastAsia"/>
          <w:color w:val="C45911" w:themeColor="accent2" w:themeShade="BF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  <w:t>看右边的属性提示</w:t>
      </w:r>
      <w:r>
        <w:rPr>
          <w:rFonts w:ascii="Helvetica" w:hAnsi="Helvetica" w:cs="Helvetica" w:hint="eastAsia"/>
          <w:color w:val="C45911" w:themeColor="accent2" w:themeShade="BF"/>
          <w:sz w:val="23"/>
          <w:szCs w:val="23"/>
          <w:shd w:val="clear" w:color="auto" w:fill="FFFFFF"/>
        </w:rPr>
        <w:t>。</w:t>
      </w:r>
    </w:p>
    <w:p w:rsidR="004A038E" w:rsidRPr="00715CFA" w:rsidRDefault="004A038E" w:rsidP="004A038E">
      <w:pPr>
        <w:ind w:leftChars="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</w:p>
    <w:p w:rsidR="004A038E" w:rsidRDefault="004A038E" w:rsidP="004A038E">
      <w:pPr>
        <w:ind w:leftChars="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715CFA"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  <w:t>打开</w:t>
      </w:r>
      <w:r w:rsidRPr="00715CFA"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  <w:t>lesson3/tap.py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，</w:t>
      </w:r>
    </w:p>
    <w:p w:rsidR="004A038E" w:rsidRPr="00715CFA" w:rsidRDefault="004A038E" w:rsidP="004A038E">
      <w:pPr>
        <w:ind w:leftChars="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  <w:r w:rsidRPr="00715CFA"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  <w:t>点击</w:t>
      </w:r>
      <w:r w:rsidRPr="00715CFA"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  <w:t>tap</w:t>
      </w:r>
      <w:r w:rsidRPr="00715CFA"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  <w:t>查看它的注释</w:t>
      </w:r>
      <w:r w:rsidRPr="00715CFA">
        <w:rPr>
          <w:rFonts w:ascii="Helvetica" w:hAnsi="Helvetica" w:cs="Helvetica" w:hint="eastAsia"/>
          <w:color w:val="C45911" w:themeColor="accent2" w:themeShade="BF"/>
          <w:sz w:val="23"/>
          <w:szCs w:val="23"/>
          <w:shd w:val="clear" w:color="auto" w:fill="FFFFFF"/>
        </w:rPr>
        <w:t>，</w:t>
      </w:r>
      <w:r w:rsidRPr="00715CFA"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  <w:t>解释一下</w:t>
      </w:r>
    </w:p>
    <w:p w:rsidR="004A038E" w:rsidRDefault="004A038E" w:rsidP="004A038E">
      <w:pPr>
        <w:ind w:leftChars="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两个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参数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：</w:t>
      </w:r>
    </w:p>
    <w:p w:rsidR="004A038E" w:rsidRDefault="004A038E" w:rsidP="004A038E">
      <w:pPr>
        <w:ind w:leftChars="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第一个表示点击的坐标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，注意最多可以有五个坐标，代表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5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根手指。所以是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list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类型</w:t>
      </w:r>
    </w:p>
    <w:p w:rsidR="004A038E" w:rsidRDefault="004A038E" w:rsidP="004A038E">
      <w:pPr>
        <w:ind w:leftChars="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lastRenderedPageBreak/>
        <w:t>第二个表示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按住停留的时间。</w:t>
      </w:r>
    </w:p>
    <w:p w:rsidR="004A038E" w:rsidRDefault="004A038E" w:rsidP="004A038E">
      <w:pPr>
        <w:ind w:leftChars="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4A038E" w:rsidRDefault="004A038E" w:rsidP="004A038E">
      <w:pPr>
        <w:ind w:leftChars="0" w:right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现在我们要点击一个元素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list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中只要一个值就可以了。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停留时间也可以比较短</w:t>
      </w:r>
    </w:p>
    <w:p w:rsidR="004A038E" w:rsidRDefault="004A038E" w:rsidP="004A038E">
      <w:pPr>
        <w:ind w:leftChars="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</w:p>
    <w:p w:rsidR="00001EFD" w:rsidRDefault="00001EFD" w:rsidP="004A038E">
      <w:pPr>
        <w:pBdr>
          <w:bottom w:val="single" w:sz="6" w:space="1" w:color="auto"/>
        </w:pBdr>
        <w:ind w:leftChars="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</w:p>
    <w:p w:rsidR="003057B1" w:rsidRDefault="003057B1" w:rsidP="003057B1">
      <w:pPr>
        <w:ind w:leftChars="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</w:p>
    <w:p w:rsidR="003057B1" w:rsidRDefault="003057B1" w:rsidP="003057B1">
      <w:pPr>
        <w:ind w:leftChars="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</w:p>
    <w:p w:rsidR="003057B1" w:rsidRDefault="003057B1" w:rsidP="003057B1">
      <w:pPr>
        <w:ind w:leftChars="0" w:right="210"/>
        <w:rPr>
          <w:rFonts w:ascii="Helvetica" w:hAnsi="Helvetica" w:cs="Helvetica"/>
          <w:sz w:val="23"/>
          <w:szCs w:val="23"/>
          <w:shd w:val="clear" w:color="auto" w:fill="FFFFFF"/>
        </w:rPr>
      </w:pPr>
      <w:r w:rsidRPr="00715CFA">
        <w:rPr>
          <w:rFonts w:ascii="Helvetica" w:hAnsi="Helvetica" w:cs="Helvetica"/>
          <w:sz w:val="23"/>
          <w:szCs w:val="23"/>
          <w:highlight w:val="yellow"/>
          <w:shd w:val="clear" w:color="auto" w:fill="FFFFFF"/>
        </w:rPr>
        <w:t>不到万不得已不要用</w:t>
      </w:r>
      <w:r w:rsidRPr="00715CFA">
        <w:rPr>
          <w:rFonts w:ascii="Helvetica" w:hAnsi="Helvetica" w:cs="Helvetica"/>
          <w:sz w:val="23"/>
          <w:szCs w:val="23"/>
          <w:highlight w:val="yellow"/>
          <w:shd w:val="clear" w:color="auto" w:fill="FFFFFF"/>
        </w:rPr>
        <w:t>tap</w:t>
      </w:r>
      <w:r w:rsidRPr="00715CFA">
        <w:rPr>
          <w:rFonts w:ascii="Helvetica" w:hAnsi="Helvetica" w:cs="Helvetica"/>
          <w:sz w:val="23"/>
          <w:szCs w:val="23"/>
          <w:highlight w:val="yellow"/>
          <w:shd w:val="clear" w:color="auto" w:fill="FFFFFF"/>
        </w:rPr>
        <w:t>方法</w:t>
      </w:r>
      <w:r w:rsidRPr="00715CFA">
        <w:rPr>
          <w:rFonts w:ascii="Helvetica" w:hAnsi="Helvetica" w:cs="Helvetica" w:hint="eastAsia"/>
          <w:sz w:val="23"/>
          <w:szCs w:val="23"/>
          <w:shd w:val="clear" w:color="auto" w:fill="FFFFFF"/>
        </w:rPr>
        <w:t>，</w:t>
      </w:r>
      <w:r w:rsidRPr="00715CFA">
        <w:rPr>
          <w:rFonts w:ascii="Helvetica" w:hAnsi="Helvetica" w:cs="Helvetica"/>
          <w:sz w:val="23"/>
          <w:szCs w:val="23"/>
          <w:shd w:val="clear" w:color="auto" w:fill="FFFFFF"/>
        </w:rPr>
        <w:t>因为不同手机屏幕分辨率不同</w:t>
      </w:r>
      <w:r w:rsidRPr="00715CFA">
        <w:rPr>
          <w:rFonts w:ascii="Helvetica" w:hAnsi="Helvetica" w:cs="Helvetica" w:hint="eastAsia"/>
          <w:sz w:val="23"/>
          <w:szCs w:val="23"/>
          <w:shd w:val="clear" w:color="auto" w:fill="FFFFFF"/>
        </w:rPr>
        <w:t>，</w:t>
      </w:r>
      <w:r w:rsidRPr="00715CFA">
        <w:rPr>
          <w:rFonts w:ascii="Helvetica" w:hAnsi="Helvetica" w:cs="Helvetica"/>
          <w:sz w:val="23"/>
          <w:szCs w:val="23"/>
          <w:shd w:val="clear" w:color="auto" w:fill="FFFFFF"/>
        </w:rPr>
        <w:t>同样的元素在不同手机的位置不同</w:t>
      </w:r>
      <w:r w:rsidRPr="00715CFA">
        <w:rPr>
          <w:rFonts w:ascii="Helvetica" w:hAnsi="Helvetica" w:cs="Helvetica" w:hint="eastAsia"/>
          <w:sz w:val="23"/>
          <w:szCs w:val="23"/>
          <w:shd w:val="clear" w:color="auto" w:fill="FFFFFF"/>
        </w:rPr>
        <w:t>。</w:t>
      </w:r>
    </w:p>
    <w:p w:rsidR="005F56C2" w:rsidRDefault="005F56C2" w:rsidP="007D0C67">
      <w:pPr>
        <w:ind w:leftChars="0" w:right="210"/>
        <w:rPr>
          <w:rFonts w:ascii="Helvetica" w:hAnsi="Helvetica" w:cs="Helvetica"/>
          <w:sz w:val="23"/>
          <w:szCs w:val="23"/>
          <w:shd w:val="clear" w:color="auto" w:fill="FFFFFF"/>
        </w:rPr>
      </w:pPr>
    </w:p>
    <w:p w:rsidR="007D0C67" w:rsidRDefault="007D0C67" w:rsidP="005F56C2">
      <w:pPr>
        <w:ind w:leftChars="0" w:right="210"/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如果必须要用坐标的方式</w:t>
      </w: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，又有多种手机要测试</w:t>
      </w:r>
    </w:p>
    <w:p w:rsidR="007D0C67" w:rsidRDefault="007D0C67" w:rsidP="007D0C67">
      <w:pPr>
        <w:ind w:leftChars="0" w:right="210"/>
        <w:rPr>
          <w:rFonts w:ascii="Helvetica" w:hAnsi="Helvetica" w:cs="Helvetica"/>
          <w:sz w:val="23"/>
          <w:szCs w:val="23"/>
          <w:shd w:val="clear" w:color="auto" w:fill="FFFFFF"/>
        </w:rPr>
      </w:pPr>
    </w:p>
    <w:p w:rsidR="007D0C67" w:rsidRPr="00715CFA" w:rsidRDefault="007D0C67" w:rsidP="003057B1">
      <w:pPr>
        <w:ind w:leftChars="0" w:right="210"/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可以把这些元素的坐标写到一个配置文件中</w:t>
      </w:r>
    </w:p>
    <w:p w:rsidR="00001EFD" w:rsidRDefault="00001EFD" w:rsidP="004A038E">
      <w:pPr>
        <w:ind w:leftChars="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</w:p>
    <w:p w:rsidR="00062008" w:rsidRDefault="00062008" w:rsidP="004A038E">
      <w:pPr>
        <w:ind w:leftChars="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  <w:t>打开</w:t>
      </w:r>
      <w:r w:rsidRPr="00062008"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  <w:t>lesson3/cfg.py</w:t>
      </w:r>
    </w:p>
    <w:p w:rsidR="00062008" w:rsidRPr="00062008" w:rsidRDefault="00062008" w:rsidP="00062008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3"/>
          <w:szCs w:val="23"/>
        </w:rPr>
      </w:pPr>
      <w:r w:rsidRPr="00062008">
        <w:rPr>
          <w:rFonts w:eastAsia="宋体" w:cs="宋体"/>
          <w:color w:val="000000"/>
          <w:sz w:val="23"/>
          <w:szCs w:val="23"/>
        </w:rPr>
        <w:t xml:space="preserve">coordinates 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= </w:t>
      </w:r>
      <w:r w:rsidRPr="00062008">
        <w:rPr>
          <w:rFonts w:eastAsia="宋体" w:cs="宋体"/>
          <w:color w:val="000000"/>
          <w:sz w:val="23"/>
          <w:szCs w:val="23"/>
        </w:rPr>
        <w:t>{</w:t>
      </w:r>
      <w:r w:rsidRPr="00062008">
        <w:rPr>
          <w:rFonts w:eastAsia="宋体" w:cs="宋体"/>
          <w:color w:val="000000"/>
          <w:sz w:val="23"/>
          <w:szCs w:val="23"/>
        </w:rPr>
        <w:br/>
        <w:t xml:space="preserve">    </w:t>
      </w:r>
      <w:r w:rsidRPr="00062008">
        <w:rPr>
          <w:rFonts w:eastAsia="宋体" w:cs="宋体"/>
          <w:color w:val="036126"/>
          <w:sz w:val="23"/>
          <w:szCs w:val="23"/>
        </w:rPr>
        <w:t>'1080p'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>:</w:t>
      </w:r>
      <w:r w:rsidRPr="00062008">
        <w:rPr>
          <w:rFonts w:eastAsia="宋体" w:cs="宋体"/>
          <w:color w:val="000000"/>
          <w:sz w:val="23"/>
          <w:szCs w:val="23"/>
        </w:rPr>
        <w:t>{</w:t>
      </w:r>
      <w:r w:rsidRPr="00062008">
        <w:rPr>
          <w:rFonts w:eastAsia="宋体" w:cs="宋体"/>
          <w:color w:val="000000"/>
          <w:sz w:val="23"/>
          <w:szCs w:val="23"/>
        </w:rPr>
        <w:br/>
        <w:t xml:space="preserve">        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首页</w:t>
      </w:r>
      <w:r w:rsidRPr="00062008">
        <w:rPr>
          <w:rFonts w:eastAsia="宋体" w:cs="宋体"/>
          <w:color w:val="036126"/>
          <w:sz w:val="23"/>
          <w:szCs w:val="23"/>
        </w:rPr>
        <w:t xml:space="preserve">_+' 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:          </w:t>
      </w:r>
      <w:r w:rsidRPr="00062008">
        <w:rPr>
          <w:rFonts w:eastAsia="宋体" w:cs="宋体"/>
          <w:color w:val="000000"/>
          <w:sz w:val="23"/>
          <w:szCs w:val="23"/>
        </w:rPr>
        <w:t>(</w:t>
      </w:r>
      <w:r w:rsidRPr="00062008">
        <w:rPr>
          <w:rFonts w:eastAsia="宋体" w:cs="宋体"/>
          <w:color w:val="1F13F6"/>
          <w:sz w:val="23"/>
          <w:szCs w:val="23"/>
        </w:rPr>
        <w:t>548</w:t>
      </w:r>
      <w:r w:rsidRPr="00062008">
        <w:rPr>
          <w:rFonts w:eastAsia="宋体" w:cs="宋体"/>
          <w:color w:val="000000"/>
          <w:sz w:val="23"/>
          <w:szCs w:val="23"/>
        </w:rPr>
        <w:t xml:space="preserve">, </w:t>
      </w:r>
      <w:r w:rsidRPr="00062008">
        <w:rPr>
          <w:rFonts w:eastAsia="宋体" w:cs="宋体"/>
          <w:color w:val="1F13F6"/>
          <w:sz w:val="23"/>
          <w:szCs w:val="23"/>
        </w:rPr>
        <w:t>1839</w:t>
      </w:r>
      <w:r w:rsidRPr="00062008">
        <w:rPr>
          <w:rFonts w:eastAsia="宋体" w:cs="宋体"/>
          <w:color w:val="000000"/>
          <w:sz w:val="23"/>
          <w:szCs w:val="23"/>
        </w:rPr>
        <w:t>),</w:t>
      </w:r>
      <w:r w:rsidRPr="00062008">
        <w:rPr>
          <w:rFonts w:eastAsia="宋体" w:cs="宋体"/>
          <w:color w:val="000000"/>
          <w:sz w:val="23"/>
          <w:szCs w:val="23"/>
        </w:rPr>
        <w:br/>
        <w:t xml:space="preserve">        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登录页</w:t>
      </w:r>
      <w:r w:rsidRPr="00062008">
        <w:rPr>
          <w:rFonts w:eastAsia="宋体" w:cs="宋体"/>
          <w:color w:val="036126"/>
          <w:sz w:val="23"/>
          <w:szCs w:val="23"/>
        </w:rPr>
        <w:t>_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邮箱图标</w:t>
      </w:r>
      <w:r w:rsidRPr="00062008">
        <w:rPr>
          <w:rFonts w:eastAsia="宋体" w:cs="宋体"/>
          <w:color w:val="036126"/>
          <w:sz w:val="23"/>
          <w:szCs w:val="23"/>
        </w:rPr>
        <w:t xml:space="preserve">' 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062008">
        <w:rPr>
          <w:rFonts w:eastAsia="宋体" w:cs="宋体"/>
          <w:color w:val="000000"/>
          <w:sz w:val="23"/>
          <w:szCs w:val="23"/>
        </w:rPr>
        <w:t>(</w:t>
      </w:r>
      <w:r w:rsidRPr="00062008">
        <w:rPr>
          <w:rFonts w:eastAsia="宋体" w:cs="宋体"/>
          <w:color w:val="1F13F6"/>
          <w:sz w:val="23"/>
          <w:szCs w:val="23"/>
        </w:rPr>
        <w:t>147</w:t>
      </w:r>
      <w:r w:rsidRPr="00062008">
        <w:rPr>
          <w:rFonts w:eastAsia="宋体" w:cs="宋体"/>
          <w:color w:val="000000"/>
          <w:sz w:val="23"/>
          <w:szCs w:val="23"/>
        </w:rPr>
        <w:t xml:space="preserve">, </w:t>
      </w:r>
      <w:r w:rsidRPr="00062008">
        <w:rPr>
          <w:rFonts w:eastAsia="宋体" w:cs="宋体"/>
          <w:color w:val="1F13F6"/>
          <w:sz w:val="23"/>
          <w:szCs w:val="23"/>
        </w:rPr>
        <w:t>1802</w:t>
      </w:r>
      <w:r w:rsidRPr="00062008">
        <w:rPr>
          <w:rFonts w:eastAsia="宋体" w:cs="宋体"/>
          <w:color w:val="000000"/>
          <w:sz w:val="23"/>
          <w:szCs w:val="23"/>
        </w:rPr>
        <w:t>),</w:t>
      </w:r>
      <w:r w:rsidRPr="00062008">
        <w:rPr>
          <w:rFonts w:eastAsia="宋体" w:cs="宋体"/>
          <w:color w:val="000000"/>
          <w:sz w:val="23"/>
          <w:szCs w:val="23"/>
        </w:rPr>
        <w:br/>
        <w:t xml:space="preserve">        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登录页</w:t>
      </w:r>
      <w:r w:rsidRPr="00062008">
        <w:rPr>
          <w:rFonts w:eastAsia="宋体" w:cs="宋体"/>
          <w:color w:val="036126"/>
          <w:sz w:val="23"/>
          <w:szCs w:val="23"/>
        </w:rPr>
        <w:t>_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邮箱地址</w:t>
      </w:r>
      <w:r w:rsidRPr="00062008">
        <w:rPr>
          <w:rFonts w:eastAsia="宋体" w:cs="宋体"/>
          <w:color w:val="036126"/>
          <w:sz w:val="23"/>
          <w:szCs w:val="23"/>
        </w:rPr>
        <w:t xml:space="preserve">' 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062008">
        <w:rPr>
          <w:rFonts w:eastAsia="宋体" w:cs="宋体"/>
          <w:color w:val="000000"/>
          <w:sz w:val="23"/>
          <w:szCs w:val="23"/>
        </w:rPr>
        <w:t>(</w:t>
      </w:r>
      <w:r w:rsidRPr="00062008">
        <w:rPr>
          <w:rFonts w:eastAsia="宋体" w:cs="宋体"/>
          <w:color w:val="1F13F6"/>
          <w:sz w:val="23"/>
          <w:szCs w:val="23"/>
        </w:rPr>
        <w:t>264</w:t>
      </w:r>
      <w:r w:rsidRPr="00062008">
        <w:rPr>
          <w:rFonts w:eastAsia="宋体" w:cs="宋体"/>
          <w:color w:val="000000"/>
          <w:sz w:val="23"/>
          <w:szCs w:val="23"/>
        </w:rPr>
        <w:t xml:space="preserve">, </w:t>
      </w:r>
      <w:r w:rsidRPr="00062008">
        <w:rPr>
          <w:rFonts w:eastAsia="宋体" w:cs="宋体"/>
          <w:color w:val="1F13F6"/>
          <w:sz w:val="23"/>
          <w:szCs w:val="23"/>
        </w:rPr>
        <w:t>370</w:t>
      </w:r>
      <w:r w:rsidRPr="00062008">
        <w:rPr>
          <w:rFonts w:eastAsia="宋体" w:cs="宋体"/>
          <w:color w:val="000000"/>
          <w:sz w:val="23"/>
          <w:szCs w:val="23"/>
        </w:rPr>
        <w:t>),</w:t>
      </w:r>
      <w:r w:rsidRPr="00062008">
        <w:rPr>
          <w:rFonts w:eastAsia="宋体" w:cs="宋体"/>
          <w:color w:val="000000"/>
          <w:sz w:val="23"/>
          <w:szCs w:val="23"/>
        </w:rPr>
        <w:br/>
        <w:t xml:space="preserve">        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登录页</w:t>
      </w:r>
      <w:r w:rsidRPr="00062008">
        <w:rPr>
          <w:rFonts w:eastAsia="宋体" w:cs="宋体"/>
          <w:color w:val="036126"/>
          <w:sz w:val="23"/>
          <w:szCs w:val="23"/>
        </w:rPr>
        <w:t>_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邮箱密码</w:t>
      </w:r>
      <w:r w:rsidRPr="00062008">
        <w:rPr>
          <w:rFonts w:eastAsia="宋体" w:cs="宋体"/>
          <w:color w:val="036126"/>
          <w:sz w:val="23"/>
          <w:szCs w:val="23"/>
        </w:rPr>
        <w:t xml:space="preserve">' 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062008">
        <w:rPr>
          <w:rFonts w:eastAsia="宋体" w:cs="宋体"/>
          <w:color w:val="000000"/>
          <w:sz w:val="23"/>
          <w:szCs w:val="23"/>
        </w:rPr>
        <w:t>(</w:t>
      </w:r>
      <w:r w:rsidRPr="00062008">
        <w:rPr>
          <w:rFonts w:eastAsia="宋体" w:cs="宋体"/>
          <w:color w:val="1F13F6"/>
          <w:sz w:val="23"/>
          <w:szCs w:val="23"/>
        </w:rPr>
        <w:t>264</w:t>
      </w:r>
      <w:r w:rsidRPr="00062008">
        <w:rPr>
          <w:rFonts w:eastAsia="宋体" w:cs="宋体"/>
          <w:color w:val="000000"/>
          <w:sz w:val="23"/>
          <w:szCs w:val="23"/>
        </w:rPr>
        <w:t xml:space="preserve">, </w:t>
      </w:r>
      <w:r w:rsidRPr="00062008">
        <w:rPr>
          <w:rFonts w:eastAsia="宋体" w:cs="宋体"/>
          <w:color w:val="1F13F6"/>
          <w:sz w:val="23"/>
          <w:szCs w:val="23"/>
        </w:rPr>
        <w:t>570</w:t>
      </w:r>
      <w:r w:rsidRPr="00062008">
        <w:rPr>
          <w:rFonts w:eastAsia="宋体" w:cs="宋体"/>
          <w:color w:val="000000"/>
          <w:sz w:val="23"/>
          <w:szCs w:val="23"/>
        </w:rPr>
        <w:t>),</w:t>
      </w:r>
      <w:r w:rsidRPr="00062008">
        <w:rPr>
          <w:rFonts w:eastAsia="宋体" w:cs="宋体"/>
          <w:color w:val="000000"/>
          <w:sz w:val="23"/>
          <w:szCs w:val="23"/>
        </w:rPr>
        <w:br/>
        <w:t xml:space="preserve">        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登录页</w:t>
      </w:r>
      <w:r w:rsidRPr="00062008">
        <w:rPr>
          <w:rFonts w:eastAsia="宋体" w:cs="宋体"/>
          <w:color w:val="036126"/>
          <w:sz w:val="23"/>
          <w:szCs w:val="23"/>
        </w:rPr>
        <w:t>_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登录按钮</w:t>
      </w:r>
      <w:r w:rsidRPr="00062008">
        <w:rPr>
          <w:rFonts w:eastAsia="宋体" w:cs="宋体"/>
          <w:color w:val="036126"/>
          <w:sz w:val="23"/>
          <w:szCs w:val="23"/>
        </w:rPr>
        <w:t xml:space="preserve">' 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062008">
        <w:rPr>
          <w:rFonts w:eastAsia="宋体" w:cs="宋体"/>
          <w:color w:val="000000"/>
          <w:sz w:val="23"/>
          <w:szCs w:val="23"/>
        </w:rPr>
        <w:t>(</w:t>
      </w:r>
      <w:r w:rsidRPr="00062008">
        <w:rPr>
          <w:rFonts w:eastAsia="宋体" w:cs="宋体"/>
          <w:color w:val="1F13F6"/>
          <w:sz w:val="23"/>
          <w:szCs w:val="23"/>
        </w:rPr>
        <w:t>264</w:t>
      </w:r>
      <w:r w:rsidRPr="00062008">
        <w:rPr>
          <w:rFonts w:eastAsia="宋体" w:cs="宋体"/>
          <w:color w:val="000000"/>
          <w:sz w:val="23"/>
          <w:szCs w:val="23"/>
        </w:rPr>
        <w:t xml:space="preserve">, </w:t>
      </w:r>
      <w:r w:rsidRPr="00062008">
        <w:rPr>
          <w:rFonts w:eastAsia="宋体" w:cs="宋体"/>
          <w:color w:val="1F13F6"/>
          <w:sz w:val="23"/>
          <w:szCs w:val="23"/>
        </w:rPr>
        <w:t>780</w:t>
      </w:r>
      <w:r w:rsidRPr="00062008">
        <w:rPr>
          <w:rFonts w:eastAsia="宋体" w:cs="宋体"/>
          <w:color w:val="000000"/>
          <w:sz w:val="23"/>
          <w:szCs w:val="23"/>
        </w:rPr>
        <w:t>),</w:t>
      </w:r>
      <w:r w:rsidRPr="00062008">
        <w:rPr>
          <w:rFonts w:eastAsia="宋体" w:cs="宋体"/>
          <w:color w:val="000000"/>
          <w:sz w:val="23"/>
          <w:szCs w:val="23"/>
        </w:rPr>
        <w:br/>
        <w:t xml:space="preserve">    },</w:t>
      </w:r>
      <w:r w:rsidRPr="00062008">
        <w:rPr>
          <w:rFonts w:eastAsia="宋体" w:cs="宋体"/>
          <w:color w:val="000000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br/>
        <w:t xml:space="preserve">    </w:t>
      </w:r>
      <w:r w:rsidRPr="00062008">
        <w:rPr>
          <w:rFonts w:eastAsia="宋体" w:cs="宋体"/>
          <w:color w:val="036126"/>
          <w:sz w:val="23"/>
          <w:szCs w:val="23"/>
        </w:rPr>
        <w:t>'720p'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062008">
        <w:rPr>
          <w:rFonts w:eastAsia="宋体" w:cs="宋体"/>
          <w:color w:val="000000"/>
          <w:sz w:val="23"/>
          <w:szCs w:val="23"/>
        </w:rPr>
        <w:t>{</w:t>
      </w:r>
      <w:r w:rsidRPr="00062008">
        <w:rPr>
          <w:rFonts w:eastAsia="宋体" w:cs="宋体"/>
          <w:color w:val="000000"/>
          <w:sz w:val="23"/>
          <w:szCs w:val="23"/>
        </w:rPr>
        <w:br/>
        <w:t xml:space="preserve">        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首页</w:t>
      </w:r>
      <w:r w:rsidRPr="00062008">
        <w:rPr>
          <w:rFonts w:eastAsia="宋体" w:cs="宋体"/>
          <w:color w:val="036126"/>
          <w:sz w:val="23"/>
          <w:szCs w:val="23"/>
        </w:rPr>
        <w:t>_+'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062008">
        <w:rPr>
          <w:rFonts w:eastAsia="宋体" w:cs="宋体"/>
          <w:color w:val="000000"/>
          <w:sz w:val="23"/>
          <w:szCs w:val="23"/>
        </w:rPr>
        <w:t>(</w:t>
      </w:r>
      <w:r w:rsidRPr="00062008">
        <w:rPr>
          <w:rFonts w:eastAsia="宋体" w:cs="宋体"/>
          <w:color w:val="1F13F6"/>
          <w:sz w:val="23"/>
          <w:szCs w:val="23"/>
        </w:rPr>
        <w:t>640</w:t>
      </w:r>
      <w:r w:rsidRPr="00062008">
        <w:rPr>
          <w:rFonts w:eastAsia="宋体" w:cs="宋体"/>
          <w:color w:val="000000"/>
          <w:sz w:val="23"/>
          <w:szCs w:val="23"/>
        </w:rPr>
        <w:t xml:space="preserve">, </w:t>
      </w:r>
      <w:r w:rsidRPr="00062008">
        <w:rPr>
          <w:rFonts w:eastAsia="宋体" w:cs="宋体"/>
          <w:color w:val="1F13F6"/>
          <w:sz w:val="23"/>
          <w:szCs w:val="23"/>
        </w:rPr>
        <w:t>1250</w:t>
      </w:r>
      <w:r w:rsidRPr="00062008">
        <w:rPr>
          <w:rFonts w:eastAsia="宋体" w:cs="宋体"/>
          <w:color w:val="000000"/>
          <w:sz w:val="23"/>
          <w:szCs w:val="23"/>
        </w:rPr>
        <w:t>),</w:t>
      </w:r>
      <w:r w:rsidRPr="00062008">
        <w:rPr>
          <w:rFonts w:eastAsia="宋体" w:cs="宋体"/>
          <w:color w:val="000000"/>
          <w:sz w:val="23"/>
          <w:szCs w:val="23"/>
        </w:rPr>
        <w:br/>
        <w:t xml:space="preserve">        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登录页</w:t>
      </w:r>
      <w:r w:rsidRPr="00062008">
        <w:rPr>
          <w:rFonts w:eastAsia="宋体" w:cs="宋体"/>
          <w:color w:val="036126"/>
          <w:sz w:val="23"/>
          <w:szCs w:val="23"/>
        </w:rPr>
        <w:t>_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邮箱图标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062008">
        <w:rPr>
          <w:rFonts w:eastAsia="宋体" w:cs="宋体"/>
          <w:color w:val="000000"/>
          <w:sz w:val="23"/>
          <w:szCs w:val="23"/>
        </w:rPr>
        <w:t>(</w:t>
      </w:r>
      <w:r w:rsidRPr="00062008">
        <w:rPr>
          <w:rFonts w:eastAsia="宋体" w:cs="宋体"/>
          <w:color w:val="1F13F6"/>
          <w:sz w:val="23"/>
          <w:szCs w:val="23"/>
        </w:rPr>
        <w:t>147</w:t>
      </w:r>
      <w:r w:rsidRPr="00062008">
        <w:rPr>
          <w:rFonts w:eastAsia="宋体" w:cs="宋体"/>
          <w:color w:val="000000"/>
          <w:sz w:val="23"/>
          <w:szCs w:val="23"/>
        </w:rPr>
        <w:t xml:space="preserve">, </w:t>
      </w:r>
      <w:r w:rsidRPr="00062008">
        <w:rPr>
          <w:rFonts w:eastAsia="宋体" w:cs="宋体"/>
          <w:color w:val="1F13F6"/>
          <w:sz w:val="23"/>
          <w:szCs w:val="23"/>
        </w:rPr>
        <w:t>1802</w:t>
      </w:r>
      <w:r w:rsidRPr="00062008">
        <w:rPr>
          <w:rFonts w:eastAsia="宋体" w:cs="宋体"/>
          <w:color w:val="000000"/>
          <w:sz w:val="23"/>
          <w:szCs w:val="23"/>
        </w:rPr>
        <w:t>),</w:t>
      </w:r>
      <w:r w:rsidRPr="00062008">
        <w:rPr>
          <w:rFonts w:eastAsia="宋体" w:cs="宋体"/>
          <w:color w:val="000000"/>
          <w:sz w:val="23"/>
          <w:szCs w:val="23"/>
        </w:rPr>
        <w:br/>
        <w:t xml:space="preserve">        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登录页</w:t>
      </w:r>
      <w:r w:rsidRPr="00062008">
        <w:rPr>
          <w:rFonts w:eastAsia="宋体" w:cs="宋体"/>
          <w:color w:val="036126"/>
          <w:sz w:val="23"/>
          <w:szCs w:val="23"/>
        </w:rPr>
        <w:t>_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邮箱地址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062008">
        <w:rPr>
          <w:rFonts w:eastAsia="宋体" w:cs="宋体"/>
          <w:color w:val="000000"/>
          <w:sz w:val="23"/>
          <w:szCs w:val="23"/>
        </w:rPr>
        <w:t>(</w:t>
      </w:r>
      <w:r w:rsidRPr="00062008">
        <w:rPr>
          <w:rFonts w:eastAsia="宋体" w:cs="宋体"/>
          <w:color w:val="1F13F6"/>
          <w:sz w:val="23"/>
          <w:szCs w:val="23"/>
        </w:rPr>
        <w:t>264</w:t>
      </w:r>
      <w:r w:rsidRPr="00062008">
        <w:rPr>
          <w:rFonts w:eastAsia="宋体" w:cs="宋体"/>
          <w:color w:val="000000"/>
          <w:sz w:val="23"/>
          <w:szCs w:val="23"/>
        </w:rPr>
        <w:t xml:space="preserve">, </w:t>
      </w:r>
      <w:r w:rsidRPr="00062008">
        <w:rPr>
          <w:rFonts w:eastAsia="宋体" w:cs="宋体"/>
          <w:color w:val="1F13F6"/>
          <w:sz w:val="23"/>
          <w:szCs w:val="23"/>
        </w:rPr>
        <w:t>370</w:t>
      </w:r>
      <w:r w:rsidRPr="00062008">
        <w:rPr>
          <w:rFonts w:eastAsia="宋体" w:cs="宋体"/>
          <w:color w:val="000000"/>
          <w:sz w:val="23"/>
          <w:szCs w:val="23"/>
        </w:rPr>
        <w:t>),</w:t>
      </w:r>
      <w:r w:rsidRPr="00062008">
        <w:rPr>
          <w:rFonts w:eastAsia="宋体" w:cs="宋体"/>
          <w:color w:val="000000"/>
          <w:sz w:val="23"/>
          <w:szCs w:val="23"/>
        </w:rPr>
        <w:br/>
        <w:t xml:space="preserve">        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登录页</w:t>
      </w:r>
      <w:r w:rsidRPr="00062008">
        <w:rPr>
          <w:rFonts w:eastAsia="宋体" w:cs="宋体"/>
          <w:color w:val="036126"/>
          <w:sz w:val="23"/>
          <w:szCs w:val="23"/>
        </w:rPr>
        <w:t>_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邮箱密码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062008">
        <w:rPr>
          <w:rFonts w:eastAsia="宋体" w:cs="宋体"/>
          <w:color w:val="000000"/>
          <w:sz w:val="23"/>
          <w:szCs w:val="23"/>
        </w:rPr>
        <w:t>(</w:t>
      </w:r>
      <w:r w:rsidRPr="00062008">
        <w:rPr>
          <w:rFonts w:eastAsia="宋体" w:cs="宋体"/>
          <w:color w:val="1F13F6"/>
          <w:sz w:val="23"/>
          <w:szCs w:val="23"/>
        </w:rPr>
        <w:t>264</w:t>
      </w:r>
      <w:r w:rsidRPr="00062008">
        <w:rPr>
          <w:rFonts w:eastAsia="宋体" w:cs="宋体"/>
          <w:color w:val="000000"/>
          <w:sz w:val="23"/>
          <w:szCs w:val="23"/>
        </w:rPr>
        <w:t xml:space="preserve">, </w:t>
      </w:r>
      <w:r w:rsidRPr="00062008">
        <w:rPr>
          <w:rFonts w:eastAsia="宋体" w:cs="宋体"/>
          <w:color w:val="1F13F6"/>
          <w:sz w:val="23"/>
          <w:szCs w:val="23"/>
        </w:rPr>
        <w:t>570</w:t>
      </w:r>
      <w:r w:rsidRPr="00062008">
        <w:rPr>
          <w:rFonts w:eastAsia="宋体" w:cs="宋体"/>
          <w:color w:val="000000"/>
          <w:sz w:val="23"/>
          <w:szCs w:val="23"/>
        </w:rPr>
        <w:t>),</w:t>
      </w:r>
      <w:r w:rsidRPr="00062008">
        <w:rPr>
          <w:rFonts w:eastAsia="宋体" w:cs="宋体"/>
          <w:color w:val="000000"/>
          <w:sz w:val="23"/>
          <w:szCs w:val="23"/>
        </w:rPr>
        <w:br/>
        <w:t xml:space="preserve">        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登录页</w:t>
      </w:r>
      <w:r w:rsidRPr="00062008">
        <w:rPr>
          <w:rFonts w:eastAsia="宋体" w:cs="宋体"/>
          <w:color w:val="036126"/>
          <w:sz w:val="23"/>
          <w:szCs w:val="23"/>
        </w:rPr>
        <w:t>_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登录按钮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062008">
        <w:rPr>
          <w:rFonts w:eastAsia="宋体" w:cs="宋体"/>
          <w:color w:val="000000"/>
          <w:sz w:val="23"/>
          <w:szCs w:val="23"/>
        </w:rPr>
        <w:t>(</w:t>
      </w:r>
      <w:r w:rsidRPr="00062008">
        <w:rPr>
          <w:rFonts w:eastAsia="宋体" w:cs="宋体"/>
          <w:color w:val="1F13F6"/>
          <w:sz w:val="23"/>
          <w:szCs w:val="23"/>
        </w:rPr>
        <w:t>264</w:t>
      </w:r>
      <w:r w:rsidRPr="00062008">
        <w:rPr>
          <w:rFonts w:eastAsia="宋体" w:cs="宋体"/>
          <w:color w:val="000000"/>
          <w:sz w:val="23"/>
          <w:szCs w:val="23"/>
        </w:rPr>
        <w:t xml:space="preserve">, </w:t>
      </w:r>
      <w:r w:rsidRPr="00062008">
        <w:rPr>
          <w:rFonts w:eastAsia="宋体" w:cs="宋体"/>
          <w:color w:val="1F13F6"/>
          <w:sz w:val="23"/>
          <w:szCs w:val="23"/>
        </w:rPr>
        <w:t>570</w:t>
      </w:r>
      <w:r w:rsidRPr="00062008">
        <w:rPr>
          <w:rFonts w:eastAsia="宋体" w:cs="宋体"/>
          <w:color w:val="000000"/>
          <w:sz w:val="23"/>
          <w:szCs w:val="23"/>
        </w:rPr>
        <w:t>),</w:t>
      </w:r>
      <w:r w:rsidRPr="00062008">
        <w:rPr>
          <w:rFonts w:eastAsia="宋体" w:cs="宋体"/>
          <w:color w:val="000000"/>
          <w:sz w:val="23"/>
          <w:szCs w:val="23"/>
        </w:rPr>
        <w:br/>
        <w:t xml:space="preserve">    }</w:t>
      </w:r>
      <w:r w:rsidRPr="00062008">
        <w:rPr>
          <w:rFonts w:eastAsia="宋体" w:cs="宋体"/>
          <w:color w:val="000000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br/>
        <w:t>}</w:t>
      </w:r>
      <w:r w:rsidRPr="00062008">
        <w:rPr>
          <w:rFonts w:eastAsia="宋体" w:cs="宋体"/>
          <w:color w:val="000000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br/>
        <w:t xml:space="preserve">cfg_phone_resolution 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= </w:t>
      </w:r>
      <w:r w:rsidRPr="00062008">
        <w:rPr>
          <w:rFonts w:eastAsia="宋体" w:cs="宋体"/>
          <w:color w:val="036126"/>
          <w:sz w:val="23"/>
          <w:szCs w:val="23"/>
        </w:rPr>
        <w:t>'1080p'</w:t>
      </w:r>
    </w:p>
    <w:p w:rsidR="00062008" w:rsidRPr="00062008" w:rsidRDefault="00062008" w:rsidP="004A038E">
      <w:pPr>
        <w:ind w:leftChars="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</w:p>
    <w:p w:rsidR="00062008" w:rsidRDefault="005F56C2" w:rsidP="004A038E">
      <w:pPr>
        <w:ind w:leftChars="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C45911" w:themeColor="accent2" w:themeShade="BF"/>
          <w:sz w:val="23"/>
          <w:szCs w:val="23"/>
          <w:shd w:val="clear" w:color="auto" w:fill="FFFFFF"/>
        </w:rPr>
        <w:t>这样，</w:t>
      </w:r>
      <w:r>
        <w:rPr>
          <w:rFonts w:ascii="Helvetica" w:hAnsi="Helvetica" w:cs="Helvetica" w:hint="eastAsia"/>
          <w:color w:val="C45911" w:themeColor="accent2" w:themeShade="BF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C45911" w:themeColor="accent2" w:themeShade="BF"/>
          <w:sz w:val="23"/>
          <w:szCs w:val="23"/>
          <w:shd w:val="clear" w:color="auto" w:fill="FFFFFF"/>
        </w:rPr>
        <w:t>使用的代码，比如</w:t>
      </w:r>
      <w:r w:rsidR="00062008" w:rsidRPr="00062008"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  <w:t>lesson3/tap2.py</w:t>
      </w:r>
    </w:p>
    <w:p w:rsidR="00062008" w:rsidRDefault="005F56C2" w:rsidP="004A038E">
      <w:pPr>
        <w:ind w:leftChars="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C45911" w:themeColor="accent2" w:themeShade="BF"/>
          <w:sz w:val="23"/>
          <w:szCs w:val="23"/>
          <w:shd w:val="clear" w:color="auto" w:fill="FFFFFF"/>
        </w:rPr>
        <w:t>就</w:t>
      </w:r>
      <w:r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  <w:t>可以这样写了</w:t>
      </w:r>
    </w:p>
    <w:p w:rsidR="00062008" w:rsidRDefault="00062008" w:rsidP="004A038E">
      <w:pPr>
        <w:ind w:leftChars="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</w:p>
    <w:p w:rsidR="00062008" w:rsidRPr="00062008" w:rsidRDefault="00062008" w:rsidP="00062008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3"/>
          <w:szCs w:val="23"/>
        </w:rPr>
      </w:pPr>
      <w:r w:rsidRPr="00062008">
        <w:rPr>
          <w:rFonts w:eastAsia="宋体" w:cs="宋体"/>
          <w:color w:val="A435A8"/>
          <w:sz w:val="23"/>
          <w:szCs w:val="23"/>
        </w:rPr>
        <w:t xml:space="preserve">from </w:t>
      </w:r>
      <w:r w:rsidRPr="00062008">
        <w:rPr>
          <w:rFonts w:eastAsia="宋体" w:cs="宋体"/>
          <w:color w:val="000000"/>
          <w:sz w:val="23"/>
          <w:szCs w:val="23"/>
        </w:rPr>
        <w:t xml:space="preserve">appium </w:t>
      </w:r>
      <w:r w:rsidRPr="00062008">
        <w:rPr>
          <w:rFonts w:eastAsia="宋体" w:cs="宋体"/>
          <w:color w:val="A435A8"/>
          <w:sz w:val="23"/>
          <w:szCs w:val="23"/>
        </w:rPr>
        <w:t xml:space="preserve">import </w:t>
      </w:r>
      <w:r w:rsidRPr="00062008">
        <w:rPr>
          <w:rFonts w:eastAsia="宋体" w:cs="宋体"/>
          <w:color w:val="000000"/>
          <w:sz w:val="23"/>
          <w:szCs w:val="23"/>
        </w:rPr>
        <w:t>webdriver</w:t>
      </w:r>
      <w:r w:rsidRPr="00062008">
        <w:rPr>
          <w:rFonts w:eastAsia="宋体" w:cs="宋体"/>
          <w:color w:val="000000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br/>
        <w:t xml:space="preserve">desired_caps 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= </w:t>
      </w:r>
      <w:r w:rsidRPr="00062008">
        <w:rPr>
          <w:rFonts w:eastAsia="宋体" w:cs="宋体"/>
          <w:color w:val="000000"/>
          <w:sz w:val="23"/>
          <w:szCs w:val="23"/>
        </w:rPr>
        <w:t>{}</w:t>
      </w:r>
      <w:r w:rsidRPr="00062008">
        <w:rPr>
          <w:rFonts w:eastAsia="宋体" w:cs="宋体"/>
          <w:color w:val="000000"/>
          <w:sz w:val="23"/>
          <w:szCs w:val="23"/>
        </w:rPr>
        <w:br/>
        <w:t>desired_caps[</w:t>
      </w:r>
      <w:r w:rsidRPr="00062008">
        <w:rPr>
          <w:rFonts w:eastAsia="宋体" w:cs="宋体"/>
          <w:color w:val="036126"/>
          <w:sz w:val="23"/>
          <w:szCs w:val="23"/>
        </w:rPr>
        <w:t>'platformName'</w:t>
      </w:r>
      <w:r w:rsidRPr="00062008">
        <w:rPr>
          <w:rFonts w:eastAsia="宋体" w:cs="宋体"/>
          <w:color w:val="000000"/>
          <w:sz w:val="23"/>
          <w:szCs w:val="23"/>
        </w:rPr>
        <w:t xml:space="preserve">] 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= </w:t>
      </w:r>
      <w:r w:rsidRPr="00062008">
        <w:rPr>
          <w:rFonts w:eastAsia="宋体" w:cs="宋体"/>
          <w:color w:val="036126"/>
          <w:sz w:val="23"/>
          <w:szCs w:val="23"/>
        </w:rPr>
        <w:t xml:space="preserve">'Android'  </w:t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t xml:space="preserve"># </w:t>
      </w:r>
      <w:r w:rsidRPr="00062008">
        <w:rPr>
          <w:rFonts w:ascii="宋体" w:eastAsia="宋体" w:hAnsi="宋体" w:cs="宋体" w:hint="eastAsia"/>
          <w:i/>
          <w:iCs/>
          <w:color w:val="7D8F9F"/>
          <w:sz w:val="23"/>
          <w:szCs w:val="23"/>
        </w:rPr>
        <w:t>测试平台</w:t>
      </w:r>
      <w:r w:rsidRPr="00062008">
        <w:rPr>
          <w:rFonts w:ascii="宋体" w:eastAsia="宋体" w:hAnsi="宋体" w:cs="宋体" w:hint="eastAsia"/>
          <w:i/>
          <w:iCs/>
          <w:color w:val="7D8F9F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t>desired_caps[</w:t>
      </w:r>
      <w:r w:rsidRPr="00062008">
        <w:rPr>
          <w:rFonts w:eastAsia="宋体" w:cs="宋体"/>
          <w:color w:val="036126"/>
          <w:sz w:val="23"/>
          <w:szCs w:val="23"/>
        </w:rPr>
        <w:t>'platformVersion'</w:t>
      </w:r>
      <w:r w:rsidRPr="00062008">
        <w:rPr>
          <w:rFonts w:eastAsia="宋体" w:cs="宋体"/>
          <w:color w:val="000000"/>
          <w:sz w:val="23"/>
          <w:szCs w:val="23"/>
        </w:rPr>
        <w:t xml:space="preserve">] 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= </w:t>
      </w:r>
      <w:r w:rsidRPr="00062008">
        <w:rPr>
          <w:rFonts w:eastAsia="宋体" w:cs="宋体"/>
          <w:color w:val="036126"/>
          <w:sz w:val="23"/>
          <w:szCs w:val="23"/>
        </w:rPr>
        <w:t xml:space="preserve">'7'  </w:t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t xml:space="preserve"># </w:t>
      </w:r>
      <w:r w:rsidRPr="00062008">
        <w:rPr>
          <w:rFonts w:ascii="宋体" w:eastAsia="宋体" w:hAnsi="宋体" w:cs="宋体" w:hint="eastAsia"/>
          <w:i/>
          <w:iCs/>
          <w:color w:val="7D8F9F"/>
          <w:sz w:val="23"/>
          <w:szCs w:val="23"/>
        </w:rPr>
        <w:t>平台版本</w:t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t>,</w:t>
      </w:r>
      <w:r w:rsidRPr="00062008">
        <w:rPr>
          <w:rFonts w:ascii="宋体" w:eastAsia="宋体" w:hAnsi="宋体" w:cs="宋体" w:hint="eastAsia"/>
          <w:i/>
          <w:iCs/>
          <w:color w:val="7D8F9F"/>
          <w:sz w:val="23"/>
          <w:szCs w:val="23"/>
        </w:rPr>
        <w:t>不能写错</w:t>
      </w:r>
      <w:r w:rsidRPr="00062008">
        <w:rPr>
          <w:rFonts w:ascii="宋体" w:eastAsia="宋体" w:hAnsi="宋体" w:cs="宋体" w:hint="eastAsia"/>
          <w:i/>
          <w:iCs/>
          <w:color w:val="7D8F9F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t>desired_caps[</w:t>
      </w:r>
      <w:r w:rsidRPr="00062008">
        <w:rPr>
          <w:rFonts w:eastAsia="宋体" w:cs="宋体"/>
          <w:color w:val="036126"/>
          <w:sz w:val="23"/>
          <w:szCs w:val="23"/>
        </w:rPr>
        <w:t>'deviceName'</w:t>
      </w:r>
      <w:r w:rsidRPr="00062008">
        <w:rPr>
          <w:rFonts w:eastAsia="宋体" w:cs="宋体"/>
          <w:color w:val="000000"/>
          <w:sz w:val="23"/>
          <w:szCs w:val="23"/>
        </w:rPr>
        <w:t xml:space="preserve">] 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= </w:t>
      </w:r>
      <w:r w:rsidRPr="00062008">
        <w:rPr>
          <w:rFonts w:eastAsia="宋体" w:cs="宋体"/>
          <w:color w:val="036126"/>
          <w:sz w:val="23"/>
          <w:szCs w:val="23"/>
        </w:rPr>
        <w:t xml:space="preserve">'test'  </w:t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t xml:space="preserve"># </w:t>
      </w:r>
      <w:r w:rsidRPr="00062008">
        <w:rPr>
          <w:rFonts w:ascii="宋体" w:eastAsia="宋体" w:hAnsi="宋体" w:cs="宋体" w:hint="eastAsia"/>
          <w:i/>
          <w:iCs/>
          <w:color w:val="7D8F9F"/>
          <w:sz w:val="23"/>
          <w:szCs w:val="23"/>
        </w:rPr>
        <w:t>设备名称，多设备时需区分</w:t>
      </w:r>
      <w:r w:rsidRPr="00062008">
        <w:rPr>
          <w:rFonts w:ascii="宋体" w:eastAsia="宋体" w:hAnsi="宋体" w:cs="宋体" w:hint="eastAsia"/>
          <w:i/>
          <w:iCs/>
          <w:color w:val="7D8F9F"/>
          <w:sz w:val="23"/>
          <w:szCs w:val="23"/>
        </w:rPr>
        <w:br/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t># desired_caps['app'] = r'd:\apk\toutiao.apk'</w:t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t>desired_caps[</w:t>
      </w:r>
      <w:r w:rsidRPr="00062008">
        <w:rPr>
          <w:rFonts w:eastAsia="宋体" w:cs="宋体"/>
          <w:color w:val="036126"/>
          <w:sz w:val="23"/>
          <w:szCs w:val="23"/>
        </w:rPr>
        <w:t>'appPackage'</w:t>
      </w:r>
      <w:r w:rsidRPr="00062008">
        <w:rPr>
          <w:rFonts w:eastAsia="宋体" w:cs="宋体"/>
          <w:color w:val="000000"/>
          <w:sz w:val="23"/>
          <w:szCs w:val="23"/>
        </w:rPr>
        <w:t xml:space="preserve">] 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= </w:t>
      </w:r>
      <w:r w:rsidRPr="00062008">
        <w:rPr>
          <w:rFonts w:eastAsia="宋体" w:cs="宋体"/>
          <w:color w:val="036126"/>
          <w:sz w:val="23"/>
          <w:szCs w:val="23"/>
        </w:rPr>
        <w:t xml:space="preserve">'io.manong.developerdaily'  </w:t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t># app package</w:t>
      </w:r>
      <w:r w:rsidRPr="00062008">
        <w:rPr>
          <w:rFonts w:ascii="宋体" w:eastAsia="宋体" w:hAnsi="宋体" w:cs="宋体" w:hint="eastAsia"/>
          <w:i/>
          <w:iCs/>
          <w:color w:val="7D8F9F"/>
          <w:sz w:val="23"/>
          <w:szCs w:val="23"/>
        </w:rPr>
        <w:t>名</w:t>
      </w:r>
      <w:r w:rsidRPr="00062008">
        <w:rPr>
          <w:rFonts w:ascii="宋体" w:eastAsia="宋体" w:hAnsi="宋体" w:cs="宋体" w:hint="eastAsia"/>
          <w:i/>
          <w:iCs/>
          <w:color w:val="7D8F9F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t>desired_caps[</w:t>
      </w:r>
      <w:r w:rsidRPr="00062008">
        <w:rPr>
          <w:rFonts w:eastAsia="宋体" w:cs="宋体"/>
          <w:color w:val="036126"/>
          <w:sz w:val="23"/>
          <w:szCs w:val="23"/>
        </w:rPr>
        <w:t>'appActivity'</w:t>
      </w:r>
      <w:r w:rsidRPr="00062008">
        <w:rPr>
          <w:rFonts w:eastAsia="宋体" w:cs="宋体"/>
          <w:color w:val="000000"/>
          <w:sz w:val="23"/>
          <w:szCs w:val="23"/>
        </w:rPr>
        <w:t xml:space="preserve">] 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= </w:t>
      </w:r>
      <w:r w:rsidRPr="00062008">
        <w:rPr>
          <w:rFonts w:eastAsia="宋体" w:cs="宋体"/>
          <w:color w:val="036126"/>
          <w:sz w:val="23"/>
          <w:szCs w:val="23"/>
        </w:rPr>
        <w:t xml:space="preserve">'io.toutiao.android.ui.activity.LaunchActivity'  </w:t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t># app</w:t>
      </w:r>
      <w:r w:rsidRPr="00062008">
        <w:rPr>
          <w:rFonts w:ascii="宋体" w:eastAsia="宋体" w:hAnsi="宋体" w:cs="宋体" w:hint="eastAsia"/>
          <w:i/>
          <w:iCs/>
          <w:color w:val="7D8F9F"/>
          <w:sz w:val="23"/>
          <w:szCs w:val="23"/>
        </w:rPr>
        <w:t>默认</w:t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t>Activity</w:t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t>desired_caps[</w:t>
      </w:r>
      <w:r w:rsidRPr="00062008">
        <w:rPr>
          <w:rFonts w:eastAsia="宋体" w:cs="宋体"/>
          <w:color w:val="036126"/>
          <w:sz w:val="23"/>
          <w:szCs w:val="23"/>
        </w:rPr>
        <w:t>'unicodeKeyboard'</w:t>
      </w:r>
      <w:r w:rsidRPr="00062008">
        <w:rPr>
          <w:rFonts w:eastAsia="宋体" w:cs="宋体"/>
          <w:color w:val="000000"/>
          <w:sz w:val="23"/>
          <w:szCs w:val="23"/>
        </w:rPr>
        <w:t xml:space="preserve">] 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= </w:t>
      </w:r>
      <w:r w:rsidRPr="00062008">
        <w:rPr>
          <w:rFonts w:eastAsia="宋体" w:cs="宋体"/>
          <w:color w:val="A435A8"/>
          <w:sz w:val="23"/>
          <w:szCs w:val="23"/>
        </w:rPr>
        <w:t xml:space="preserve">True  </w:t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t xml:space="preserve"># </w:t>
      </w:r>
      <w:r w:rsidRPr="00062008">
        <w:rPr>
          <w:rFonts w:ascii="宋体" w:eastAsia="宋体" w:hAnsi="宋体" w:cs="宋体" w:hint="eastAsia"/>
          <w:i/>
          <w:iCs/>
          <w:color w:val="7D8F9F"/>
          <w:sz w:val="23"/>
          <w:szCs w:val="23"/>
        </w:rPr>
        <w:t>一定要有该参数，否则</w:t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t xml:space="preserve">unicode </w:t>
      </w:r>
      <w:r w:rsidRPr="00062008">
        <w:rPr>
          <w:rFonts w:ascii="宋体" w:eastAsia="宋体" w:hAnsi="宋体" w:cs="宋体" w:hint="eastAsia"/>
          <w:i/>
          <w:iCs/>
          <w:color w:val="7D8F9F"/>
          <w:sz w:val="23"/>
          <w:szCs w:val="23"/>
        </w:rPr>
        <w:t>输入的中文无效</w:t>
      </w:r>
      <w:r w:rsidRPr="00062008">
        <w:rPr>
          <w:rFonts w:ascii="宋体" w:eastAsia="宋体" w:hAnsi="宋体" w:cs="宋体" w:hint="eastAsia"/>
          <w:i/>
          <w:iCs/>
          <w:color w:val="7D8F9F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t>desired_caps[</w:t>
      </w:r>
      <w:r w:rsidRPr="00062008">
        <w:rPr>
          <w:rFonts w:eastAsia="宋体" w:cs="宋体"/>
          <w:color w:val="036126"/>
          <w:sz w:val="23"/>
          <w:szCs w:val="23"/>
        </w:rPr>
        <w:t>'noReset'</w:t>
      </w:r>
      <w:r w:rsidRPr="00062008">
        <w:rPr>
          <w:rFonts w:eastAsia="宋体" w:cs="宋体"/>
          <w:color w:val="000000"/>
          <w:sz w:val="23"/>
          <w:szCs w:val="23"/>
        </w:rPr>
        <w:t xml:space="preserve">] 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= </w:t>
      </w:r>
      <w:r w:rsidRPr="00062008">
        <w:rPr>
          <w:rFonts w:eastAsia="宋体" w:cs="宋体"/>
          <w:color w:val="A435A8"/>
          <w:sz w:val="23"/>
          <w:szCs w:val="23"/>
        </w:rPr>
        <w:t>True</w:t>
      </w:r>
      <w:r w:rsidRPr="00062008">
        <w:rPr>
          <w:rFonts w:eastAsia="宋体" w:cs="宋体"/>
          <w:color w:val="A435A8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t>desired_caps[</w:t>
      </w:r>
      <w:r w:rsidRPr="00062008">
        <w:rPr>
          <w:rFonts w:eastAsia="宋体" w:cs="宋体"/>
          <w:color w:val="036126"/>
          <w:sz w:val="23"/>
          <w:szCs w:val="23"/>
        </w:rPr>
        <w:t>'newCommandTimeout'</w:t>
      </w:r>
      <w:r w:rsidRPr="00062008">
        <w:rPr>
          <w:rFonts w:eastAsia="宋体" w:cs="宋体"/>
          <w:color w:val="000000"/>
          <w:sz w:val="23"/>
          <w:szCs w:val="23"/>
        </w:rPr>
        <w:t xml:space="preserve">] 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= </w:t>
      </w:r>
      <w:r w:rsidRPr="00062008">
        <w:rPr>
          <w:rFonts w:eastAsia="宋体" w:cs="宋体"/>
          <w:color w:val="1F13F6"/>
          <w:sz w:val="23"/>
          <w:szCs w:val="23"/>
        </w:rPr>
        <w:t>6000</w:t>
      </w:r>
      <w:r w:rsidRPr="00062008">
        <w:rPr>
          <w:rFonts w:eastAsia="宋体" w:cs="宋体"/>
          <w:color w:val="1F13F6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t xml:space="preserve">driver 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= </w:t>
      </w:r>
      <w:r w:rsidRPr="00062008">
        <w:rPr>
          <w:rFonts w:eastAsia="宋体" w:cs="宋体"/>
          <w:color w:val="000000"/>
          <w:sz w:val="23"/>
          <w:szCs w:val="23"/>
        </w:rPr>
        <w:t>webdriver.</w:t>
      </w:r>
      <w:r w:rsidRPr="00062008">
        <w:rPr>
          <w:rFonts w:eastAsia="宋体" w:cs="宋体"/>
          <w:b/>
          <w:bCs/>
          <w:color w:val="990000"/>
          <w:sz w:val="23"/>
          <w:szCs w:val="23"/>
        </w:rPr>
        <w:t>Remote</w:t>
      </w:r>
      <w:r w:rsidRPr="00062008">
        <w:rPr>
          <w:rFonts w:eastAsia="宋体" w:cs="宋体"/>
          <w:color w:val="000000"/>
          <w:sz w:val="23"/>
          <w:szCs w:val="23"/>
        </w:rPr>
        <w:t>(</w:t>
      </w:r>
      <w:r w:rsidRPr="00062008">
        <w:rPr>
          <w:rFonts w:eastAsia="宋体" w:cs="宋体"/>
          <w:color w:val="036126"/>
          <w:sz w:val="23"/>
          <w:szCs w:val="23"/>
        </w:rPr>
        <w:t>'http://localhost:4723/wd/hub'</w:t>
      </w:r>
      <w:r w:rsidRPr="00062008">
        <w:rPr>
          <w:rFonts w:eastAsia="宋体" w:cs="宋体"/>
          <w:color w:val="000000"/>
          <w:sz w:val="23"/>
          <w:szCs w:val="23"/>
        </w:rPr>
        <w:t xml:space="preserve">, desired_caps)  </w:t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t xml:space="preserve"># </w:t>
      </w:r>
      <w:r w:rsidRPr="00062008">
        <w:rPr>
          <w:rFonts w:ascii="宋体" w:eastAsia="宋体" w:hAnsi="宋体" w:cs="宋体" w:hint="eastAsia"/>
          <w:i/>
          <w:iCs/>
          <w:color w:val="7D8F9F"/>
          <w:sz w:val="23"/>
          <w:szCs w:val="23"/>
        </w:rPr>
        <w:t>启动</w:t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t>Remote RPC</w:t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t>driver.</w:t>
      </w:r>
      <w:r w:rsidRPr="00062008">
        <w:rPr>
          <w:rFonts w:eastAsia="宋体" w:cs="宋体"/>
          <w:b/>
          <w:bCs/>
          <w:color w:val="990000"/>
          <w:sz w:val="23"/>
          <w:szCs w:val="23"/>
        </w:rPr>
        <w:t>implicitly_wait</w:t>
      </w:r>
      <w:r w:rsidRPr="00062008">
        <w:rPr>
          <w:rFonts w:eastAsia="宋体" w:cs="宋体"/>
          <w:color w:val="000000"/>
          <w:sz w:val="23"/>
          <w:szCs w:val="23"/>
        </w:rPr>
        <w:t>(</w:t>
      </w:r>
      <w:r w:rsidRPr="00062008">
        <w:rPr>
          <w:rFonts w:eastAsia="宋体" w:cs="宋体"/>
          <w:color w:val="1F13F6"/>
          <w:sz w:val="23"/>
          <w:szCs w:val="23"/>
        </w:rPr>
        <w:t>10</w:t>
      </w:r>
      <w:r w:rsidRPr="00062008">
        <w:rPr>
          <w:rFonts w:eastAsia="宋体" w:cs="宋体"/>
          <w:color w:val="000000"/>
          <w:sz w:val="23"/>
          <w:szCs w:val="23"/>
        </w:rPr>
        <w:t>)</w:t>
      </w:r>
      <w:r w:rsidRPr="00062008">
        <w:rPr>
          <w:rFonts w:eastAsia="宋体" w:cs="宋体"/>
          <w:color w:val="000000"/>
          <w:sz w:val="23"/>
          <w:szCs w:val="23"/>
        </w:rPr>
        <w:br/>
      </w:r>
      <w:r w:rsidRPr="00062008">
        <w:rPr>
          <w:rFonts w:eastAsia="宋体" w:cs="宋体"/>
          <w:color w:val="0086B3"/>
          <w:sz w:val="23"/>
          <w:szCs w:val="23"/>
        </w:rPr>
        <w:t>print</w:t>
      </w:r>
      <w:r w:rsidRPr="00062008">
        <w:rPr>
          <w:rFonts w:eastAsia="宋体" w:cs="宋体"/>
          <w:color w:val="000000"/>
          <w:sz w:val="23"/>
          <w:szCs w:val="23"/>
        </w:rPr>
        <w:t>(driver.session_id)</w:t>
      </w:r>
      <w:r w:rsidRPr="00062008">
        <w:rPr>
          <w:rFonts w:eastAsia="宋体" w:cs="宋体"/>
          <w:color w:val="000000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br/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t xml:space="preserve"># </w:t>
      </w:r>
      <w:r w:rsidRPr="00062008">
        <w:rPr>
          <w:rFonts w:ascii="宋体" w:eastAsia="宋体" w:hAnsi="宋体" w:cs="宋体" w:hint="eastAsia"/>
          <w:i/>
          <w:iCs/>
          <w:color w:val="7D8F9F"/>
          <w:sz w:val="23"/>
          <w:szCs w:val="23"/>
        </w:rPr>
        <w:t>不得不用</w:t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t>sleep</w:t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br/>
      </w:r>
      <w:r w:rsidRPr="00062008">
        <w:rPr>
          <w:rFonts w:eastAsia="宋体" w:cs="宋体"/>
          <w:color w:val="A435A8"/>
          <w:sz w:val="23"/>
          <w:szCs w:val="23"/>
        </w:rPr>
        <w:t xml:space="preserve">import </w:t>
      </w:r>
      <w:r w:rsidRPr="00062008">
        <w:rPr>
          <w:rFonts w:eastAsia="宋体" w:cs="宋体"/>
          <w:color w:val="000000"/>
          <w:sz w:val="23"/>
          <w:szCs w:val="23"/>
        </w:rPr>
        <w:t>time</w:t>
      </w:r>
      <w:r w:rsidRPr="00062008">
        <w:rPr>
          <w:rFonts w:eastAsia="宋体" w:cs="宋体"/>
          <w:color w:val="000000"/>
          <w:sz w:val="23"/>
          <w:szCs w:val="23"/>
        </w:rPr>
        <w:br/>
        <w:t>time.</w:t>
      </w:r>
      <w:r w:rsidRPr="00062008">
        <w:rPr>
          <w:rFonts w:eastAsia="宋体" w:cs="宋体"/>
          <w:b/>
          <w:bCs/>
          <w:color w:val="990000"/>
          <w:sz w:val="23"/>
          <w:szCs w:val="23"/>
        </w:rPr>
        <w:t>sleep</w:t>
      </w:r>
      <w:r w:rsidRPr="00062008">
        <w:rPr>
          <w:rFonts w:eastAsia="宋体" w:cs="宋体"/>
          <w:color w:val="000000"/>
          <w:sz w:val="23"/>
          <w:szCs w:val="23"/>
        </w:rPr>
        <w:t>(</w:t>
      </w:r>
      <w:r w:rsidRPr="00062008">
        <w:rPr>
          <w:rFonts w:eastAsia="宋体" w:cs="宋体"/>
          <w:color w:val="1F13F6"/>
          <w:sz w:val="23"/>
          <w:szCs w:val="23"/>
        </w:rPr>
        <w:t>10</w:t>
      </w:r>
      <w:r w:rsidRPr="00062008">
        <w:rPr>
          <w:rFonts w:eastAsia="宋体" w:cs="宋体"/>
          <w:color w:val="000000"/>
          <w:sz w:val="23"/>
          <w:szCs w:val="23"/>
        </w:rPr>
        <w:t>)</w:t>
      </w:r>
      <w:r w:rsidRPr="00062008">
        <w:rPr>
          <w:rFonts w:eastAsia="宋体" w:cs="宋体"/>
          <w:color w:val="000000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br/>
      </w:r>
      <w:r w:rsidRPr="00062008">
        <w:rPr>
          <w:rFonts w:eastAsia="宋体" w:cs="宋体"/>
          <w:color w:val="A435A8"/>
          <w:sz w:val="23"/>
          <w:szCs w:val="23"/>
        </w:rPr>
        <w:t xml:space="preserve">from </w:t>
      </w:r>
      <w:r w:rsidRPr="00062008">
        <w:rPr>
          <w:rFonts w:eastAsia="宋体" w:cs="宋体"/>
          <w:color w:val="000000"/>
          <w:sz w:val="23"/>
          <w:szCs w:val="23"/>
        </w:rPr>
        <w:t xml:space="preserve">cfg </w:t>
      </w:r>
      <w:r w:rsidRPr="00062008">
        <w:rPr>
          <w:rFonts w:eastAsia="宋体" w:cs="宋体"/>
          <w:color w:val="A435A8"/>
          <w:sz w:val="23"/>
          <w:szCs w:val="23"/>
        </w:rPr>
        <w:t xml:space="preserve">import </w:t>
      </w:r>
      <w:r w:rsidRPr="00062008">
        <w:rPr>
          <w:rFonts w:eastAsia="宋体" w:cs="宋体"/>
          <w:color w:val="000000"/>
          <w:sz w:val="23"/>
          <w:szCs w:val="23"/>
        </w:rPr>
        <w:t>cfg_phone_resolution,coordinates</w:t>
      </w:r>
      <w:r w:rsidRPr="00062008">
        <w:rPr>
          <w:rFonts w:eastAsia="宋体" w:cs="宋体"/>
          <w:color w:val="000000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br/>
        <w:t xml:space="preserve">coordinate </w:t>
      </w:r>
      <w:r w:rsidRPr="00062008">
        <w:rPr>
          <w:rFonts w:eastAsia="宋体" w:cs="宋体"/>
          <w:b/>
          <w:bCs/>
          <w:color w:val="EE3C46"/>
          <w:sz w:val="23"/>
          <w:szCs w:val="23"/>
        </w:rPr>
        <w:t xml:space="preserve">= </w:t>
      </w:r>
      <w:r w:rsidRPr="00062008">
        <w:rPr>
          <w:rFonts w:eastAsia="宋体" w:cs="宋体"/>
          <w:color w:val="000000"/>
          <w:sz w:val="23"/>
          <w:szCs w:val="23"/>
        </w:rPr>
        <w:t>coordinates[cfg_phone_resolution]</w:t>
      </w:r>
      <w:r w:rsidRPr="00062008">
        <w:rPr>
          <w:rFonts w:eastAsia="宋体" w:cs="宋体"/>
          <w:color w:val="000000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br/>
        <w:t>driver.</w:t>
      </w:r>
      <w:r w:rsidRPr="00062008">
        <w:rPr>
          <w:rFonts w:eastAsia="宋体" w:cs="宋体"/>
          <w:b/>
          <w:bCs/>
          <w:color w:val="990000"/>
          <w:sz w:val="23"/>
          <w:szCs w:val="23"/>
        </w:rPr>
        <w:t>tap</w:t>
      </w:r>
      <w:r w:rsidRPr="00062008">
        <w:rPr>
          <w:rFonts w:eastAsia="宋体" w:cs="宋体"/>
          <w:color w:val="000000"/>
          <w:sz w:val="23"/>
          <w:szCs w:val="23"/>
        </w:rPr>
        <w:t>([coordinate[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首页</w:t>
      </w:r>
      <w:r w:rsidRPr="00062008">
        <w:rPr>
          <w:rFonts w:eastAsia="宋体" w:cs="宋体"/>
          <w:color w:val="036126"/>
          <w:sz w:val="23"/>
          <w:szCs w:val="23"/>
        </w:rPr>
        <w:t>_+'</w:t>
      </w:r>
      <w:r w:rsidRPr="00062008">
        <w:rPr>
          <w:rFonts w:eastAsia="宋体" w:cs="宋体"/>
          <w:color w:val="000000"/>
          <w:sz w:val="23"/>
          <w:szCs w:val="23"/>
        </w:rPr>
        <w:t xml:space="preserve">]], </w:t>
      </w:r>
      <w:r w:rsidRPr="00062008">
        <w:rPr>
          <w:rFonts w:eastAsia="宋体" w:cs="宋体"/>
          <w:color w:val="1F13F6"/>
          <w:sz w:val="23"/>
          <w:szCs w:val="23"/>
        </w:rPr>
        <w:t>300</w:t>
      </w:r>
      <w:r w:rsidRPr="00062008">
        <w:rPr>
          <w:rFonts w:eastAsia="宋体" w:cs="宋体"/>
          <w:color w:val="000000"/>
          <w:sz w:val="23"/>
          <w:szCs w:val="23"/>
        </w:rPr>
        <w:t>)</w:t>
      </w:r>
      <w:r w:rsidRPr="00062008">
        <w:rPr>
          <w:rFonts w:eastAsia="宋体" w:cs="宋体"/>
          <w:color w:val="000000"/>
          <w:sz w:val="23"/>
          <w:szCs w:val="23"/>
        </w:rPr>
        <w:br/>
        <w:t>time.</w:t>
      </w:r>
      <w:r w:rsidRPr="00062008">
        <w:rPr>
          <w:rFonts w:eastAsia="宋体" w:cs="宋体"/>
          <w:b/>
          <w:bCs/>
          <w:color w:val="990000"/>
          <w:sz w:val="23"/>
          <w:szCs w:val="23"/>
        </w:rPr>
        <w:t>sleep</w:t>
      </w:r>
      <w:r w:rsidRPr="00062008">
        <w:rPr>
          <w:rFonts w:eastAsia="宋体" w:cs="宋体"/>
          <w:color w:val="000000"/>
          <w:sz w:val="23"/>
          <w:szCs w:val="23"/>
        </w:rPr>
        <w:t>(</w:t>
      </w:r>
      <w:r w:rsidRPr="00062008">
        <w:rPr>
          <w:rFonts w:eastAsia="宋体" w:cs="宋体"/>
          <w:color w:val="1F13F6"/>
          <w:sz w:val="23"/>
          <w:szCs w:val="23"/>
        </w:rPr>
        <w:t>2</w:t>
      </w:r>
      <w:r w:rsidRPr="00062008">
        <w:rPr>
          <w:rFonts w:eastAsia="宋体" w:cs="宋体"/>
          <w:color w:val="000000"/>
          <w:sz w:val="23"/>
          <w:szCs w:val="23"/>
        </w:rPr>
        <w:t>)</w:t>
      </w:r>
      <w:r w:rsidRPr="00062008">
        <w:rPr>
          <w:rFonts w:eastAsia="宋体" w:cs="宋体"/>
          <w:color w:val="000000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br/>
        <w:t>driver.</w:t>
      </w:r>
      <w:r w:rsidRPr="00062008">
        <w:rPr>
          <w:rFonts w:eastAsia="宋体" w:cs="宋体"/>
          <w:b/>
          <w:bCs/>
          <w:color w:val="990000"/>
          <w:sz w:val="23"/>
          <w:szCs w:val="23"/>
        </w:rPr>
        <w:t>tap</w:t>
      </w:r>
      <w:r w:rsidRPr="00062008">
        <w:rPr>
          <w:rFonts w:eastAsia="宋体" w:cs="宋体"/>
          <w:color w:val="000000"/>
          <w:sz w:val="23"/>
          <w:szCs w:val="23"/>
        </w:rPr>
        <w:t>([coordinate[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登录页</w:t>
      </w:r>
      <w:r w:rsidRPr="00062008">
        <w:rPr>
          <w:rFonts w:eastAsia="宋体" w:cs="宋体"/>
          <w:color w:val="036126"/>
          <w:sz w:val="23"/>
          <w:szCs w:val="23"/>
        </w:rPr>
        <w:t>_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邮箱图标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eastAsia="宋体" w:cs="宋体"/>
          <w:color w:val="000000"/>
          <w:sz w:val="23"/>
          <w:szCs w:val="23"/>
        </w:rPr>
        <w:t xml:space="preserve">]], </w:t>
      </w:r>
      <w:r w:rsidRPr="00062008">
        <w:rPr>
          <w:rFonts w:eastAsia="宋体" w:cs="宋体"/>
          <w:color w:val="1F13F6"/>
          <w:sz w:val="23"/>
          <w:szCs w:val="23"/>
        </w:rPr>
        <w:t>300</w:t>
      </w:r>
      <w:r w:rsidRPr="00062008">
        <w:rPr>
          <w:rFonts w:eastAsia="宋体" w:cs="宋体"/>
          <w:color w:val="000000"/>
          <w:sz w:val="23"/>
          <w:szCs w:val="23"/>
        </w:rPr>
        <w:t>)</w:t>
      </w:r>
      <w:r w:rsidRPr="00062008">
        <w:rPr>
          <w:rFonts w:eastAsia="宋体" w:cs="宋体"/>
          <w:color w:val="000000"/>
          <w:sz w:val="23"/>
          <w:szCs w:val="23"/>
        </w:rPr>
        <w:br/>
        <w:t>time.</w:t>
      </w:r>
      <w:r w:rsidRPr="00062008">
        <w:rPr>
          <w:rFonts w:eastAsia="宋体" w:cs="宋体"/>
          <w:b/>
          <w:bCs/>
          <w:color w:val="990000"/>
          <w:sz w:val="23"/>
          <w:szCs w:val="23"/>
        </w:rPr>
        <w:t>sleep</w:t>
      </w:r>
      <w:r w:rsidRPr="00062008">
        <w:rPr>
          <w:rFonts w:eastAsia="宋体" w:cs="宋体"/>
          <w:color w:val="000000"/>
          <w:sz w:val="23"/>
          <w:szCs w:val="23"/>
        </w:rPr>
        <w:t>(</w:t>
      </w:r>
      <w:r w:rsidRPr="00062008">
        <w:rPr>
          <w:rFonts w:eastAsia="宋体" w:cs="宋体"/>
          <w:color w:val="1F13F6"/>
          <w:sz w:val="23"/>
          <w:szCs w:val="23"/>
        </w:rPr>
        <w:t>1</w:t>
      </w:r>
      <w:r w:rsidRPr="00062008">
        <w:rPr>
          <w:rFonts w:eastAsia="宋体" w:cs="宋体"/>
          <w:color w:val="000000"/>
          <w:sz w:val="23"/>
          <w:szCs w:val="23"/>
        </w:rPr>
        <w:t>)</w:t>
      </w:r>
      <w:r w:rsidRPr="00062008">
        <w:rPr>
          <w:rFonts w:eastAsia="宋体" w:cs="宋体"/>
          <w:color w:val="000000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br/>
        <w:t>driver.</w:t>
      </w:r>
      <w:r w:rsidRPr="00062008">
        <w:rPr>
          <w:rFonts w:eastAsia="宋体" w:cs="宋体"/>
          <w:b/>
          <w:bCs/>
          <w:color w:val="990000"/>
          <w:sz w:val="23"/>
          <w:szCs w:val="23"/>
        </w:rPr>
        <w:t>tap</w:t>
      </w:r>
      <w:r w:rsidRPr="00062008">
        <w:rPr>
          <w:rFonts w:eastAsia="宋体" w:cs="宋体"/>
          <w:color w:val="000000"/>
          <w:sz w:val="23"/>
          <w:szCs w:val="23"/>
        </w:rPr>
        <w:t>([coordinate[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登录页</w:t>
      </w:r>
      <w:r w:rsidRPr="00062008">
        <w:rPr>
          <w:rFonts w:eastAsia="宋体" w:cs="宋体"/>
          <w:color w:val="036126"/>
          <w:sz w:val="23"/>
          <w:szCs w:val="23"/>
        </w:rPr>
        <w:t>_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邮箱地址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eastAsia="宋体" w:cs="宋体"/>
          <w:color w:val="000000"/>
          <w:sz w:val="23"/>
          <w:szCs w:val="23"/>
        </w:rPr>
        <w:t xml:space="preserve">]], </w:t>
      </w:r>
      <w:r w:rsidRPr="00062008">
        <w:rPr>
          <w:rFonts w:eastAsia="宋体" w:cs="宋体"/>
          <w:color w:val="1F13F6"/>
          <w:sz w:val="23"/>
          <w:szCs w:val="23"/>
        </w:rPr>
        <w:t>300</w:t>
      </w:r>
      <w:r w:rsidRPr="00062008">
        <w:rPr>
          <w:rFonts w:eastAsia="宋体" w:cs="宋体"/>
          <w:color w:val="000000"/>
          <w:sz w:val="23"/>
          <w:szCs w:val="23"/>
        </w:rPr>
        <w:t>)</w:t>
      </w:r>
      <w:r w:rsidRPr="00062008">
        <w:rPr>
          <w:rFonts w:eastAsia="宋体" w:cs="宋体"/>
          <w:color w:val="000000"/>
          <w:sz w:val="23"/>
          <w:szCs w:val="23"/>
        </w:rPr>
        <w:br/>
        <w:t>time.</w:t>
      </w:r>
      <w:r w:rsidRPr="00062008">
        <w:rPr>
          <w:rFonts w:eastAsia="宋体" w:cs="宋体"/>
          <w:b/>
          <w:bCs/>
          <w:color w:val="990000"/>
          <w:sz w:val="23"/>
          <w:szCs w:val="23"/>
        </w:rPr>
        <w:t>sleep</w:t>
      </w:r>
      <w:r w:rsidRPr="00062008">
        <w:rPr>
          <w:rFonts w:eastAsia="宋体" w:cs="宋体"/>
          <w:color w:val="000000"/>
          <w:sz w:val="23"/>
          <w:szCs w:val="23"/>
        </w:rPr>
        <w:t>(</w:t>
      </w:r>
      <w:r w:rsidRPr="00062008">
        <w:rPr>
          <w:rFonts w:eastAsia="宋体" w:cs="宋体"/>
          <w:color w:val="1F13F6"/>
          <w:sz w:val="23"/>
          <w:szCs w:val="23"/>
        </w:rPr>
        <w:t>1</w:t>
      </w:r>
      <w:r w:rsidRPr="00062008">
        <w:rPr>
          <w:rFonts w:eastAsia="宋体" w:cs="宋体"/>
          <w:color w:val="000000"/>
          <w:sz w:val="23"/>
          <w:szCs w:val="23"/>
        </w:rPr>
        <w:t>)</w:t>
      </w:r>
      <w:r w:rsidRPr="00062008">
        <w:rPr>
          <w:rFonts w:eastAsia="宋体" w:cs="宋体"/>
          <w:color w:val="000000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br/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lastRenderedPageBreak/>
        <w:t xml:space="preserve"># </w:t>
      </w:r>
      <w:r w:rsidRPr="00062008">
        <w:rPr>
          <w:rFonts w:ascii="宋体" w:eastAsia="宋体" w:hAnsi="宋体" w:cs="宋体" w:hint="eastAsia"/>
          <w:i/>
          <w:iCs/>
          <w:color w:val="7D8F9F"/>
          <w:sz w:val="23"/>
          <w:szCs w:val="23"/>
        </w:rPr>
        <w:t>没有</w:t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t>WebElement</w:t>
      </w:r>
      <w:r w:rsidRPr="00062008">
        <w:rPr>
          <w:rFonts w:ascii="宋体" w:eastAsia="宋体" w:hAnsi="宋体" w:cs="宋体" w:hint="eastAsia"/>
          <w:i/>
          <w:iCs/>
          <w:color w:val="7D8F9F"/>
          <w:sz w:val="23"/>
          <w:szCs w:val="23"/>
        </w:rPr>
        <w:t>对象 ，如何输入字符？</w:t>
      </w:r>
      <w:r w:rsidRPr="00062008">
        <w:rPr>
          <w:rFonts w:ascii="宋体" w:eastAsia="宋体" w:hAnsi="宋体" w:cs="宋体" w:hint="eastAsia"/>
          <w:i/>
          <w:iCs/>
          <w:color w:val="7D8F9F"/>
          <w:sz w:val="23"/>
          <w:szCs w:val="23"/>
        </w:rPr>
        <w:br/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t># adb shell input text "&lt;your string&gt;"</w:t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br/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br/>
      </w:r>
      <w:r w:rsidRPr="00062008">
        <w:rPr>
          <w:rFonts w:eastAsia="宋体" w:cs="宋体"/>
          <w:color w:val="A435A8"/>
          <w:sz w:val="23"/>
          <w:szCs w:val="23"/>
        </w:rPr>
        <w:t xml:space="preserve">import </w:t>
      </w:r>
      <w:r w:rsidRPr="00062008">
        <w:rPr>
          <w:rFonts w:eastAsia="宋体" w:cs="宋体"/>
          <w:color w:val="000000"/>
          <w:sz w:val="23"/>
          <w:szCs w:val="23"/>
        </w:rPr>
        <w:t>os</w:t>
      </w:r>
      <w:r w:rsidRPr="00062008">
        <w:rPr>
          <w:rFonts w:eastAsia="宋体" w:cs="宋体"/>
          <w:color w:val="000000"/>
          <w:sz w:val="23"/>
          <w:szCs w:val="23"/>
        </w:rPr>
        <w:br/>
        <w:t>os.</w:t>
      </w:r>
      <w:r w:rsidRPr="00062008">
        <w:rPr>
          <w:rFonts w:eastAsia="宋体" w:cs="宋体"/>
          <w:b/>
          <w:bCs/>
          <w:color w:val="990000"/>
          <w:sz w:val="23"/>
          <w:szCs w:val="23"/>
        </w:rPr>
        <w:t>system</w:t>
      </w:r>
      <w:r w:rsidRPr="00062008">
        <w:rPr>
          <w:rFonts w:eastAsia="宋体" w:cs="宋体"/>
          <w:color w:val="000000"/>
          <w:sz w:val="23"/>
          <w:szCs w:val="23"/>
        </w:rPr>
        <w:t>(</w:t>
      </w:r>
      <w:r w:rsidRPr="00062008">
        <w:rPr>
          <w:rFonts w:eastAsia="宋体" w:cs="宋体"/>
          <w:color w:val="036126"/>
          <w:sz w:val="23"/>
          <w:szCs w:val="23"/>
        </w:rPr>
        <w:t>'adb shell input text "jcyrss@163.com"'</w:t>
      </w:r>
      <w:r w:rsidRPr="00062008">
        <w:rPr>
          <w:rFonts w:eastAsia="宋体" w:cs="宋体"/>
          <w:color w:val="000000"/>
          <w:sz w:val="23"/>
          <w:szCs w:val="23"/>
        </w:rPr>
        <w:t>)</w:t>
      </w:r>
      <w:r w:rsidRPr="00062008">
        <w:rPr>
          <w:rFonts w:eastAsia="宋体" w:cs="宋体"/>
          <w:color w:val="000000"/>
          <w:sz w:val="23"/>
          <w:szCs w:val="23"/>
        </w:rPr>
        <w:br/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t>#</w:t>
      </w:r>
      <w:r w:rsidRPr="00062008">
        <w:rPr>
          <w:rFonts w:ascii="宋体" w:eastAsia="宋体" w:hAnsi="宋体" w:cs="宋体" w:hint="eastAsia"/>
          <w:i/>
          <w:iCs/>
          <w:color w:val="7D8F9F"/>
          <w:sz w:val="23"/>
          <w:szCs w:val="23"/>
        </w:rPr>
        <w:t>注意，如果要输入中文，需要下载一个</w:t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t>adb</w:t>
      </w:r>
      <w:r w:rsidRPr="00062008">
        <w:rPr>
          <w:rFonts w:ascii="宋体" w:eastAsia="宋体" w:hAnsi="宋体" w:cs="宋体" w:hint="eastAsia"/>
          <w:i/>
          <w:iCs/>
          <w:color w:val="7D8F9F"/>
          <w:sz w:val="23"/>
          <w:szCs w:val="23"/>
        </w:rPr>
        <w:t>键盘应用，</w:t>
      </w:r>
      <w:r w:rsidRPr="00062008">
        <w:rPr>
          <w:rFonts w:ascii="宋体" w:eastAsia="宋体" w:hAnsi="宋体" w:cs="宋体" w:hint="eastAsia"/>
          <w:i/>
          <w:iCs/>
          <w:color w:val="7D8F9F"/>
          <w:sz w:val="23"/>
          <w:szCs w:val="23"/>
        </w:rPr>
        <w:br/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t xml:space="preserve"># </w:t>
      </w:r>
      <w:r w:rsidRPr="00062008">
        <w:rPr>
          <w:rFonts w:ascii="宋体" w:eastAsia="宋体" w:hAnsi="宋体" w:cs="宋体" w:hint="eastAsia"/>
          <w:i/>
          <w:iCs/>
          <w:color w:val="7D8F9F"/>
          <w:sz w:val="23"/>
          <w:szCs w:val="23"/>
        </w:rPr>
        <w:t>参考</w:t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t xml:space="preserve"> https://blog.csdn.net/slimboy123/article/details/54140029</w:t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br/>
      </w:r>
      <w:r w:rsidRPr="00062008">
        <w:rPr>
          <w:rFonts w:eastAsia="宋体" w:cs="宋体"/>
          <w:i/>
          <w:iCs/>
          <w:color w:val="7D8F9F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t>time.</w:t>
      </w:r>
      <w:r w:rsidRPr="00062008">
        <w:rPr>
          <w:rFonts w:eastAsia="宋体" w:cs="宋体"/>
          <w:b/>
          <w:bCs/>
          <w:color w:val="990000"/>
          <w:sz w:val="23"/>
          <w:szCs w:val="23"/>
        </w:rPr>
        <w:t>sleep</w:t>
      </w:r>
      <w:r w:rsidRPr="00062008">
        <w:rPr>
          <w:rFonts w:eastAsia="宋体" w:cs="宋体"/>
          <w:color w:val="000000"/>
          <w:sz w:val="23"/>
          <w:szCs w:val="23"/>
        </w:rPr>
        <w:t>(</w:t>
      </w:r>
      <w:r w:rsidRPr="00062008">
        <w:rPr>
          <w:rFonts w:eastAsia="宋体" w:cs="宋体"/>
          <w:color w:val="1F13F6"/>
          <w:sz w:val="23"/>
          <w:szCs w:val="23"/>
        </w:rPr>
        <w:t>1</w:t>
      </w:r>
      <w:r w:rsidRPr="00062008">
        <w:rPr>
          <w:rFonts w:eastAsia="宋体" w:cs="宋体"/>
          <w:color w:val="000000"/>
          <w:sz w:val="23"/>
          <w:szCs w:val="23"/>
        </w:rPr>
        <w:t>)</w:t>
      </w:r>
      <w:r w:rsidRPr="00062008">
        <w:rPr>
          <w:rFonts w:eastAsia="宋体" w:cs="宋体"/>
          <w:color w:val="000000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br/>
        <w:t>driver.</w:t>
      </w:r>
      <w:r w:rsidRPr="00062008">
        <w:rPr>
          <w:rFonts w:eastAsia="宋体" w:cs="宋体"/>
          <w:b/>
          <w:bCs/>
          <w:color w:val="990000"/>
          <w:sz w:val="23"/>
          <w:szCs w:val="23"/>
        </w:rPr>
        <w:t>tap</w:t>
      </w:r>
      <w:r w:rsidRPr="00062008">
        <w:rPr>
          <w:rFonts w:eastAsia="宋体" w:cs="宋体"/>
          <w:color w:val="000000"/>
          <w:sz w:val="23"/>
          <w:szCs w:val="23"/>
        </w:rPr>
        <w:t>([coordinate[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登录页</w:t>
      </w:r>
      <w:r w:rsidRPr="00062008">
        <w:rPr>
          <w:rFonts w:eastAsia="宋体" w:cs="宋体"/>
          <w:color w:val="036126"/>
          <w:sz w:val="23"/>
          <w:szCs w:val="23"/>
        </w:rPr>
        <w:t>_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邮箱密码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eastAsia="宋体" w:cs="宋体"/>
          <w:color w:val="000000"/>
          <w:sz w:val="23"/>
          <w:szCs w:val="23"/>
        </w:rPr>
        <w:t xml:space="preserve">]], </w:t>
      </w:r>
      <w:r w:rsidRPr="00062008">
        <w:rPr>
          <w:rFonts w:eastAsia="宋体" w:cs="宋体"/>
          <w:color w:val="1F13F6"/>
          <w:sz w:val="23"/>
          <w:szCs w:val="23"/>
        </w:rPr>
        <w:t>300</w:t>
      </w:r>
      <w:r w:rsidRPr="00062008">
        <w:rPr>
          <w:rFonts w:eastAsia="宋体" w:cs="宋体"/>
          <w:color w:val="000000"/>
          <w:sz w:val="23"/>
          <w:szCs w:val="23"/>
        </w:rPr>
        <w:t>)</w:t>
      </w:r>
      <w:r w:rsidRPr="00062008">
        <w:rPr>
          <w:rFonts w:eastAsia="宋体" w:cs="宋体"/>
          <w:color w:val="000000"/>
          <w:sz w:val="23"/>
          <w:szCs w:val="23"/>
        </w:rPr>
        <w:br/>
        <w:t>time.</w:t>
      </w:r>
      <w:r w:rsidRPr="00062008">
        <w:rPr>
          <w:rFonts w:eastAsia="宋体" w:cs="宋体"/>
          <w:b/>
          <w:bCs/>
          <w:color w:val="990000"/>
          <w:sz w:val="23"/>
          <w:szCs w:val="23"/>
        </w:rPr>
        <w:t>sleep</w:t>
      </w:r>
      <w:r w:rsidRPr="00062008">
        <w:rPr>
          <w:rFonts w:eastAsia="宋体" w:cs="宋体"/>
          <w:color w:val="000000"/>
          <w:sz w:val="23"/>
          <w:szCs w:val="23"/>
        </w:rPr>
        <w:t>(</w:t>
      </w:r>
      <w:r w:rsidRPr="00062008">
        <w:rPr>
          <w:rFonts w:eastAsia="宋体" w:cs="宋体"/>
          <w:color w:val="1F13F6"/>
          <w:sz w:val="23"/>
          <w:szCs w:val="23"/>
        </w:rPr>
        <w:t>1</w:t>
      </w:r>
      <w:r w:rsidRPr="00062008">
        <w:rPr>
          <w:rFonts w:eastAsia="宋体" w:cs="宋体"/>
          <w:color w:val="000000"/>
          <w:sz w:val="23"/>
          <w:szCs w:val="23"/>
        </w:rPr>
        <w:t>)</w:t>
      </w:r>
      <w:r w:rsidRPr="00062008">
        <w:rPr>
          <w:rFonts w:eastAsia="宋体" w:cs="宋体"/>
          <w:color w:val="000000"/>
          <w:sz w:val="23"/>
          <w:szCs w:val="23"/>
        </w:rPr>
        <w:br/>
        <w:t>os.</w:t>
      </w:r>
      <w:r w:rsidRPr="00062008">
        <w:rPr>
          <w:rFonts w:eastAsia="宋体" w:cs="宋体"/>
          <w:b/>
          <w:bCs/>
          <w:color w:val="990000"/>
          <w:sz w:val="23"/>
          <w:szCs w:val="23"/>
        </w:rPr>
        <w:t>system</w:t>
      </w:r>
      <w:r w:rsidRPr="00062008">
        <w:rPr>
          <w:rFonts w:eastAsia="宋体" w:cs="宋体"/>
          <w:color w:val="000000"/>
          <w:sz w:val="23"/>
          <w:szCs w:val="23"/>
        </w:rPr>
        <w:t>(</w:t>
      </w:r>
      <w:r w:rsidRPr="00062008">
        <w:rPr>
          <w:rFonts w:eastAsia="宋体" w:cs="宋体"/>
          <w:color w:val="036126"/>
          <w:sz w:val="23"/>
          <w:szCs w:val="23"/>
        </w:rPr>
        <w:t>'adb shell input text "sdfsdf"'</w:t>
      </w:r>
      <w:r w:rsidRPr="00062008">
        <w:rPr>
          <w:rFonts w:eastAsia="宋体" w:cs="宋体"/>
          <w:color w:val="000000"/>
          <w:sz w:val="23"/>
          <w:szCs w:val="23"/>
        </w:rPr>
        <w:t>)</w:t>
      </w:r>
      <w:r w:rsidRPr="00062008">
        <w:rPr>
          <w:rFonts w:eastAsia="宋体" w:cs="宋体"/>
          <w:color w:val="000000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br/>
        <w:t>driver.</w:t>
      </w:r>
      <w:r w:rsidRPr="00062008">
        <w:rPr>
          <w:rFonts w:eastAsia="宋体" w:cs="宋体"/>
          <w:b/>
          <w:bCs/>
          <w:color w:val="990000"/>
          <w:sz w:val="23"/>
          <w:szCs w:val="23"/>
        </w:rPr>
        <w:t>tap</w:t>
      </w:r>
      <w:r w:rsidRPr="00062008">
        <w:rPr>
          <w:rFonts w:eastAsia="宋体" w:cs="宋体"/>
          <w:color w:val="000000"/>
          <w:sz w:val="23"/>
          <w:szCs w:val="23"/>
        </w:rPr>
        <w:t>([coordinate[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登录页</w:t>
      </w:r>
      <w:r w:rsidRPr="00062008">
        <w:rPr>
          <w:rFonts w:eastAsia="宋体" w:cs="宋体"/>
          <w:color w:val="036126"/>
          <w:sz w:val="23"/>
          <w:szCs w:val="23"/>
        </w:rPr>
        <w:t>_</w:t>
      </w:r>
      <w:r w:rsidRPr="00062008">
        <w:rPr>
          <w:rFonts w:ascii="宋体" w:eastAsia="宋体" w:hAnsi="宋体" w:cs="宋体" w:hint="eastAsia"/>
          <w:color w:val="036126"/>
          <w:sz w:val="23"/>
          <w:szCs w:val="23"/>
        </w:rPr>
        <w:t>登录按钮</w:t>
      </w:r>
      <w:r w:rsidRPr="00062008">
        <w:rPr>
          <w:rFonts w:eastAsia="宋体" w:cs="宋体"/>
          <w:color w:val="036126"/>
          <w:sz w:val="23"/>
          <w:szCs w:val="23"/>
        </w:rPr>
        <w:t>'</w:t>
      </w:r>
      <w:r w:rsidRPr="00062008">
        <w:rPr>
          <w:rFonts w:eastAsia="宋体" w:cs="宋体"/>
          <w:color w:val="000000"/>
          <w:sz w:val="23"/>
          <w:szCs w:val="23"/>
        </w:rPr>
        <w:t xml:space="preserve">]], </w:t>
      </w:r>
      <w:r w:rsidRPr="00062008">
        <w:rPr>
          <w:rFonts w:eastAsia="宋体" w:cs="宋体"/>
          <w:color w:val="1F13F6"/>
          <w:sz w:val="23"/>
          <w:szCs w:val="23"/>
        </w:rPr>
        <w:t>300</w:t>
      </w:r>
      <w:r w:rsidRPr="00062008">
        <w:rPr>
          <w:rFonts w:eastAsia="宋体" w:cs="宋体"/>
          <w:color w:val="000000"/>
          <w:sz w:val="23"/>
          <w:szCs w:val="23"/>
        </w:rPr>
        <w:t>)</w:t>
      </w:r>
      <w:r w:rsidRPr="00062008">
        <w:rPr>
          <w:rFonts w:eastAsia="宋体" w:cs="宋体"/>
          <w:color w:val="000000"/>
          <w:sz w:val="23"/>
          <w:szCs w:val="23"/>
        </w:rPr>
        <w:br/>
      </w:r>
      <w:r w:rsidRPr="00062008">
        <w:rPr>
          <w:rFonts w:eastAsia="宋体" w:cs="宋体"/>
          <w:color w:val="000000"/>
          <w:sz w:val="23"/>
          <w:szCs w:val="23"/>
        </w:rPr>
        <w:br/>
      </w:r>
      <w:r w:rsidRPr="00062008">
        <w:rPr>
          <w:rFonts w:eastAsia="宋体" w:cs="宋体"/>
          <w:color w:val="0086B3"/>
          <w:sz w:val="23"/>
          <w:szCs w:val="23"/>
        </w:rPr>
        <w:t>input</w:t>
      </w:r>
      <w:r w:rsidRPr="00062008">
        <w:rPr>
          <w:rFonts w:eastAsia="宋体" w:cs="宋体"/>
          <w:color w:val="000000"/>
          <w:sz w:val="23"/>
          <w:szCs w:val="23"/>
        </w:rPr>
        <w:t>(</w:t>
      </w:r>
      <w:r w:rsidRPr="00062008">
        <w:rPr>
          <w:rFonts w:eastAsia="宋体" w:cs="宋体"/>
          <w:color w:val="036126"/>
          <w:sz w:val="23"/>
          <w:szCs w:val="23"/>
        </w:rPr>
        <w:t>'**** Press to quit..'</w:t>
      </w:r>
      <w:r w:rsidRPr="00062008">
        <w:rPr>
          <w:rFonts w:eastAsia="宋体" w:cs="宋体"/>
          <w:color w:val="000000"/>
          <w:sz w:val="23"/>
          <w:szCs w:val="23"/>
        </w:rPr>
        <w:t>)</w:t>
      </w:r>
      <w:r w:rsidRPr="00062008">
        <w:rPr>
          <w:rFonts w:eastAsia="宋体" w:cs="宋体"/>
          <w:color w:val="000000"/>
          <w:sz w:val="23"/>
          <w:szCs w:val="23"/>
        </w:rPr>
        <w:br/>
        <w:t>driver.</w:t>
      </w:r>
      <w:r w:rsidRPr="00062008">
        <w:rPr>
          <w:rFonts w:eastAsia="宋体" w:cs="宋体"/>
          <w:b/>
          <w:bCs/>
          <w:color w:val="990000"/>
          <w:sz w:val="23"/>
          <w:szCs w:val="23"/>
        </w:rPr>
        <w:t>quit</w:t>
      </w:r>
      <w:r w:rsidRPr="00062008">
        <w:rPr>
          <w:rFonts w:eastAsia="宋体" w:cs="宋体"/>
          <w:color w:val="000000"/>
          <w:sz w:val="23"/>
          <w:szCs w:val="23"/>
        </w:rPr>
        <w:t>()</w:t>
      </w:r>
    </w:p>
    <w:p w:rsidR="00062008" w:rsidRDefault="00062008" w:rsidP="004A038E">
      <w:pPr>
        <w:ind w:leftChars="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</w:p>
    <w:p w:rsidR="003057B1" w:rsidRDefault="003057B1" w:rsidP="004A038E">
      <w:pPr>
        <w:pBdr>
          <w:bottom w:val="single" w:sz="6" w:space="1" w:color="auto"/>
        </w:pBdr>
        <w:ind w:leftChars="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</w:p>
    <w:p w:rsidR="003057B1" w:rsidRPr="003057B1" w:rsidRDefault="003057B1" w:rsidP="004A038E">
      <w:pPr>
        <w:ind w:leftChars="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</w:p>
    <w:p w:rsidR="00001EFD" w:rsidRDefault="00001EFD" w:rsidP="004A038E">
      <w:pPr>
        <w:ind w:leftChars="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</w:p>
    <w:p w:rsidR="00001EFD" w:rsidRDefault="00001EFD" w:rsidP="004A038E">
      <w:pPr>
        <w:ind w:leftChars="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  <w:bookmarkStart w:id="1" w:name="_GoBack"/>
      <w:bookmarkEnd w:id="1"/>
    </w:p>
    <w:p w:rsidR="00001EFD" w:rsidRDefault="00001EFD" w:rsidP="004A038E">
      <w:pPr>
        <w:ind w:leftChars="0" w:right="210"/>
        <w:rPr>
          <w:rFonts w:ascii="Helvetica" w:hAnsi="Helvetica" w:cs="Helvetica"/>
          <w:color w:val="C45911" w:themeColor="accent2" w:themeShade="BF"/>
          <w:sz w:val="23"/>
          <w:szCs w:val="23"/>
          <w:shd w:val="clear" w:color="auto" w:fill="FFFFFF"/>
        </w:rPr>
      </w:pPr>
    </w:p>
    <w:sectPr w:rsidR="00001EFD">
      <w:headerReference w:type="default" r:id="rId18"/>
      <w:footerReference w:type="default" r:id="rId19"/>
      <w:endnotePr>
        <w:numFmt w:val="decimalFullWidth"/>
      </w:endnotePr>
      <w:pgSz w:w="11900" w:h="16832"/>
      <w:pgMar w:top="1701" w:right="1587" w:bottom="1701" w:left="1587" w:header="1134" w:footer="113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D12" w:rsidRDefault="00E10D12">
      <w:pPr>
        <w:ind w:left="210" w:right="210"/>
      </w:pPr>
      <w:r>
        <w:separator/>
      </w:r>
    </w:p>
  </w:endnote>
  <w:endnote w:type="continuationSeparator" w:id="0">
    <w:p w:rsidR="00E10D12" w:rsidRDefault="00E10D12">
      <w:pPr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7B1" w:rsidRPr="00D6693E" w:rsidRDefault="003057B1" w:rsidP="00D6693E">
    <w:pPr>
      <w:pStyle w:val="a5"/>
      <w:pBdr>
        <w:top w:val="thinThickSmallGap" w:sz="24" w:space="1" w:color="622423"/>
      </w:pBdr>
      <w:tabs>
        <w:tab w:val="right" w:pos="8726"/>
      </w:tabs>
      <w:rPr>
        <w:rFonts w:ascii="Cambria" w:hAnsi="Cambria"/>
      </w:rPr>
    </w:pPr>
    <w:r w:rsidRPr="00004967">
      <w:rPr>
        <w:rFonts w:ascii="Cambria" w:hAnsi="Cambria" w:hint="eastAsia"/>
        <w:color w:val="FF0000"/>
      </w:rPr>
      <w:t>松勤测试</w:t>
    </w:r>
    <w:r w:rsidRPr="00004967">
      <w:rPr>
        <w:rFonts w:ascii="Cambria" w:hAnsi="Cambria" w:hint="eastAsia"/>
        <w:color w:val="FF0000"/>
      </w:rPr>
      <w:t xml:space="preserve"> </w:t>
    </w:r>
    <w:r w:rsidRPr="00004967">
      <w:rPr>
        <w:rFonts w:ascii="Cambria" w:hAnsi="Cambria" w:hint="eastAsia"/>
        <w:color w:val="FF0000"/>
      </w:rPr>
      <w:t>联系电话：</w:t>
    </w:r>
    <w:r w:rsidRPr="00004967">
      <w:rPr>
        <w:rFonts w:ascii="Cambria" w:hAnsi="Cambria" w:hint="eastAsia"/>
        <w:color w:val="FF0000"/>
      </w:rPr>
      <w:t xml:space="preserve">400-856-6603  </w:t>
    </w:r>
    <w:r w:rsidRPr="00004967">
      <w:rPr>
        <w:rFonts w:ascii="Cambria" w:hAnsi="Cambria" w:hint="eastAsia"/>
        <w:color w:val="FF0000"/>
      </w:rPr>
      <w:t>主页：</w:t>
    </w:r>
    <w:r w:rsidRPr="00004967">
      <w:rPr>
        <w:rFonts w:ascii="Cambria" w:hAnsi="Cambria" w:hint="eastAsia"/>
        <w:color w:val="FF0000"/>
      </w:rPr>
      <w:t>www.songqintest.com</w:t>
    </w:r>
    <w:r w:rsidRPr="00B3036A">
      <w:rPr>
        <w:rFonts w:ascii="Cambria" w:hAnsi="Cambria"/>
      </w:rPr>
      <w:tab/>
      <w:t xml:space="preserve">Page </w:t>
    </w:r>
    <w:r w:rsidRPr="00B3036A">
      <w:rPr>
        <w:rFonts w:ascii="Calibri" w:hAnsi="Calibri"/>
        <w:noProof w:val="0"/>
      </w:rPr>
      <w:fldChar w:fldCharType="begin"/>
    </w:r>
    <w:r>
      <w:instrText xml:space="preserve"> PAGE   \* MERGEFORMAT </w:instrText>
    </w:r>
    <w:r w:rsidRPr="00B3036A">
      <w:rPr>
        <w:rFonts w:ascii="Calibri" w:hAnsi="Calibri"/>
        <w:noProof w:val="0"/>
      </w:rPr>
      <w:fldChar w:fldCharType="separate"/>
    </w:r>
    <w:r w:rsidR="005F56C2" w:rsidRPr="005F56C2">
      <w:rPr>
        <w:rFonts w:ascii="Cambria" w:hAnsi="Cambria"/>
      </w:rPr>
      <w:t>11</w:t>
    </w:r>
    <w:r w:rsidRPr="00B3036A">
      <w:rPr>
        <w:rFonts w:ascii="Cambria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D12" w:rsidRDefault="00E10D12">
      <w:pPr>
        <w:ind w:left="210" w:right="210"/>
      </w:pPr>
      <w:r>
        <w:separator/>
      </w:r>
    </w:p>
  </w:footnote>
  <w:footnote w:type="continuationSeparator" w:id="0">
    <w:p w:rsidR="00E10D12" w:rsidRDefault="00E10D12">
      <w:pPr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7B1" w:rsidRPr="00004967" w:rsidRDefault="003057B1" w:rsidP="003A2EDB">
    <w:pPr>
      <w:pStyle w:val="a4"/>
      <w:pBdr>
        <w:bottom w:val="thickThinSmallGap" w:sz="24" w:space="1" w:color="622423"/>
      </w:pBdr>
      <w:jc w:val="center"/>
      <w:rPr>
        <w:color w:val="FF0000"/>
        <w:szCs w:val="18"/>
      </w:rPr>
    </w:pPr>
    <w:r w:rsidRPr="00004967">
      <w:rPr>
        <w:rFonts w:ascii="Cambria" w:hAnsi="Cambria" w:hint="eastAsia"/>
        <w:color w:val="FF0000"/>
        <w:sz w:val="32"/>
        <w:szCs w:val="32"/>
      </w:rPr>
      <w:t>松勤软件测试</w:t>
    </w:r>
    <w:r>
      <w:rPr>
        <w:rFonts w:ascii="Cambria" w:hAnsi="Cambria" w:hint="eastAsia"/>
        <w:color w:val="FF0000"/>
        <w:sz w:val="32"/>
        <w:szCs w:val="32"/>
      </w:rPr>
      <w:t>-</w:t>
    </w:r>
    <w:r>
      <w:rPr>
        <w:rFonts w:ascii="Cambria" w:hAnsi="Cambria"/>
        <w:color w:val="FF0000"/>
        <w:sz w:val="32"/>
        <w:szCs w:val="32"/>
      </w:rPr>
      <w:t>Selenium</w:t>
    </w:r>
    <w:r w:rsidRPr="00004967">
      <w:rPr>
        <w:rFonts w:ascii="Cambria" w:hAnsi="Cambria" w:hint="eastAsia"/>
        <w:color w:val="FF0000"/>
        <w:sz w:val="32"/>
        <w:szCs w:val="32"/>
      </w:rPr>
      <w:t>教程</w:t>
    </w:r>
  </w:p>
  <w:p w:rsidR="003057B1" w:rsidRPr="003A2EDB" w:rsidRDefault="003057B1">
    <w:pPr>
      <w:spacing w:before="0" w:after="0" w:line="240" w:lineRule="auto"/>
      <w:ind w:left="210" w:right="210"/>
      <w:jc w:val="lef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1569"/>
    <w:multiLevelType w:val="hybridMultilevel"/>
    <w:tmpl w:val="ECBA24B0"/>
    <w:lvl w:ilvl="0" w:tplc="C90E9F26">
      <w:start w:val="1"/>
      <w:numFmt w:val="decimal"/>
      <w:lvlText w:val="%1，"/>
      <w:lvlJc w:val="left"/>
      <w:pPr>
        <w:ind w:left="685" w:hanging="4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19C48F5"/>
    <w:multiLevelType w:val="multilevel"/>
    <w:tmpl w:val="4DA2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E55DAC"/>
    <w:multiLevelType w:val="singleLevel"/>
    <w:tmpl w:val="69508742"/>
    <w:lvl w:ilvl="0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3"/>
        <w:u w:val="none"/>
      </w:rPr>
    </w:lvl>
  </w:abstractNum>
  <w:abstractNum w:abstractNumId="3">
    <w:nsid w:val="40070ED3"/>
    <w:multiLevelType w:val="hybridMultilevel"/>
    <w:tmpl w:val="D730F5F8"/>
    <w:lvl w:ilvl="0" w:tplc="438E03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3B09D1"/>
    <w:multiLevelType w:val="multilevel"/>
    <w:tmpl w:val="68109C62"/>
    <w:lvl w:ilvl="0">
      <w:start w:val="1"/>
      <w:numFmt w:val="decimal"/>
      <w:suff w:val="nothing"/>
      <w:lvlText w:val="第%1章  "/>
      <w:lvlJc w:val="left"/>
      <w:pPr>
        <w:ind w:left="241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142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1843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4. "/>
      <w:lvlJc w:val="left"/>
      <w:pPr>
        <w:ind w:left="170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1701" w:firstLine="0"/>
      </w:pPr>
      <w:rPr>
        <w:rFonts w:ascii="Arial" w:hAnsi="Arial" w:hint="default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1701" w:firstLine="0"/>
      </w:pPr>
      <w:rPr>
        <w:rFonts w:ascii="Arial" w:hAnsi="Arial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</w:abstractNum>
  <w:abstractNum w:abstractNumId="5">
    <w:nsid w:val="75CE2A86"/>
    <w:multiLevelType w:val="multilevel"/>
    <w:tmpl w:val="6BD0A462"/>
    <w:lvl w:ilvl="0">
      <w:start w:val="1"/>
      <w:numFmt w:val="decimal"/>
      <w:pStyle w:val="ItemStep"/>
      <w:lvlText w:val="(%1) "/>
      <w:lvlJc w:val="left"/>
      <w:pPr>
        <w:tabs>
          <w:tab w:val="num" w:pos="2211"/>
        </w:tabs>
        <w:ind w:left="2211" w:hanging="510"/>
      </w:pPr>
      <w:rPr>
        <w:rFonts w:ascii="Arial" w:eastAsia="宋体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F646DF9"/>
    <w:multiLevelType w:val="multilevel"/>
    <w:tmpl w:val="58F0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FullWidth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94"/>
    <w:rsid w:val="000009E1"/>
    <w:rsid w:val="00000C86"/>
    <w:rsid w:val="00001EFD"/>
    <w:rsid w:val="00003EF6"/>
    <w:rsid w:val="00004967"/>
    <w:rsid w:val="00010201"/>
    <w:rsid w:val="00010A41"/>
    <w:rsid w:val="00012F4E"/>
    <w:rsid w:val="00014C3A"/>
    <w:rsid w:val="000162BE"/>
    <w:rsid w:val="000219B0"/>
    <w:rsid w:val="00021F8C"/>
    <w:rsid w:val="00022FF6"/>
    <w:rsid w:val="0002420F"/>
    <w:rsid w:val="00025BBD"/>
    <w:rsid w:val="000261ED"/>
    <w:rsid w:val="000279BD"/>
    <w:rsid w:val="00027EEA"/>
    <w:rsid w:val="0003094F"/>
    <w:rsid w:val="000320BD"/>
    <w:rsid w:val="00032B4F"/>
    <w:rsid w:val="00032BDC"/>
    <w:rsid w:val="0003507F"/>
    <w:rsid w:val="000361A8"/>
    <w:rsid w:val="00036298"/>
    <w:rsid w:val="0004057A"/>
    <w:rsid w:val="00044069"/>
    <w:rsid w:val="000454A5"/>
    <w:rsid w:val="00046BEB"/>
    <w:rsid w:val="00046EF0"/>
    <w:rsid w:val="0005281D"/>
    <w:rsid w:val="000537FC"/>
    <w:rsid w:val="0005422B"/>
    <w:rsid w:val="00054664"/>
    <w:rsid w:val="000615DC"/>
    <w:rsid w:val="00061CF0"/>
    <w:rsid w:val="00062008"/>
    <w:rsid w:val="00062DC7"/>
    <w:rsid w:val="00063051"/>
    <w:rsid w:val="00063E4A"/>
    <w:rsid w:val="00064891"/>
    <w:rsid w:val="00064F19"/>
    <w:rsid w:val="00065EBD"/>
    <w:rsid w:val="00066596"/>
    <w:rsid w:val="00066D3F"/>
    <w:rsid w:val="0006736C"/>
    <w:rsid w:val="00067C0E"/>
    <w:rsid w:val="00067CFF"/>
    <w:rsid w:val="00070FDB"/>
    <w:rsid w:val="000713FB"/>
    <w:rsid w:val="000717EB"/>
    <w:rsid w:val="00071AFD"/>
    <w:rsid w:val="00073B49"/>
    <w:rsid w:val="00075939"/>
    <w:rsid w:val="00076AB8"/>
    <w:rsid w:val="00077625"/>
    <w:rsid w:val="00077848"/>
    <w:rsid w:val="0008034D"/>
    <w:rsid w:val="00080E37"/>
    <w:rsid w:val="00081DA2"/>
    <w:rsid w:val="0008385C"/>
    <w:rsid w:val="00083B27"/>
    <w:rsid w:val="0008406D"/>
    <w:rsid w:val="00086640"/>
    <w:rsid w:val="000876ED"/>
    <w:rsid w:val="0009044A"/>
    <w:rsid w:val="000924E3"/>
    <w:rsid w:val="00092A6D"/>
    <w:rsid w:val="00093BEF"/>
    <w:rsid w:val="00096DB0"/>
    <w:rsid w:val="000978DC"/>
    <w:rsid w:val="000A11E5"/>
    <w:rsid w:val="000A2ABE"/>
    <w:rsid w:val="000A2B1D"/>
    <w:rsid w:val="000A2E38"/>
    <w:rsid w:val="000A3D65"/>
    <w:rsid w:val="000A5037"/>
    <w:rsid w:val="000A5496"/>
    <w:rsid w:val="000A595B"/>
    <w:rsid w:val="000A6241"/>
    <w:rsid w:val="000A653F"/>
    <w:rsid w:val="000A6B9D"/>
    <w:rsid w:val="000A70AF"/>
    <w:rsid w:val="000B2348"/>
    <w:rsid w:val="000B278E"/>
    <w:rsid w:val="000B36A8"/>
    <w:rsid w:val="000B3B3A"/>
    <w:rsid w:val="000B3F66"/>
    <w:rsid w:val="000B4C7E"/>
    <w:rsid w:val="000B4E96"/>
    <w:rsid w:val="000B54AB"/>
    <w:rsid w:val="000B54B4"/>
    <w:rsid w:val="000B55DE"/>
    <w:rsid w:val="000B56D4"/>
    <w:rsid w:val="000B5E73"/>
    <w:rsid w:val="000B6B6F"/>
    <w:rsid w:val="000B6EF1"/>
    <w:rsid w:val="000B6F1C"/>
    <w:rsid w:val="000B6FA4"/>
    <w:rsid w:val="000B7B34"/>
    <w:rsid w:val="000C0C58"/>
    <w:rsid w:val="000C2613"/>
    <w:rsid w:val="000C2CAE"/>
    <w:rsid w:val="000C4B76"/>
    <w:rsid w:val="000C55E1"/>
    <w:rsid w:val="000C6012"/>
    <w:rsid w:val="000C6936"/>
    <w:rsid w:val="000C72FF"/>
    <w:rsid w:val="000C7791"/>
    <w:rsid w:val="000D1C6E"/>
    <w:rsid w:val="000D1F83"/>
    <w:rsid w:val="000D2168"/>
    <w:rsid w:val="000D218D"/>
    <w:rsid w:val="000D3C14"/>
    <w:rsid w:val="000D550A"/>
    <w:rsid w:val="000D6139"/>
    <w:rsid w:val="000E0385"/>
    <w:rsid w:val="000E03CA"/>
    <w:rsid w:val="000E1C7B"/>
    <w:rsid w:val="000E209D"/>
    <w:rsid w:val="000E3317"/>
    <w:rsid w:val="000E381F"/>
    <w:rsid w:val="000E6341"/>
    <w:rsid w:val="000F1A47"/>
    <w:rsid w:val="000F1B22"/>
    <w:rsid w:val="000F3013"/>
    <w:rsid w:val="000F3279"/>
    <w:rsid w:val="000F448D"/>
    <w:rsid w:val="000F5A52"/>
    <w:rsid w:val="000F7F86"/>
    <w:rsid w:val="00100D64"/>
    <w:rsid w:val="00101C03"/>
    <w:rsid w:val="0010276A"/>
    <w:rsid w:val="00102F1F"/>
    <w:rsid w:val="001044AC"/>
    <w:rsid w:val="00110BA5"/>
    <w:rsid w:val="001116FD"/>
    <w:rsid w:val="00111764"/>
    <w:rsid w:val="001118E3"/>
    <w:rsid w:val="00112714"/>
    <w:rsid w:val="00112CBE"/>
    <w:rsid w:val="001136C0"/>
    <w:rsid w:val="00116213"/>
    <w:rsid w:val="001169D7"/>
    <w:rsid w:val="00117275"/>
    <w:rsid w:val="00117DFD"/>
    <w:rsid w:val="00121D70"/>
    <w:rsid w:val="00123FBE"/>
    <w:rsid w:val="0012480F"/>
    <w:rsid w:val="001254D8"/>
    <w:rsid w:val="00126D7D"/>
    <w:rsid w:val="00130C78"/>
    <w:rsid w:val="00130F88"/>
    <w:rsid w:val="001312A3"/>
    <w:rsid w:val="00132CA9"/>
    <w:rsid w:val="00132EEE"/>
    <w:rsid w:val="00133682"/>
    <w:rsid w:val="00133C6D"/>
    <w:rsid w:val="001349B6"/>
    <w:rsid w:val="00134FFF"/>
    <w:rsid w:val="00135725"/>
    <w:rsid w:val="001357FF"/>
    <w:rsid w:val="001368A7"/>
    <w:rsid w:val="0014100E"/>
    <w:rsid w:val="00141653"/>
    <w:rsid w:val="001416C3"/>
    <w:rsid w:val="00142CD5"/>
    <w:rsid w:val="001431F7"/>
    <w:rsid w:val="00145B78"/>
    <w:rsid w:val="001469CB"/>
    <w:rsid w:val="00146E23"/>
    <w:rsid w:val="001504E0"/>
    <w:rsid w:val="0015097F"/>
    <w:rsid w:val="00150A43"/>
    <w:rsid w:val="00150B97"/>
    <w:rsid w:val="00150C02"/>
    <w:rsid w:val="00150F50"/>
    <w:rsid w:val="0015133E"/>
    <w:rsid w:val="00151A43"/>
    <w:rsid w:val="00151C85"/>
    <w:rsid w:val="00152FAC"/>
    <w:rsid w:val="00153ADF"/>
    <w:rsid w:val="00154061"/>
    <w:rsid w:val="00154690"/>
    <w:rsid w:val="001567DA"/>
    <w:rsid w:val="00157E15"/>
    <w:rsid w:val="001611C3"/>
    <w:rsid w:val="00162A8F"/>
    <w:rsid w:val="00163AF6"/>
    <w:rsid w:val="00163B8F"/>
    <w:rsid w:val="0016580F"/>
    <w:rsid w:val="00165C02"/>
    <w:rsid w:val="00166A5D"/>
    <w:rsid w:val="00166C61"/>
    <w:rsid w:val="001706A8"/>
    <w:rsid w:val="00170DF9"/>
    <w:rsid w:val="001729F0"/>
    <w:rsid w:val="00172F52"/>
    <w:rsid w:val="00173571"/>
    <w:rsid w:val="001750F4"/>
    <w:rsid w:val="00175BDC"/>
    <w:rsid w:val="001764D5"/>
    <w:rsid w:val="001800AA"/>
    <w:rsid w:val="001838F8"/>
    <w:rsid w:val="00183A26"/>
    <w:rsid w:val="00184921"/>
    <w:rsid w:val="00190D6F"/>
    <w:rsid w:val="00191C0C"/>
    <w:rsid w:val="00193262"/>
    <w:rsid w:val="001933CF"/>
    <w:rsid w:val="00193FC9"/>
    <w:rsid w:val="00195F27"/>
    <w:rsid w:val="0019602F"/>
    <w:rsid w:val="00196E90"/>
    <w:rsid w:val="00197D8F"/>
    <w:rsid w:val="00197F00"/>
    <w:rsid w:val="001A167E"/>
    <w:rsid w:val="001A193D"/>
    <w:rsid w:val="001A19CE"/>
    <w:rsid w:val="001A3A32"/>
    <w:rsid w:val="001A4B20"/>
    <w:rsid w:val="001A5B94"/>
    <w:rsid w:val="001A5E06"/>
    <w:rsid w:val="001A72EC"/>
    <w:rsid w:val="001A7539"/>
    <w:rsid w:val="001B0636"/>
    <w:rsid w:val="001B1D0E"/>
    <w:rsid w:val="001B1D81"/>
    <w:rsid w:val="001B3175"/>
    <w:rsid w:val="001B4146"/>
    <w:rsid w:val="001B41B0"/>
    <w:rsid w:val="001B69FA"/>
    <w:rsid w:val="001B75DB"/>
    <w:rsid w:val="001C09DC"/>
    <w:rsid w:val="001C0F16"/>
    <w:rsid w:val="001C160D"/>
    <w:rsid w:val="001C4AE9"/>
    <w:rsid w:val="001C5DA0"/>
    <w:rsid w:val="001C6F5B"/>
    <w:rsid w:val="001C71C5"/>
    <w:rsid w:val="001C75D9"/>
    <w:rsid w:val="001C784C"/>
    <w:rsid w:val="001C7C89"/>
    <w:rsid w:val="001D01F0"/>
    <w:rsid w:val="001D0210"/>
    <w:rsid w:val="001D5185"/>
    <w:rsid w:val="001E06B6"/>
    <w:rsid w:val="001E18BB"/>
    <w:rsid w:val="001E2FBE"/>
    <w:rsid w:val="001E417F"/>
    <w:rsid w:val="001F202E"/>
    <w:rsid w:val="001F2FB7"/>
    <w:rsid w:val="001F36D8"/>
    <w:rsid w:val="001F44E7"/>
    <w:rsid w:val="001F4B96"/>
    <w:rsid w:val="001F5B80"/>
    <w:rsid w:val="001F61FD"/>
    <w:rsid w:val="001F705D"/>
    <w:rsid w:val="001F70D5"/>
    <w:rsid w:val="002010F6"/>
    <w:rsid w:val="002018E8"/>
    <w:rsid w:val="00202D9B"/>
    <w:rsid w:val="002039DE"/>
    <w:rsid w:val="00207410"/>
    <w:rsid w:val="00207D30"/>
    <w:rsid w:val="002104F3"/>
    <w:rsid w:val="00211B60"/>
    <w:rsid w:val="00212B81"/>
    <w:rsid w:val="00212CB3"/>
    <w:rsid w:val="00213958"/>
    <w:rsid w:val="00213DD3"/>
    <w:rsid w:val="0021543E"/>
    <w:rsid w:val="00216AEB"/>
    <w:rsid w:val="002175A2"/>
    <w:rsid w:val="002218F2"/>
    <w:rsid w:val="0022349F"/>
    <w:rsid w:val="0022359E"/>
    <w:rsid w:val="0022379E"/>
    <w:rsid w:val="002257B7"/>
    <w:rsid w:val="00225ED3"/>
    <w:rsid w:val="00230935"/>
    <w:rsid w:val="002310BC"/>
    <w:rsid w:val="0023215D"/>
    <w:rsid w:val="00232689"/>
    <w:rsid w:val="002335A3"/>
    <w:rsid w:val="0023362B"/>
    <w:rsid w:val="00237EFA"/>
    <w:rsid w:val="0024091C"/>
    <w:rsid w:val="00241562"/>
    <w:rsid w:val="00241975"/>
    <w:rsid w:val="00242E28"/>
    <w:rsid w:val="00242F63"/>
    <w:rsid w:val="00244073"/>
    <w:rsid w:val="00245508"/>
    <w:rsid w:val="0024581A"/>
    <w:rsid w:val="00245B78"/>
    <w:rsid w:val="0024650E"/>
    <w:rsid w:val="00250085"/>
    <w:rsid w:val="00250445"/>
    <w:rsid w:val="0025192C"/>
    <w:rsid w:val="0025443E"/>
    <w:rsid w:val="002546D2"/>
    <w:rsid w:val="002557AA"/>
    <w:rsid w:val="00257F4A"/>
    <w:rsid w:val="0026117D"/>
    <w:rsid w:val="002622B6"/>
    <w:rsid w:val="0026480C"/>
    <w:rsid w:val="00264E69"/>
    <w:rsid w:val="00265BFF"/>
    <w:rsid w:val="002666DD"/>
    <w:rsid w:val="00266B08"/>
    <w:rsid w:val="00267210"/>
    <w:rsid w:val="00270BAF"/>
    <w:rsid w:val="00273114"/>
    <w:rsid w:val="002735CE"/>
    <w:rsid w:val="00280E64"/>
    <w:rsid w:val="00280F95"/>
    <w:rsid w:val="0028192D"/>
    <w:rsid w:val="00281B5F"/>
    <w:rsid w:val="00282120"/>
    <w:rsid w:val="002822F6"/>
    <w:rsid w:val="0028309E"/>
    <w:rsid w:val="0028363D"/>
    <w:rsid w:val="00283956"/>
    <w:rsid w:val="002840AD"/>
    <w:rsid w:val="00284DF7"/>
    <w:rsid w:val="00284F87"/>
    <w:rsid w:val="00284FCA"/>
    <w:rsid w:val="00286193"/>
    <w:rsid w:val="002869E1"/>
    <w:rsid w:val="00290E46"/>
    <w:rsid w:val="0029108B"/>
    <w:rsid w:val="002935CC"/>
    <w:rsid w:val="002938F7"/>
    <w:rsid w:val="00295C82"/>
    <w:rsid w:val="002A13B9"/>
    <w:rsid w:val="002A16B7"/>
    <w:rsid w:val="002A21E8"/>
    <w:rsid w:val="002A4E6D"/>
    <w:rsid w:val="002A53C3"/>
    <w:rsid w:val="002A5FB7"/>
    <w:rsid w:val="002A6F2D"/>
    <w:rsid w:val="002A7BCC"/>
    <w:rsid w:val="002A7F28"/>
    <w:rsid w:val="002B0F2A"/>
    <w:rsid w:val="002B140B"/>
    <w:rsid w:val="002B2941"/>
    <w:rsid w:val="002B2990"/>
    <w:rsid w:val="002B314B"/>
    <w:rsid w:val="002B321A"/>
    <w:rsid w:val="002B368C"/>
    <w:rsid w:val="002B58E7"/>
    <w:rsid w:val="002B5A4F"/>
    <w:rsid w:val="002B668C"/>
    <w:rsid w:val="002B6FA5"/>
    <w:rsid w:val="002B72DB"/>
    <w:rsid w:val="002C02F5"/>
    <w:rsid w:val="002C07B7"/>
    <w:rsid w:val="002C3810"/>
    <w:rsid w:val="002C4457"/>
    <w:rsid w:val="002C4B39"/>
    <w:rsid w:val="002C4D68"/>
    <w:rsid w:val="002C5738"/>
    <w:rsid w:val="002C6404"/>
    <w:rsid w:val="002C7865"/>
    <w:rsid w:val="002C78B2"/>
    <w:rsid w:val="002D0442"/>
    <w:rsid w:val="002D1B1A"/>
    <w:rsid w:val="002D1E5D"/>
    <w:rsid w:val="002D31BB"/>
    <w:rsid w:val="002D3CB8"/>
    <w:rsid w:val="002D4073"/>
    <w:rsid w:val="002D4D8A"/>
    <w:rsid w:val="002D5390"/>
    <w:rsid w:val="002D686D"/>
    <w:rsid w:val="002D6AD5"/>
    <w:rsid w:val="002D6C84"/>
    <w:rsid w:val="002D6CCC"/>
    <w:rsid w:val="002E0337"/>
    <w:rsid w:val="002E1179"/>
    <w:rsid w:val="002E4F4E"/>
    <w:rsid w:val="002E6DBB"/>
    <w:rsid w:val="002E77B4"/>
    <w:rsid w:val="002F039C"/>
    <w:rsid w:val="002F1E2B"/>
    <w:rsid w:val="002F2A0E"/>
    <w:rsid w:val="002F308D"/>
    <w:rsid w:val="002F5108"/>
    <w:rsid w:val="002F5E1B"/>
    <w:rsid w:val="002F6F27"/>
    <w:rsid w:val="002F70E5"/>
    <w:rsid w:val="00301ACE"/>
    <w:rsid w:val="00301C23"/>
    <w:rsid w:val="0030236D"/>
    <w:rsid w:val="003057B1"/>
    <w:rsid w:val="00306757"/>
    <w:rsid w:val="00306E3F"/>
    <w:rsid w:val="003073EB"/>
    <w:rsid w:val="003110CB"/>
    <w:rsid w:val="00312F2B"/>
    <w:rsid w:val="0032059D"/>
    <w:rsid w:val="00320707"/>
    <w:rsid w:val="00320741"/>
    <w:rsid w:val="0032251A"/>
    <w:rsid w:val="003238C7"/>
    <w:rsid w:val="00326A09"/>
    <w:rsid w:val="003278DC"/>
    <w:rsid w:val="00331BF2"/>
    <w:rsid w:val="003322E8"/>
    <w:rsid w:val="00332C3B"/>
    <w:rsid w:val="00335930"/>
    <w:rsid w:val="00335982"/>
    <w:rsid w:val="00336484"/>
    <w:rsid w:val="00336BED"/>
    <w:rsid w:val="00340202"/>
    <w:rsid w:val="00340A9E"/>
    <w:rsid w:val="00340E0F"/>
    <w:rsid w:val="00341057"/>
    <w:rsid w:val="0034241A"/>
    <w:rsid w:val="003425CB"/>
    <w:rsid w:val="00343788"/>
    <w:rsid w:val="00344062"/>
    <w:rsid w:val="0034548A"/>
    <w:rsid w:val="00346D40"/>
    <w:rsid w:val="00346D94"/>
    <w:rsid w:val="00352137"/>
    <w:rsid w:val="0035230B"/>
    <w:rsid w:val="00352F6F"/>
    <w:rsid w:val="00356E87"/>
    <w:rsid w:val="003573B4"/>
    <w:rsid w:val="00357F97"/>
    <w:rsid w:val="003606EF"/>
    <w:rsid w:val="003637AD"/>
    <w:rsid w:val="003639E0"/>
    <w:rsid w:val="00364ADD"/>
    <w:rsid w:val="00365ACD"/>
    <w:rsid w:val="00366830"/>
    <w:rsid w:val="00367CB0"/>
    <w:rsid w:val="00367CDC"/>
    <w:rsid w:val="003703F8"/>
    <w:rsid w:val="003717E3"/>
    <w:rsid w:val="003717EA"/>
    <w:rsid w:val="00374ABB"/>
    <w:rsid w:val="00374DDE"/>
    <w:rsid w:val="00377E03"/>
    <w:rsid w:val="00380545"/>
    <w:rsid w:val="00382B91"/>
    <w:rsid w:val="003831DF"/>
    <w:rsid w:val="0038339F"/>
    <w:rsid w:val="00385090"/>
    <w:rsid w:val="00391B41"/>
    <w:rsid w:val="00392C8B"/>
    <w:rsid w:val="00393358"/>
    <w:rsid w:val="00395080"/>
    <w:rsid w:val="00395A94"/>
    <w:rsid w:val="00396BFD"/>
    <w:rsid w:val="00396F3E"/>
    <w:rsid w:val="003A2D45"/>
    <w:rsid w:val="003A2EDB"/>
    <w:rsid w:val="003A58B1"/>
    <w:rsid w:val="003A5D77"/>
    <w:rsid w:val="003A68DE"/>
    <w:rsid w:val="003A7FC2"/>
    <w:rsid w:val="003C18B5"/>
    <w:rsid w:val="003C1CA4"/>
    <w:rsid w:val="003C3E4E"/>
    <w:rsid w:val="003C42BA"/>
    <w:rsid w:val="003C50BB"/>
    <w:rsid w:val="003C75DA"/>
    <w:rsid w:val="003D088D"/>
    <w:rsid w:val="003D0979"/>
    <w:rsid w:val="003D27BB"/>
    <w:rsid w:val="003D301C"/>
    <w:rsid w:val="003D3FDC"/>
    <w:rsid w:val="003D4408"/>
    <w:rsid w:val="003D53BE"/>
    <w:rsid w:val="003D69C5"/>
    <w:rsid w:val="003D6D6B"/>
    <w:rsid w:val="003D77D5"/>
    <w:rsid w:val="003E0182"/>
    <w:rsid w:val="003E05A2"/>
    <w:rsid w:val="003E0F6D"/>
    <w:rsid w:val="003E15D0"/>
    <w:rsid w:val="003E160D"/>
    <w:rsid w:val="003E3014"/>
    <w:rsid w:val="003E437A"/>
    <w:rsid w:val="003E545F"/>
    <w:rsid w:val="003E55B6"/>
    <w:rsid w:val="003E6395"/>
    <w:rsid w:val="003E7099"/>
    <w:rsid w:val="003E7B89"/>
    <w:rsid w:val="003F0B1C"/>
    <w:rsid w:val="003F1832"/>
    <w:rsid w:val="003F2B79"/>
    <w:rsid w:val="003F4F32"/>
    <w:rsid w:val="003F68DC"/>
    <w:rsid w:val="003F696D"/>
    <w:rsid w:val="003F77EA"/>
    <w:rsid w:val="00400600"/>
    <w:rsid w:val="0040145A"/>
    <w:rsid w:val="00401B0C"/>
    <w:rsid w:val="0040271C"/>
    <w:rsid w:val="00404805"/>
    <w:rsid w:val="004065B9"/>
    <w:rsid w:val="00407E0C"/>
    <w:rsid w:val="0041026D"/>
    <w:rsid w:val="00412005"/>
    <w:rsid w:val="00412917"/>
    <w:rsid w:val="00413BED"/>
    <w:rsid w:val="00414D5A"/>
    <w:rsid w:val="00414F62"/>
    <w:rsid w:val="00415AF4"/>
    <w:rsid w:val="00415B7F"/>
    <w:rsid w:val="00415CF8"/>
    <w:rsid w:val="0041650B"/>
    <w:rsid w:val="004169CE"/>
    <w:rsid w:val="00416E17"/>
    <w:rsid w:val="004172C5"/>
    <w:rsid w:val="00417DFA"/>
    <w:rsid w:val="00420301"/>
    <w:rsid w:val="00421AED"/>
    <w:rsid w:val="00423F60"/>
    <w:rsid w:val="00424B3E"/>
    <w:rsid w:val="00426BAA"/>
    <w:rsid w:val="00430BF7"/>
    <w:rsid w:val="0043213F"/>
    <w:rsid w:val="00437EC4"/>
    <w:rsid w:val="00441BCC"/>
    <w:rsid w:val="004457ED"/>
    <w:rsid w:val="00447D0D"/>
    <w:rsid w:val="00451A53"/>
    <w:rsid w:val="00451C76"/>
    <w:rsid w:val="00451D09"/>
    <w:rsid w:val="00452CD4"/>
    <w:rsid w:val="0045333D"/>
    <w:rsid w:val="004537FB"/>
    <w:rsid w:val="00455BCC"/>
    <w:rsid w:val="004566F2"/>
    <w:rsid w:val="00456C9D"/>
    <w:rsid w:val="004576C1"/>
    <w:rsid w:val="00457B12"/>
    <w:rsid w:val="0046024A"/>
    <w:rsid w:val="00460E93"/>
    <w:rsid w:val="00461C8C"/>
    <w:rsid w:val="00461FE0"/>
    <w:rsid w:val="0046326A"/>
    <w:rsid w:val="0046476F"/>
    <w:rsid w:val="00466099"/>
    <w:rsid w:val="004662B4"/>
    <w:rsid w:val="00466431"/>
    <w:rsid w:val="00470ACD"/>
    <w:rsid w:val="00471C31"/>
    <w:rsid w:val="004738B3"/>
    <w:rsid w:val="00474D34"/>
    <w:rsid w:val="00475788"/>
    <w:rsid w:val="0047680A"/>
    <w:rsid w:val="004775CB"/>
    <w:rsid w:val="00483F14"/>
    <w:rsid w:val="004841DD"/>
    <w:rsid w:val="004861D5"/>
    <w:rsid w:val="0048671C"/>
    <w:rsid w:val="00492D0B"/>
    <w:rsid w:val="004930FA"/>
    <w:rsid w:val="004942A6"/>
    <w:rsid w:val="00494B76"/>
    <w:rsid w:val="0049653A"/>
    <w:rsid w:val="004976C8"/>
    <w:rsid w:val="004978A8"/>
    <w:rsid w:val="004A038E"/>
    <w:rsid w:val="004A2128"/>
    <w:rsid w:val="004A7149"/>
    <w:rsid w:val="004A7424"/>
    <w:rsid w:val="004A749B"/>
    <w:rsid w:val="004B0936"/>
    <w:rsid w:val="004B0BCB"/>
    <w:rsid w:val="004B3ED2"/>
    <w:rsid w:val="004B4135"/>
    <w:rsid w:val="004B4D3A"/>
    <w:rsid w:val="004B508A"/>
    <w:rsid w:val="004B52BF"/>
    <w:rsid w:val="004B5A4D"/>
    <w:rsid w:val="004B65EB"/>
    <w:rsid w:val="004B6A79"/>
    <w:rsid w:val="004B6BEF"/>
    <w:rsid w:val="004B7749"/>
    <w:rsid w:val="004C0517"/>
    <w:rsid w:val="004C0F13"/>
    <w:rsid w:val="004C1887"/>
    <w:rsid w:val="004C2289"/>
    <w:rsid w:val="004C2D89"/>
    <w:rsid w:val="004C59AE"/>
    <w:rsid w:val="004D02A0"/>
    <w:rsid w:val="004D062B"/>
    <w:rsid w:val="004D0F94"/>
    <w:rsid w:val="004D18C7"/>
    <w:rsid w:val="004D18D3"/>
    <w:rsid w:val="004D19CC"/>
    <w:rsid w:val="004D20AC"/>
    <w:rsid w:val="004D5811"/>
    <w:rsid w:val="004D6DD8"/>
    <w:rsid w:val="004E168D"/>
    <w:rsid w:val="004E4419"/>
    <w:rsid w:val="004E4C5B"/>
    <w:rsid w:val="004E55FA"/>
    <w:rsid w:val="004E59D1"/>
    <w:rsid w:val="004E6387"/>
    <w:rsid w:val="004F03AB"/>
    <w:rsid w:val="004F075A"/>
    <w:rsid w:val="004F1BD5"/>
    <w:rsid w:val="004F33DC"/>
    <w:rsid w:val="004F4687"/>
    <w:rsid w:val="004F59C2"/>
    <w:rsid w:val="004F71F1"/>
    <w:rsid w:val="004F73D0"/>
    <w:rsid w:val="005004CC"/>
    <w:rsid w:val="0050215A"/>
    <w:rsid w:val="00503F8A"/>
    <w:rsid w:val="00504872"/>
    <w:rsid w:val="00506231"/>
    <w:rsid w:val="0051021D"/>
    <w:rsid w:val="005114DD"/>
    <w:rsid w:val="0051202F"/>
    <w:rsid w:val="00513D84"/>
    <w:rsid w:val="00514118"/>
    <w:rsid w:val="0051418E"/>
    <w:rsid w:val="00515775"/>
    <w:rsid w:val="0051658D"/>
    <w:rsid w:val="00516691"/>
    <w:rsid w:val="00517611"/>
    <w:rsid w:val="00520B22"/>
    <w:rsid w:val="005225DE"/>
    <w:rsid w:val="00523BC3"/>
    <w:rsid w:val="005240F3"/>
    <w:rsid w:val="00524476"/>
    <w:rsid w:val="005244D6"/>
    <w:rsid w:val="0052513F"/>
    <w:rsid w:val="00525D98"/>
    <w:rsid w:val="00525EC7"/>
    <w:rsid w:val="00526E71"/>
    <w:rsid w:val="0053027F"/>
    <w:rsid w:val="00530DBA"/>
    <w:rsid w:val="00531F4B"/>
    <w:rsid w:val="00532042"/>
    <w:rsid w:val="005326DD"/>
    <w:rsid w:val="00532C1B"/>
    <w:rsid w:val="00533172"/>
    <w:rsid w:val="0053563A"/>
    <w:rsid w:val="00535E25"/>
    <w:rsid w:val="00537425"/>
    <w:rsid w:val="00540932"/>
    <w:rsid w:val="0054201A"/>
    <w:rsid w:val="005420EE"/>
    <w:rsid w:val="00542E53"/>
    <w:rsid w:val="0054431E"/>
    <w:rsid w:val="00546046"/>
    <w:rsid w:val="005460CA"/>
    <w:rsid w:val="00547EF8"/>
    <w:rsid w:val="00550936"/>
    <w:rsid w:val="00552029"/>
    <w:rsid w:val="00553878"/>
    <w:rsid w:val="0055427D"/>
    <w:rsid w:val="00555017"/>
    <w:rsid w:val="0055699E"/>
    <w:rsid w:val="0055758B"/>
    <w:rsid w:val="005609C5"/>
    <w:rsid w:val="00560C54"/>
    <w:rsid w:val="005610FA"/>
    <w:rsid w:val="0056178F"/>
    <w:rsid w:val="00561CEB"/>
    <w:rsid w:val="0056226D"/>
    <w:rsid w:val="005624AE"/>
    <w:rsid w:val="00563374"/>
    <w:rsid w:val="00565387"/>
    <w:rsid w:val="00565784"/>
    <w:rsid w:val="00566012"/>
    <w:rsid w:val="00566090"/>
    <w:rsid w:val="00570FB9"/>
    <w:rsid w:val="00571517"/>
    <w:rsid w:val="005725E0"/>
    <w:rsid w:val="0057279D"/>
    <w:rsid w:val="0057293E"/>
    <w:rsid w:val="00572C02"/>
    <w:rsid w:val="0057664D"/>
    <w:rsid w:val="00576E67"/>
    <w:rsid w:val="00576F8F"/>
    <w:rsid w:val="005776E1"/>
    <w:rsid w:val="00577FF5"/>
    <w:rsid w:val="005807FD"/>
    <w:rsid w:val="0058158A"/>
    <w:rsid w:val="005820FB"/>
    <w:rsid w:val="005822CF"/>
    <w:rsid w:val="0058258B"/>
    <w:rsid w:val="0058359F"/>
    <w:rsid w:val="00584202"/>
    <w:rsid w:val="0058455E"/>
    <w:rsid w:val="0058661F"/>
    <w:rsid w:val="0059027A"/>
    <w:rsid w:val="0059398E"/>
    <w:rsid w:val="00594D64"/>
    <w:rsid w:val="00594F4F"/>
    <w:rsid w:val="005967A0"/>
    <w:rsid w:val="0059684E"/>
    <w:rsid w:val="00596995"/>
    <w:rsid w:val="00597269"/>
    <w:rsid w:val="005974B9"/>
    <w:rsid w:val="00597BE9"/>
    <w:rsid w:val="005A057E"/>
    <w:rsid w:val="005A0840"/>
    <w:rsid w:val="005A199B"/>
    <w:rsid w:val="005A33D3"/>
    <w:rsid w:val="005A4BBA"/>
    <w:rsid w:val="005A56D7"/>
    <w:rsid w:val="005A77F5"/>
    <w:rsid w:val="005B1D92"/>
    <w:rsid w:val="005B3416"/>
    <w:rsid w:val="005B5934"/>
    <w:rsid w:val="005B748C"/>
    <w:rsid w:val="005C2807"/>
    <w:rsid w:val="005C352A"/>
    <w:rsid w:val="005C56AE"/>
    <w:rsid w:val="005C652E"/>
    <w:rsid w:val="005C7FF3"/>
    <w:rsid w:val="005D0A51"/>
    <w:rsid w:val="005D0C06"/>
    <w:rsid w:val="005D0CB4"/>
    <w:rsid w:val="005D1B3C"/>
    <w:rsid w:val="005D26B0"/>
    <w:rsid w:val="005D47D5"/>
    <w:rsid w:val="005D52AE"/>
    <w:rsid w:val="005D5C05"/>
    <w:rsid w:val="005E01A0"/>
    <w:rsid w:val="005E1E71"/>
    <w:rsid w:val="005E22F0"/>
    <w:rsid w:val="005E532E"/>
    <w:rsid w:val="005E7EEB"/>
    <w:rsid w:val="005F0138"/>
    <w:rsid w:val="005F026C"/>
    <w:rsid w:val="005F065D"/>
    <w:rsid w:val="005F10B4"/>
    <w:rsid w:val="005F2708"/>
    <w:rsid w:val="005F2AE1"/>
    <w:rsid w:val="005F2CBC"/>
    <w:rsid w:val="005F39DC"/>
    <w:rsid w:val="005F56C2"/>
    <w:rsid w:val="005F6274"/>
    <w:rsid w:val="005F77EC"/>
    <w:rsid w:val="00600A04"/>
    <w:rsid w:val="006012D3"/>
    <w:rsid w:val="00602C9C"/>
    <w:rsid w:val="0060430F"/>
    <w:rsid w:val="006055B4"/>
    <w:rsid w:val="00605FC5"/>
    <w:rsid w:val="00610B02"/>
    <w:rsid w:val="006110CE"/>
    <w:rsid w:val="0061179A"/>
    <w:rsid w:val="00612753"/>
    <w:rsid w:val="006130D6"/>
    <w:rsid w:val="00616141"/>
    <w:rsid w:val="006213AC"/>
    <w:rsid w:val="006215E2"/>
    <w:rsid w:val="006216E4"/>
    <w:rsid w:val="00621A9E"/>
    <w:rsid w:val="00621BE9"/>
    <w:rsid w:val="006265D6"/>
    <w:rsid w:val="00626653"/>
    <w:rsid w:val="00626E2B"/>
    <w:rsid w:val="006318E1"/>
    <w:rsid w:val="00631A13"/>
    <w:rsid w:val="00631BE8"/>
    <w:rsid w:val="006340F1"/>
    <w:rsid w:val="006342CF"/>
    <w:rsid w:val="00635A81"/>
    <w:rsid w:val="006365EA"/>
    <w:rsid w:val="00636841"/>
    <w:rsid w:val="00641A1F"/>
    <w:rsid w:val="00641AE8"/>
    <w:rsid w:val="00642852"/>
    <w:rsid w:val="00643937"/>
    <w:rsid w:val="006439A8"/>
    <w:rsid w:val="006442DD"/>
    <w:rsid w:val="006443F4"/>
    <w:rsid w:val="00646373"/>
    <w:rsid w:val="0064688A"/>
    <w:rsid w:val="0065057A"/>
    <w:rsid w:val="00650733"/>
    <w:rsid w:val="00650F27"/>
    <w:rsid w:val="00651E0B"/>
    <w:rsid w:val="00653D82"/>
    <w:rsid w:val="00655D2A"/>
    <w:rsid w:val="006565A5"/>
    <w:rsid w:val="00657198"/>
    <w:rsid w:val="006655C2"/>
    <w:rsid w:val="00665A65"/>
    <w:rsid w:val="00665EF3"/>
    <w:rsid w:val="00670089"/>
    <w:rsid w:val="006727B9"/>
    <w:rsid w:val="0067347B"/>
    <w:rsid w:val="0067492E"/>
    <w:rsid w:val="00674E75"/>
    <w:rsid w:val="00676B3A"/>
    <w:rsid w:val="00677394"/>
    <w:rsid w:val="006774D8"/>
    <w:rsid w:val="00677D7A"/>
    <w:rsid w:val="006826D8"/>
    <w:rsid w:val="00684DCD"/>
    <w:rsid w:val="00684F6A"/>
    <w:rsid w:val="006862E8"/>
    <w:rsid w:val="00690D44"/>
    <w:rsid w:val="00690F78"/>
    <w:rsid w:val="00691126"/>
    <w:rsid w:val="006914CC"/>
    <w:rsid w:val="0069251D"/>
    <w:rsid w:val="00692FB8"/>
    <w:rsid w:val="006A00EE"/>
    <w:rsid w:val="006A02AF"/>
    <w:rsid w:val="006A0584"/>
    <w:rsid w:val="006A059F"/>
    <w:rsid w:val="006A0BEF"/>
    <w:rsid w:val="006A1BB0"/>
    <w:rsid w:val="006A25D4"/>
    <w:rsid w:val="006A2931"/>
    <w:rsid w:val="006A3403"/>
    <w:rsid w:val="006A5429"/>
    <w:rsid w:val="006A5512"/>
    <w:rsid w:val="006A5CC6"/>
    <w:rsid w:val="006A7A74"/>
    <w:rsid w:val="006B0B65"/>
    <w:rsid w:val="006B1CB3"/>
    <w:rsid w:val="006B2718"/>
    <w:rsid w:val="006B3658"/>
    <w:rsid w:val="006B3EE7"/>
    <w:rsid w:val="006B4BD8"/>
    <w:rsid w:val="006B5F93"/>
    <w:rsid w:val="006C12DA"/>
    <w:rsid w:val="006C388E"/>
    <w:rsid w:val="006C4123"/>
    <w:rsid w:val="006C6EA2"/>
    <w:rsid w:val="006D01DF"/>
    <w:rsid w:val="006D0A98"/>
    <w:rsid w:val="006D108D"/>
    <w:rsid w:val="006D126F"/>
    <w:rsid w:val="006D36C3"/>
    <w:rsid w:val="006D42B1"/>
    <w:rsid w:val="006D5427"/>
    <w:rsid w:val="006D5780"/>
    <w:rsid w:val="006D7CE9"/>
    <w:rsid w:val="006D7CF6"/>
    <w:rsid w:val="006E01A5"/>
    <w:rsid w:val="006E0A44"/>
    <w:rsid w:val="006E13DD"/>
    <w:rsid w:val="006E1E73"/>
    <w:rsid w:val="006E4767"/>
    <w:rsid w:val="006E594C"/>
    <w:rsid w:val="006E70D9"/>
    <w:rsid w:val="006F2222"/>
    <w:rsid w:val="006F2E5A"/>
    <w:rsid w:val="006F2E61"/>
    <w:rsid w:val="006F48DA"/>
    <w:rsid w:val="006F544E"/>
    <w:rsid w:val="006F5918"/>
    <w:rsid w:val="006F6E44"/>
    <w:rsid w:val="00700B86"/>
    <w:rsid w:val="0070112E"/>
    <w:rsid w:val="00702E9D"/>
    <w:rsid w:val="00704071"/>
    <w:rsid w:val="00706108"/>
    <w:rsid w:val="007077C4"/>
    <w:rsid w:val="00711E5C"/>
    <w:rsid w:val="00711E9B"/>
    <w:rsid w:val="0071223E"/>
    <w:rsid w:val="00712288"/>
    <w:rsid w:val="00712806"/>
    <w:rsid w:val="00712BED"/>
    <w:rsid w:val="007133AC"/>
    <w:rsid w:val="00715CFA"/>
    <w:rsid w:val="00716F39"/>
    <w:rsid w:val="00720393"/>
    <w:rsid w:val="00720C4B"/>
    <w:rsid w:val="00723281"/>
    <w:rsid w:val="00724002"/>
    <w:rsid w:val="007258AE"/>
    <w:rsid w:val="00726C07"/>
    <w:rsid w:val="007307A0"/>
    <w:rsid w:val="00731CE1"/>
    <w:rsid w:val="00732ABD"/>
    <w:rsid w:val="0073322C"/>
    <w:rsid w:val="00733E70"/>
    <w:rsid w:val="00734043"/>
    <w:rsid w:val="007365F1"/>
    <w:rsid w:val="007374A6"/>
    <w:rsid w:val="00737FDF"/>
    <w:rsid w:val="007402B3"/>
    <w:rsid w:val="00741CC3"/>
    <w:rsid w:val="00743FCD"/>
    <w:rsid w:val="00744EDD"/>
    <w:rsid w:val="00746014"/>
    <w:rsid w:val="00746685"/>
    <w:rsid w:val="00747988"/>
    <w:rsid w:val="007505DF"/>
    <w:rsid w:val="0075085A"/>
    <w:rsid w:val="007524B5"/>
    <w:rsid w:val="00752534"/>
    <w:rsid w:val="00752DDA"/>
    <w:rsid w:val="007534FC"/>
    <w:rsid w:val="007546AD"/>
    <w:rsid w:val="00754A4B"/>
    <w:rsid w:val="007562BE"/>
    <w:rsid w:val="007571E9"/>
    <w:rsid w:val="00760774"/>
    <w:rsid w:val="00761361"/>
    <w:rsid w:val="00761A27"/>
    <w:rsid w:val="007634D4"/>
    <w:rsid w:val="00763E25"/>
    <w:rsid w:val="0076458A"/>
    <w:rsid w:val="00764FB2"/>
    <w:rsid w:val="00767483"/>
    <w:rsid w:val="00767749"/>
    <w:rsid w:val="00770B14"/>
    <w:rsid w:val="0077244B"/>
    <w:rsid w:val="007725DE"/>
    <w:rsid w:val="00773AD7"/>
    <w:rsid w:val="0077484A"/>
    <w:rsid w:val="00774AD0"/>
    <w:rsid w:val="00774D28"/>
    <w:rsid w:val="00775D95"/>
    <w:rsid w:val="00775F2F"/>
    <w:rsid w:val="007760F2"/>
    <w:rsid w:val="007770CE"/>
    <w:rsid w:val="0077742B"/>
    <w:rsid w:val="007774BB"/>
    <w:rsid w:val="00777B57"/>
    <w:rsid w:val="00777B5A"/>
    <w:rsid w:val="00783400"/>
    <w:rsid w:val="00786745"/>
    <w:rsid w:val="00786B80"/>
    <w:rsid w:val="00787010"/>
    <w:rsid w:val="0079017D"/>
    <w:rsid w:val="007927BD"/>
    <w:rsid w:val="00793DAE"/>
    <w:rsid w:val="007947BB"/>
    <w:rsid w:val="00794E9C"/>
    <w:rsid w:val="00796062"/>
    <w:rsid w:val="007966E1"/>
    <w:rsid w:val="00796E5C"/>
    <w:rsid w:val="00796F3A"/>
    <w:rsid w:val="00797364"/>
    <w:rsid w:val="00797E10"/>
    <w:rsid w:val="007A1C70"/>
    <w:rsid w:val="007A2EA9"/>
    <w:rsid w:val="007A2F55"/>
    <w:rsid w:val="007A3862"/>
    <w:rsid w:val="007A3FCD"/>
    <w:rsid w:val="007A5823"/>
    <w:rsid w:val="007A7192"/>
    <w:rsid w:val="007A7348"/>
    <w:rsid w:val="007A7A70"/>
    <w:rsid w:val="007B07B2"/>
    <w:rsid w:val="007B0D1F"/>
    <w:rsid w:val="007B1104"/>
    <w:rsid w:val="007B231E"/>
    <w:rsid w:val="007B380F"/>
    <w:rsid w:val="007B4BCD"/>
    <w:rsid w:val="007B4D90"/>
    <w:rsid w:val="007B6641"/>
    <w:rsid w:val="007C02A2"/>
    <w:rsid w:val="007C0CD4"/>
    <w:rsid w:val="007C1533"/>
    <w:rsid w:val="007C25C3"/>
    <w:rsid w:val="007C2E95"/>
    <w:rsid w:val="007C3FA9"/>
    <w:rsid w:val="007C5ACD"/>
    <w:rsid w:val="007D0518"/>
    <w:rsid w:val="007D0C67"/>
    <w:rsid w:val="007D2D1E"/>
    <w:rsid w:val="007D326E"/>
    <w:rsid w:val="007D38AD"/>
    <w:rsid w:val="007D3F3D"/>
    <w:rsid w:val="007D413B"/>
    <w:rsid w:val="007D45FB"/>
    <w:rsid w:val="007D743A"/>
    <w:rsid w:val="007E1E77"/>
    <w:rsid w:val="007E25ED"/>
    <w:rsid w:val="007E3B5F"/>
    <w:rsid w:val="007E3D62"/>
    <w:rsid w:val="007E50FA"/>
    <w:rsid w:val="007E58A6"/>
    <w:rsid w:val="007E68F2"/>
    <w:rsid w:val="007E6F4E"/>
    <w:rsid w:val="007E7E4F"/>
    <w:rsid w:val="007F0138"/>
    <w:rsid w:val="007F0179"/>
    <w:rsid w:val="007F05EF"/>
    <w:rsid w:val="007F0840"/>
    <w:rsid w:val="007F1B2B"/>
    <w:rsid w:val="007F255A"/>
    <w:rsid w:val="007F408A"/>
    <w:rsid w:val="007F4212"/>
    <w:rsid w:val="007F62D9"/>
    <w:rsid w:val="0080087B"/>
    <w:rsid w:val="008008C4"/>
    <w:rsid w:val="00801994"/>
    <w:rsid w:val="00803A3F"/>
    <w:rsid w:val="008058FB"/>
    <w:rsid w:val="00807E8B"/>
    <w:rsid w:val="008113EC"/>
    <w:rsid w:val="0081149D"/>
    <w:rsid w:val="00811EC9"/>
    <w:rsid w:val="00812B52"/>
    <w:rsid w:val="00813918"/>
    <w:rsid w:val="008144BA"/>
    <w:rsid w:val="00814DD4"/>
    <w:rsid w:val="00814F07"/>
    <w:rsid w:val="00815032"/>
    <w:rsid w:val="00815392"/>
    <w:rsid w:val="00815923"/>
    <w:rsid w:val="0081798D"/>
    <w:rsid w:val="00817AC5"/>
    <w:rsid w:val="00817C53"/>
    <w:rsid w:val="00820AC5"/>
    <w:rsid w:val="00820DF8"/>
    <w:rsid w:val="00823627"/>
    <w:rsid w:val="00823803"/>
    <w:rsid w:val="0082439C"/>
    <w:rsid w:val="00824A71"/>
    <w:rsid w:val="00824C1C"/>
    <w:rsid w:val="00825101"/>
    <w:rsid w:val="0082554C"/>
    <w:rsid w:val="008261E0"/>
    <w:rsid w:val="008310D2"/>
    <w:rsid w:val="008324AF"/>
    <w:rsid w:val="00833804"/>
    <w:rsid w:val="008338ED"/>
    <w:rsid w:val="00834837"/>
    <w:rsid w:val="008424E3"/>
    <w:rsid w:val="0084250D"/>
    <w:rsid w:val="008461C3"/>
    <w:rsid w:val="00846DBA"/>
    <w:rsid w:val="00851AD6"/>
    <w:rsid w:val="00851D1C"/>
    <w:rsid w:val="008535F4"/>
    <w:rsid w:val="00853D80"/>
    <w:rsid w:val="00854190"/>
    <w:rsid w:val="00854889"/>
    <w:rsid w:val="00854F83"/>
    <w:rsid w:val="0085598F"/>
    <w:rsid w:val="00857F00"/>
    <w:rsid w:val="00861137"/>
    <w:rsid w:val="008615DB"/>
    <w:rsid w:val="00861B2E"/>
    <w:rsid w:val="00861E1E"/>
    <w:rsid w:val="00861FDC"/>
    <w:rsid w:val="00862D64"/>
    <w:rsid w:val="00863540"/>
    <w:rsid w:val="00866EFF"/>
    <w:rsid w:val="008673A1"/>
    <w:rsid w:val="008677E2"/>
    <w:rsid w:val="008707E6"/>
    <w:rsid w:val="008715D5"/>
    <w:rsid w:val="00871CAA"/>
    <w:rsid w:val="00872DB6"/>
    <w:rsid w:val="008733A1"/>
    <w:rsid w:val="00874D51"/>
    <w:rsid w:val="008773AF"/>
    <w:rsid w:val="00877AB2"/>
    <w:rsid w:val="00877B01"/>
    <w:rsid w:val="00877B6A"/>
    <w:rsid w:val="00877E1D"/>
    <w:rsid w:val="0088016A"/>
    <w:rsid w:val="008801C6"/>
    <w:rsid w:val="0088209B"/>
    <w:rsid w:val="008825D2"/>
    <w:rsid w:val="00886432"/>
    <w:rsid w:val="008868F1"/>
    <w:rsid w:val="00886F50"/>
    <w:rsid w:val="0089187E"/>
    <w:rsid w:val="00891DC9"/>
    <w:rsid w:val="008924EA"/>
    <w:rsid w:val="00892F1E"/>
    <w:rsid w:val="008931B4"/>
    <w:rsid w:val="00893272"/>
    <w:rsid w:val="00894E77"/>
    <w:rsid w:val="00897C9E"/>
    <w:rsid w:val="00897D7C"/>
    <w:rsid w:val="008A02C6"/>
    <w:rsid w:val="008A2F79"/>
    <w:rsid w:val="008A41E9"/>
    <w:rsid w:val="008A76FC"/>
    <w:rsid w:val="008A7BE7"/>
    <w:rsid w:val="008B1258"/>
    <w:rsid w:val="008B2EAC"/>
    <w:rsid w:val="008B5736"/>
    <w:rsid w:val="008C08F0"/>
    <w:rsid w:val="008C21BF"/>
    <w:rsid w:val="008C2A51"/>
    <w:rsid w:val="008C340E"/>
    <w:rsid w:val="008C36B2"/>
    <w:rsid w:val="008C3868"/>
    <w:rsid w:val="008C59B7"/>
    <w:rsid w:val="008C6D19"/>
    <w:rsid w:val="008C7920"/>
    <w:rsid w:val="008D1877"/>
    <w:rsid w:val="008D21DA"/>
    <w:rsid w:val="008D2650"/>
    <w:rsid w:val="008D5461"/>
    <w:rsid w:val="008D6FCF"/>
    <w:rsid w:val="008D79C6"/>
    <w:rsid w:val="008E0C0C"/>
    <w:rsid w:val="008E12FF"/>
    <w:rsid w:val="008E2279"/>
    <w:rsid w:val="008E2C37"/>
    <w:rsid w:val="008E3374"/>
    <w:rsid w:val="008E65AC"/>
    <w:rsid w:val="008E72A9"/>
    <w:rsid w:val="008F157A"/>
    <w:rsid w:val="008F4CB4"/>
    <w:rsid w:val="008F4D89"/>
    <w:rsid w:val="008F5E29"/>
    <w:rsid w:val="008F63B2"/>
    <w:rsid w:val="008F6426"/>
    <w:rsid w:val="00900FC4"/>
    <w:rsid w:val="009051BC"/>
    <w:rsid w:val="009077A9"/>
    <w:rsid w:val="009104B6"/>
    <w:rsid w:val="009105FF"/>
    <w:rsid w:val="00910EA2"/>
    <w:rsid w:val="009117DE"/>
    <w:rsid w:val="00911824"/>
    <w:rsid w:val="00913177"/>
    <w:rsid w:val="00913897"/>
    <w:rsid w:val="00913ED8"/>
    <w:rsid w:val="009167E7"/>
    <w:rsid w:val="00916B68"/>
    <w:rsid w:val="00917192"/>
    <w:rsid w:val="00917D2E"/>
    <w:rsid w:val="009202BD"/>
    <w:rsid w:val="009232BB"/>
    <w:rsid w:val="009237B3"/>
    <w:rsid w:val="00926E13"/>
    <w:rsid w:val="009306A9"/>
    <w:rsid w:val="009307ED"/>
    <w:rsid w:val="009311A1"/>
    <w:rsid w:val="009311C6"/>
    <w:rsid w:val="00931D6C"/>
    <w:rsid w:val="00932EA2"/>
    <w:rsid w:val="0093388F"/>
    <w:rsid w:val="00935C19"/>
    <w:rsid w:val="00935C4F"/>
    <w:rsid w:val="00937D00"/>
    <w:rsid w:val="00937FA6"/>
    <w:rsid w:val="009403AE"/>
    <w:rsid w:val="009424D3"/>
    <w:rsid w:val="0094331D"/>
    <w:rsid w:val="0094356B"/>
    <w:rsid w:val="0094361F"/>
    <w:rsid w:val="00943634"/>
    <w:rsid w:val="00943DCC"/>
    <w:rsid w:val="00943F35"/>
    <w:rsid w:val="0094498D"/>
    <w:rsid w:val="009468FF"/>
    <w:rsid w:val="0094773A"/>
    <w:rsid w:val="00950CCA"/>
    <w:rsid w:val="0095150C"/>
    <w:rsid w:val="009516D4"/>
    <w:rsid w:val="00953C03"/>
    <w:rsid w:val="009546DC"/>
    <w:rsid w:val="009576D2"/>
    <w:rsid w:val="00957A18"/>
    <w:rsid w:val="00957BEC"/>
    <w:rsid w:val="009622A7"/>
    <w:rsid w:val="009626F8"/>
    <w:rsid w:val="00963997"/>
    <w:rsid w:val="00964B5E"/>
    <w:rsid w:val="00965A84"/>
    <w:rsid w:val="009675DB"/>
    <w:rsid w:val="00967644"/>
    <w:rsid w:val="00967775"/>
    <w:rsid w:val="00967FAC"/>
    <w:rsid w:val="00970683"/>
    <w:rsid w:val="00971E4C"/>
    <w:rsid w:val="00972631"/>
    <w:rsid w:val="009733F4"/>
    <w:rsid w:val="0097352C"/>
    <w:rsid w:val="00973BFE"/>
    <w:rsid w:val="00974B2A"/>
    <w:rsid w:val="0097693F"/>
    <w:rsid w:val="00976E90"/>
    <w:rsid w:val="00980527"/>
    <w:rsid w:val="00982376"/>
    <w:rsid w:val="00984520"/>
    <w:rsid w:val="00984B49"/>
    <w:rsid w:val="0098550F"/>
    <w:rsid w:val="00986182"/>
    <w:rsid w:val="00986789"/>
    <w:rsid w:val="00986C6E"/>
    <w:rsid w:val="00986C98"/>
    <w:rsid w:val="00987050"/>
    <w:rsid w:val="0098734E"/>
    <w:rsid w:val="009921CD"/>
    <w:rsid w:val="00992DC5"/>
    <w:rsid w:val="00994125"/>
    <w:rsid w:val="00994303"/>
    <w:rsid w:val="0099621A"/>
    <w:rsid w:val="00996DCB"/>
    <w:rsid w:val="00996E86"/>
    <w:rsid w:val="009A0E27"/>
    <w:rsid w:val="009A14AB"/>
    <w:rsid w:val="009A27AA"/>
    <w:rsid w:val="009A487A"/>
    <w:rsid w:val="009A66E7"/>
    <w:rsid w:val="009A71D8"/>
    <w:rsid w:val="009B0899"/>
    <w:rsid w:val="009B1526"/>
    <w:rsid w:val="009B1C58"/>
    <w:rsid w:val="009B3D9C"/>
    <w:rsid w:val="009C03B2"/>
    <w:rsid w:val="009C0720"/>
    <w:rsid w:val="009C311C"/>
    <w:rsid w:val="009C3FA7"/>
    <w:rsid w:val="009C40A8"/>
    <w:rsid w:val="009C6805"/>
    <w:rsid w:val="009C7D16"/>
    <w:rsid w:val="009C7E96"/>
    <w:rsid w:val="009D0007"/>
    <w:rsid w:val="009D02D9"/>
    <w:rsid w:val="009D4142"/>
    <w:rsid w:val="009D5853"/>
    <w:rsid w:val="009D593B"/>
    <w:rsid w:val="009D6BD3"/>
    <w:rsid w:val="009D7A34"/>
    <w:rsid w:val="009D7CF1"/>
    <w:rsid w:val="009E10E1"/>
    <w:rsid w:val="009E1594"/>
    <w:rsid w:val="009E1964"/>
    <w:rsid w:val="009E231A"/>
    <w:rsid w:val="009E2C2F"/>
    <w:rsid w:val="009E3032"/>
    <w:rsid w:val="009E3B28"/>
    <w:rsid w:val="009E4BDC"/>
    <w:rsid w:val="009E528E"/>
    <w:rsid w:val="009E6641"/>
    <w:rsid w:val="009E693A"/>
    <w:rsid w:val="009E7C57"/>
    <w:rsid w:val="009E7D60"/>
    <w:rsid w:val="009F0020"/>
    <w:rsid w:val="009F0619"/>
    <w:rsid w:val="009F2C3E"/>
    <w:rsid w:val="009F3866"/>
    <w:rsid w:val="009F3A92"/>
    <w:rsid w:val="009F65EB"/>
    <w:rsid w:val="009F6A23"/>
    <w:rsid w:val="009F7197"/>
    <w:rsid w:val="009F7264"/>
    <w:rsid w:val="009F7B71"/>
    <w:rsid w:val="009F7FAB"/>
    <w:rsid w:val="00A01060"/>
    <w:rsid w:val="00A01706"/>
    <w:rsid w:val="00A01A08"/>
    <w:rsid w:val="00A02298"/>
    <w:rsid w:val="00A02580"/>
    <w:rsid w:val="00A0350D"/>
    <w:rsid w:val="00A040DB"/>
    <w:rsid w:val="00A055A5"/>
    <w:rsid w:val="00A05854"/>
    <w:rsid w:val="00A05A12"/>
    <w:rsid w:val="00A11516"/>
    <w:rsid w:val="00A126DB"/>
    <w:rsid w:val="00A13B77"/>
    <w:rsid w:val="00A1441E"/>
    <w:rsid w:val="00A14476"/>
    <w:rsid w:val="00A14517"/>
    <w:rsid w:val="00A15D85"/>
    <w:rsid w:val="00A16B8F"/>
    <w:rsid w:val="00A16F12"/>
    <w:rsid w:val="00A20FDD"/>
    <w:rsid w:val="00A24C93"/>
    <w:rsid w:val="00A31566"/>
    <w:rsid w:val="00A31D57"/>
    <w:rsid w:val="00A3226C"/>
    <w:rsid w:val="00A32C80"/>
    <w:rsid w:val="00A3587D"/>
    <w:rsid w:val="00A36084"/>
    <w:rsid w:val="00A36F12"/>
    <w:rsid w:val="00A37199"/>
    <w:rsid w:val="00A37ECA"/>
    <w:rsid w:val="00A407D6"/>
    <w:rsid w:val="00A42E7A"/>
    <w:rsid w:val="00A4303E"/>
    <w:rsid w:val="00A44423"/>
    <w:rsid w:val="00A467AC"/>
    <w:rsid w:val="00A478CA"/>
    <w:rsid w:val="00A5094D"/>
    <w:rsid w:val="00A519EC"/>
    <w:rsid w:val="00A531F2"/>
    <w:rsid w:val="00A53A36"/>
    <w:rsid w:val="00A5426B"/>
    <w:rsid w:val="00A567E8"/>
    <w:rsid w:val="00A576D1"/>
    <w:rsid w:val="00A57C33"/>
    <w:rsid w:val="00A606A3"/>
    <w:rsid w:val="00A60AE6"/>
    <w:rsid w:val="00A61120"/>
    <w:rsid w:val="00A6412C"/>
    <w:rsid w:val="00A646D4"/>
    <w:rsid w:val="00A65BE6"/>
    <w:rsid w:val="00A66F27"/>
    <w:rsid w:val="00A707C9"/>
    <w:rsid w:val="00A722CA"/>
    <w:rsid w:val="00A73095"/>
    <w:rsid w:val="00A7328B"/>
    <w:rsid w:val="00A73817"/>
    <w:rsid w:val="00A75767"/>
    <w:rsid w:val="00A80AA6"/>
    <w:rsid w:val="00A818FC"/>
    <w:rsid w:val="00A83878"/>
    <w:rsid w:val="00A84157"/>
    <w:rsid w:val="00A863F2"/>
    <w:rsid w:val="00A87A32"/>
    <w:rsid w:val="00A904CC"/>
    <w:rsid w:val="00A90698"/>
    <w:rsid w:val="00A9083D"/>
    <w:rsid w:val="00A91C14"/>
    <w:rsid w:val="00A921DE"/>
    <w:rsid w:val="00A923A2"/>
    <w:rsid w:val="00A94D54"/>
    <w:rsid w:val="00A95A89"/>
    <w:rsid w:val="00A964DA"/>
    <w:rsid w:val="00A97517"/>
    <w:rsid w:val="00A97B02"/>
    <w:rsid w:val="00AA0837"/>
    <w:rsid w:val="00AA1038"/>
    <w:rsid w:val="00AA1E11"/>
    <w:rsid w:val="00AA2976"/>
    <w:rsid w:val="00AA5AD2"/>
    <w:rsid w:val="00AA6AD4"/>
    <w:rsid w:val="00AA7A9E"/>
    <w:rsid w:val="00AB0399"/>
    <w:rsid w:val="00AB0516"/>
    <w:rsid w:val="00AB1247"/>
    <w:rsid w:val="00AB1534"/>
    <w:rsid w:val="00AB17F8"/>
    <w:rsid w:val="00AB1C76"/>
    <w:rsid w:val="00AB2F18"/>
    <w:rsid w:val="00AB3662"/>
    <w:rsid w:val="00AB46C7"/>
    <w:rsid w:val="00AB7D9C"/>
    <w:rsid w:val="00AC2EBB"/>
    <w:rsid w:val="00AC4CBD"/>
    <w:rsid w:val="00AC730D"/>
    <w:rsid w:val="00AC7DFE"/>
    <w:rsid w:val="00AD0C85"/>
    <w:rsid w:val="00AD3A68"/>
    <w:rsid w:val="00AD405D"/>
    <w:rsid w:val="00AD4F73"/>
    <w:rsid w:val="00AD5223"/>
    <w:rsid w:val="00AD75E5"/>
    <w:rsid w:val="00AD7F7D"/>
    <w:rsid w:val="00AE0D55"/>
    <w:rsid w:val="00AE25A6"/>
    <w:rsid w:val="00AE2B77"/>
    <w:rsid w:val="00AE2BFC"/>
    <w:rsid w:val="00AE2BFE"/>
    <w:rsid w:val="00AE2D9D"/>
    <w:rsid w:val="00AE41A6"/>
    <w:rsid w:val="00AE4B2A"/>
    <w:rsid w:val="00AE4D9C"/>
    <w:rsid w:val="00AE5EA5"/>
    <w:rsid w:val="00AF0BF0"/>
    <w:rsid w:val="00AF16CC"/>
    <w:rsid w:val="00AF1ED1"/>
    <w:rsid w:val="00AF2200"/>
    <w:rsid w:val="00AF406C"/>
    <w:rsid w:val="00AF44F5"/>
    <w:rsid w:val="00AF57C5"/>
    <w:rsid w:val="00AF5A5D"/>
    <w:rsid w:val="00AF650D"/>
    <w:rsid w:val="00AF6A08"/>
    <w:rsid w:val="00B00460"/>
    <w:rsid w:val="00B0312C"/>
    <w:rsid w:val="00B04302"/>
    <w:rsid w:val="00B046E5"/>
    <w:rsid w:val="00B055F5"/>
    <w:rsid w:val="00B05E2D"/>
    <w:rsid w:val="00B0654C"/>
    <w:rsid w:val="00B076ED"/>
    <w:rsid w:val="00B07C2A"/>
    <w:rsid w:val="00B10C4B"/>
    <w:rsid w:val="00B12A96"/>
    <w:rsid w:val="00B1405E"/>
    <w:rsid w:val="00B148D4"/>
    <w:rsid w:val="00B16DAC"/>
    <w:rsid w:val="00B174C2"/>
    <w:rsid w:val="00B20A05"/>
    <w:rsid w:val="00B218F5"/>
    <w:rsid w:val="00B22B5A"/>
    <w:rsid w:val="00B24A30"/>
    <w:rsid w:val="00B275C8"/>
    <w:rsid w:val="00B3036A"/>
    <w:rsid w:val="00B303C5"/>
    <w:rsid w:val="00B31953"/>
    <w:rsid w:val="00B3283B"/>
    <w:rsid w:val="00B32EFF"/>
    <w:rsid w:val="00B34C11"/>
    <w:rsid w:val="00B3564A"/>
    <w:rsid w:val="00B3587B"/>
    <w:rsid w:val="00B35E7D"/>
    <w:rsid w:val="00B4001D"/>
    <w:rsid w:val="00B40DFB"/>
    <w:rsid w:val="00B40F66"/>
    <w:rsid w:val="00B42701"/>
    <w:rsid w:val="00B4364D"/>
    <w:rsid w:val="00B44B48"/>
    <w:rsid w:val="00B506C9"/>
    <w:rsid w:val="00B5078D"/>
    <w:rsid w:val="00B5126D"/>
    <w:rsid w:val="00B5164F"/>
    <w:rsid w:val="00B51920"/>
    <w:rsid w:val="00B52651"/>
    <w:rsid w:val="00B533C1"/>
    <w:rsid w:val="00B54C3E"/>
    <w:rsid w:val="00B55257"/>
    <w:rsid w:val="00B55AFA"/>
    <w:rsid w:val="00B55FFE"/>
    <w:rsid w:val="00B57216"/>
    <w:rsid w:val="00B57DA9"/>
    <w:rsid w:val="00B62C26"/>
    <w:rsid w:val="00B646F8"/>
    <w:rsid w:val="00B648D2"/>
    <w:rsid w:val="00B64AAF"/>
    <w:rsid w:val="00B65279"/>
    <w:rsid w:val="00B65A18"/>
    <w:rsid w:val="00B66003"/>
    <w:rsid w:val="00B66196"/>
    <w:rsid w:val="00B709A2"/>
    <w:rsid w:val="00B729B0"/>
    <w:rsid w:val="00B72B8E"/>
    <w:rsid w:val="00B73406"/>
    <w:rsid w:val="00B7502B"/>
    <w:rsid w:val="00B763F2"/>
    <w:rsid w:val="00B764CF"/>
    <w:rsid w:val="00B77C36"/>
    <w:rsid w:val="00B80FDA"/>
    <w:rsid w:val="00B8208A"/>
    <w:rsid w:val="00B837EB"/>
    <w:rsid w:val="00B84F89"/>
    <w:rsid w:val="00B862FE"/>
    <w:rsid w:val="00B874AE"/>
    <w:rsid w:val="00B87C4A"/>
    <w:rsid w:val="00B93303"/>
    <w:rsid w:val="00B94D62"/>
    <w:rsid w:val="00B95443"/>
    <w:rsid w:val="00B95FC9"/>
    <w:rsid w:val="00B96AC8"/>
    <w:rsid w:val="00B976F3"/>
    <w:rsid w:val="00BA1D19"/>
    <w:rsid w:val="00BA2F76"/>
    <w:rsid w:val="00BA47AD"/>
    <w:rsid w:val="00BA5F83"/>
    <w:rsid w:val="00BA6C81"/>
    <w:rsid w:val="00BB0BA7"/>
    <w:rsid w:val="00BB1886"/>
    <w:rsid w:val="00BB26CD"/>
    <w:rsid w:val="00BB2AB1"/>
    <w:rsid w:val="00BB3332"/>
    <w:rsid w:val="00BB3799"/>
    <w:rsid w:val="00BB4A40"/>
    <w:rsid w:val="00BB6578"/>
    <w:rsid w:val="00BB77DA"/>
    <w:rsid w:val="00BC1527"/>
    <w:rsid w:val="00BC1798"/>
    <w:rsid w:val="00BC207F"/>
    <w:rsid w:val="00BC24B5"/>
    <w:rsid w:val="00BC25C4"/>
    <w:rsid w:val="00BC2635"/>
    <w:rsid w:val="00BC300D"/>
    <w:rsid w:val="00BC58CC"/>
    <w:rsid w:val="00BC6AD9"/>
    <w:rsid w:val="00BC6F56"/>
    <w:rsid w:val="00BD0303"/>
    <w:rsid w:val="00BD0D3B"/>
    <w:rsid w:val="00BD29C3"/>
    <w:rsid w:val="00BD2F65"/>
    <w:rsid w:val="00BD303A"/>
    <w:rsid w:val="00BD344B"/>
    <w:rsid w:val="00BD3D81"/>
    <w:rsid w:val="00BD40B2"/>
    <w:rsid w:val="00BD53E7"/>
    <w:rsid w:val="00BD62A3"/>
    <w:rsid w:val="00BD6722"/>
    <w:rsid w:val="00BD6F71"/>
    <w:rsid w:val="00BE06A9"/>
    <w:rsid w:val="00BE0CC9"/>
    <w:rsid w:val="00BE1890"/>
    <w:rsid w:val="00BE1913"/>
    <w:rsid w:val="00BE2B12"/>
    <w:rsid w:val="00BE3122"/>
    <w:rsid w:val="00BE39AA"/>
    <w:rsid w:val="00BE3A80"/>
    <w:rsid w:val="00BE4D2F"/>
    <w:rsid w:val="00BE507D"/>
    <w:rsid w:val="00BE5741"/>
    <w:rsid w:val="00BE5E62"/>
    <w:rsid w:val="00BE6D91"/>
    <w:rsid w:val="00BE7D36"/>
    <w:rsid w:val="00BF05D9"/>
    <w:rsid w:val="00BF1681"/>
    <w:rsid w:val="00BF17FF"/>
    <w:rsid w:val="00BF1D92"/>
    <w:rsid w:val="00BF2302"/>
    <w:rsid w:val="00BF6BA0"/>
    <w:rsid w:val="00BF713C"/>
    <w:rsid w:val="00BF7FEF"/>
    <w:rsid w:val="00C03C8C"/>
    <w:rsid w:val="00C03D65"/>
    <w:rsid w:val="00C0423E"/>
    <w:rsid w:val="00C050E6"/>
    <w:rsid w:val="00C06D20"/>
    <w:rsid w:val="00C071B3"/>
    <w:rsid w:val="00C10537"/>
    <w:rsid w:val="00C1300A"/>
    <w:rsid w:val="00C15ECB"/>
    <w:rsid w:val="00C15F83"/>
    <w:rsid w:val="00C1675C"/>
    <w:rsid w:val="00C16F5A"/>
    <w:rsid w:val="00C17E5E"/>
    <w:rsid w:val="00C217B1"/>
    <w:rsid w:val="00C229E7"/>
    <w:rsid w:val="00C22A45"/>
    <w:rsid w:val="00C24AF8"/>
    <w:rsid w:val="00C26105"/>
    <w:rsid w:val="00C2651F"/>
    <w:rsid w:val="00C30DD9"/>
    <w:rsid w:val="00C31E4B"/>
    <w:rsid w:val="00C332A5"/>
    <w:rsid w:val="00C35D22"/>
    <w:rsid w:val="00C37866"/>
    <w:rsid w:val="00C4016C"/>
    <w:rsid w:val="00C407C1"/>
    <w:rsid w:val="00C417D0"/>
    <w:rsid w:val="00C431A4"/>
    <w:rsid w:val="00C43C3F"/>
    <w:rsid w:val="00C44B50"/>
    <w:rsid w:val="00C45351"/>
    <w:rsid w:val="00C46D39"/>
    <w:rsid w:val="00C474AF"/>
    <w:rsid w:val="00C47A92"/>
    <w:rsid w:val="00C505C8"/>
    <w:rsid w:val="00C5130D"/>
    <w:rsid w:val="00C51636"/>
    <w:rsid w:val="00C51BAC"/>
    <w:rsid w:val="00C5423F"/>
    <w:rsid w:val="00C551D5"/>
    <w:rsid w:val="00C564B2"/>
    <w:rsid w:val="00C5660E"/>
    <w:rsid w:val="00C56788"/>
    <w:rsid w:val="00C574A8"/>
    <w:rsid w:val="00C60E1B"/>
    <w:rsid w:val="00C61349"/>
    <w:rsid w:val="00C64835"/>
    <w:rsid w:val="00C65138"/>
    <w:rsid w:val="00C656DF"/>
    <w:rsid w:val="00C66168"/>
    <w:rsid w:val="00C679D3"/>
    <w:rsid w:val="00C725CC"/>
    <w:rsid w:val="00C74794"/>
    <w:rsid w:val="00C74E91"/>
    <w:rsid w:val="00C74FCA"/>
    <w:rsid w:val="00C760A8"/>
    <w:rsid w:val="00C7674A"/>
    <w:rsid w:val="00C775F9"/>
    <w:rsid w:val="00C805AA"/>
    <w:rsid w:val="00C80C95"/>
    <w:rsid w:val="00C80F75"/>
    <w:rsid w:val="00C83555"/>
    <w:rsid w:val="00C84E9C"/>
    <w:rsid w:val="00C856B7"/>
    <w:rsid w:val="00C85CB5"/>
    <w:rsid w:val="00C85D36"/>
    <w:rsid w:val="00C87788"/>
    <w:rsid w:val="00C908BB"/>
    <w:rsid w:val="00C908EE"/>
    <w:rsid w:val="00C92AAB"/>
    <w:rsid w:val="00C94956"/>
    <w:rsid w:val="00C94BFC"/>
    <w:rsid w:val="00C9566B"/>
    <w:rsid w:val="00C96149"/>
    <w:rsid w:val="00C97E3F"/>
    <w:rsid w:val="00CA0E16"/>
    <w:rsid w:val="00CA21A1"/>
    <w:rsid w:val="00CA6DC5"/>
    <w:rsid w:val="00CA7131"/>
    <w:rsid w:val="00CA7EF4"/>
    <w:rsid w:val="00CB0B2E"/>
    <w:rsid w:val="00CB0EE9"/>
    <w:rsid w:val="00CB10A0"/>
    <w:rsid w:val="00CB16DB"/>
    <w:rsid w:val="00CB5117"/>
    <w:rsid w:val="00CB6302"/>
    <w:rsid w:val="00CB669E"/>
    <w:rsid w:val="00CB699A"/>
    <w:rsid w:val="00CB7D32"/>
    <w:rsid w:val="00CC0086"/>
    <w:rsid w:val="00CC05DD"/>
    <w:rsid w:val="00CC067E"/>
    <w:rsid w:val="00CC0905"/>
    <w:rsid w:val="00CC0D47"/>
    <w:rsid w:val="00CC15FA"/>
    <w:rsid w:val="00CC2E80"/>
    <w:rsid w:val="00CC31B2"/>
    <w:rsid w:val="00CC3571"/>
    <w:rsid w:val="00CC450D"/>
    <w:rsid w:val="00CC6732"/>
    <w:rsid w:val="00CC68DE"/>
    <w:rsid w:val="00CC7B58"/>
    <w:rsid w:val="00CD1853"/>
    <w:rsid w:val="00CD2F78"/>
    <w:rsid w:val="00CD33ED"/>
    <w:rsid w:val="00CD367D"/>
    <w:rsid w:val="00CD4AB1"/>
    <w:rsid w:val="00CD679F"/>
    <w:rsid w:val="00CE099A"/>
    <w:rsid w:val="00CE109E"/>
    <w:rsid w:val="00CE14BB"/>
    <w:rsid w:val="00CE2300"/>
    <w:rsid w:val="00CE2E90"/>
    <w:rsid w:val="00CE3135"/>
    <w:rsid w:val="00CE4A72"/>
    <w:rsid w:val="00CE5B29"/>
    <w:rsid w:val="00CE6DB3"/>
    <w:rsid w:val="00CE730B"/>
    <w:rsid w:val="00CE76F7"/>
    <w:rsid w:val="00CF042D"/>
    <w:rsid w:val="00CF31AF"/>
    <w:rsid w:val="00CF35A9"/>
    <w:rsid w:val="00CF419A"/>
    <w:rsid w:val="00CF4B4C"/>
    <w:rsid w:val="00CF5B30"/>
    <w:rsid w:val="00CF6812"/>
    <w:rsid w:val="00CF6F7F"/>
    <w:rsid w:val="00D01F10"/>
    <w:rsid w:val="00D01F4D"/>
    <w:rsid w:val="00D01FA3"/>
    <w:rsid w:val="00D03415"/>
    <w:rsid w:val="00D03569"/>
    <w:rsid w:val="00D0357F"/>
    <w:rsid w:val="00D03E84"/>
    <w:rsid w:val="00D03F18"/>
    <w:rsid w:val="00D04C58"/>
    <w:rsid w:val="00D05942"/>
    <w:rsid w:val="00D0673C"/>
    <w:rsid w:val="00D10DB2"/>
    <w:rsid w:val="00D137D2"/>
    <w:rsid w:val="00D13A44"/>
    <w:rsid w:val="00D14634"/>
    <w:rsid w:val="00D14BBC"/>
    <w:rsid w:val="00D1570A"/>
    <w:rsid w:val="00D206C1"/>
    <w:rsid w:val="00D20853"/>
    <w:rsid w:val="00D21894"/>
    <w:rsid w:val="00D304D6"/>
    <w:rsid w:val="00D30AEA"/>
    <w:rsid w:val="00D30E22"/>
    <w:rsid w:val="00D31846"/>
    <w:rsid w:val="00D31D75"/>
    <w:rsid w:val="00D3294B"/>
    <w:rsid w:val="00D332D6"/>
    <w:rsid w:val="00D33E0E"/>
    <w:rsid w:val="00D358AC"/>
    <w:rsid w:val="00D40728"/>
    <w:rsid w:val="00D431D3"/>
    <w:rsid w:val="00D4528D"/>
    <w:rsid w:val="00D456D4"/>
    <w:rsid w:val="00D50EFA"/>
    <w:rsid w:val="00D50FDB"/>
    <w:rsid w:val="00D50FED"/>
    <w:rsid w:val="00D51E34"/>
    <w:rsid w:val="00D52440"/>
    <w:rsid w:val="00D52585"/>
    <w:rsid w:val="00D52B07"/>
    <w:rsid w:val="00D52D2A"/>
    <w:rsid w:val="00D52D5A"/>
    <w:rsid w:val="00D543FD"/>
    <w:rsid w:val="00D5481E"/>
    <w:rsid w:val="00D54E8B"/>
    <w:rsid w:val="00D55C9F"/>
    <w:rsid w:val="00D567B3"/>
    <w:rsid w:val="00D570BE"/>
    <w:rsid w:val="00D57D61"/>
    <w:rsid w:val="00D6022B"/>
    <w:rsid w:val="00D6188D"/>
    <w:rsid w:val="00D62BB2"/>
    <w:rsid w:val="00D652F9"/>
    <w:rsid w:val="00D65702"/>
    <w:rsid w:val="00D659B7"/>
    <w:rsid w:val="00D6693E"/>
    <w:rsid w:val="00D715E1"/>
    <w:rsid w:val="00D744DC"/>
    <w:rsid w:val="00D767BD"/>
    <w:rsid w:val="00D76A18"/>
    <w:rsid w:val="00D8090F"/>
    <w:rsid w:val="00D82A55"/>
    <w:rsid w:val="00D82EB5"/>
    <w:rsid w:val="00D83124"/>
    <w:rsid w:val="00D84905"/>
    <w:rsid w:val="00D87A72"/>
    <w:rsid w:val="00D87CDA"/>
    <w:rsid w:val="00D90477"/>
    <w:rsid w:val="00D909C9"/>
    <w:rsid w:val="00D90EF5"/>
    <w:rsid w:val="00D9237F"/>
    <w:rsid w:val="00D94001"/>
    <w:rsid w:val="00D94618"/>
    <w:rsid w:val="00D94FCC"/>
    <w:rsid w:val="00D95E88"/>
    <w:rsid w:val="00D97717"/>
    <w:rsid w:val="00D977CF"/>
    <w:rsid w:val="00DA1E23"/>
    <w:rsid w:val="00DA3E88"/>
    <w:rsid w:val="00DA473F"/>
    <w:rsid w:val="00DB0C0B"/>
    <w:rsid w:val="00DB1579"/>
    <w:rsid w:val="00DB4107"/>
    <w:rsid w:val="00DB48B8"/>
    <w:rsid w:val="00DB4910"/>
    <w:rsid w:val="00DB4F62"/>
    <w:rsid w:val="00DB7549"/>
    <w:rsid w:val="00DB7A2A"/>
    <w:rsid w:val="00DC01B8"/>
    <w:rsid w:val="00DC0DB3"/>
    <w:rsid w:val="00DC11A8"/>
    <w:rsid w:val="00DC19E1"/>
    <w:rsid w:val="00DC1AA8"/>
    <w:rsid w:val="00DC20B6"/>
    <w:rsid w:val="00DC2FFD"/>
    <w:rsid w:val="00DC3913"/>
    <w:rsid w:val="00DC3ECD"/>
    <w:rsid w:val="00DC41CD"/>
    <w:rsid w:val="00DC42C4"/>
    <w:rsid w:val="00DC4539"/>
    <w:rsid w:val="00DC48F8"/>
    <w:rsid w:val="00DC4B81"/>
    <w:rsid w:val="00DC5549"/>
    <w:rsid w:val="00DC671B"/>
    <w:rsid w:val="00DD0DB5"/>
    <w:rsid w:val="00DD2766"/>
    <w:rsid w:val="00DD2ABA"/>
    <w:rsid w:val="00DD2D4B"/>
    <w:rsid w:val="00DD3BAF"/>
    <w:rsid w:val="00DD474F"/>
    <w:rsid w:val="00DD5227"/>
    <w:rsid w:val="00DD53B6"/>
    <w:rsid w:val="00DD5CB2"/>
    <w:rsid w:val="00DD6428"/>
    <w:rsid w:val="00DE0633"/>
    <w:rsid w:val="00DE071D"/>
    <w:rsid w:val="00DE1000"/>
    <w:rsid w:val="00DE19B2"/>
    <w:rsid w:val="00DE19F6"/>
    <w:rsid w:val="00DE1DC2"/>
    <w:rsid w:val="00DE1F16"/>
    <w:rsid w:val="00DE1F19"/>
    <w:rsid w:val="00DE33AF"/>
    <w:rsid w:val="00DE35A7"/>
    <w:rsid w:val="00DE37EA"/>
    <w:rsid w:val="00DE3B91"/>
    <w:rsid w:val="00DE5CAF"/>
    <w:rsid w:val="00DE6A85"/>
    <w:rsid w:val="00DE7879"/>
    <w:rsid w:val="00DF0B88"/>
    <w:rsid w:val="00DF2D1F"/>
    <w:rsid w:val="00DF44E7"/>
    <w:rsid w:val="00DF485F"/>
    <w:rsid w:val="00DF5CF2"/>
    <w:rsid w:val="00DF65EB"/>
    <w:rsid w:val="00DF6926"/>
    <w:rsid w:val="00DF796A"/>
    <w:rsid w:val="00E0000C"/>
    <w:rsid w:val="00E00BBB"/>
    <w:rsid w:val="00E0195C"/>
    <w:rsid w:val="00E04B86"/>
    <w:rsid w:val="00E05791"/>
    <w:rsid w:val="00E0592E"/>
    <w:rsid w:val="00E06607"/>
    <w:rsid w:val="00E06A8B"/>
    <w:rsid w:val="00E07B0D"/>
    <w:rsid w:val="00E100F0"/>
    <w:rsid w:val="00E10D12"/>
    <w:rsid w:val="00E11225"/>
    <w:rsid w:val="00E1201B"/>
    <w:rsid w:val="00E13649"/>
    <w:rsid w:val="00E15BF5"/>
    <w:rsid w:val="00E161EE"/>
    <w:rsid w:val="00E17577"/>
    <w:rsid w:val="00E22175"/>
    <w:rsid w:val="00E232D7"/>
    <w:rsid w:val="00E24698"/>
    <w:rsid w:val="00E24879"/>
    <w:rsid w:val="00E256CF"/>
    <w:rsid w:val="00E25A43"/>
    <w:rsid w:val="00E303DE"/>
    <w:rsid w:val="00E30D59"/>
    <w:rsid w:val="00E319C2"/>
    <w:rsid w:val="00E3346C"/>
    <w:rsid w:val="00E33600"/>
    <w:rsid w:val="00E339F1"/>
    <w:rsid w:val="00E341BF"/>
    <w:rsid w:val="00E3438B"/>
    <w:rsid w:val="00E35DF0"/>
    <w:rsid w:val="00E3631D"/>
    <w:rsid w:val="00E36784"/>
    <w:rsid w:val="00E36CBD"/>
    <w:rsid w:val="00E37250"/>
    <w:rsid w:val="00E3786E"/>
    <w:rsid w:val="00E37A0F"/>
    <w:rsid w:val="00E40BF0"/>
    <w:rsid w:val="00E42F8A"/>
    <w:rsid w:val="00E46B9C"/>
    <w:rsid w:val="00E46C57"/>
    <w:rsid w:val="00E52C50"/>
    <w:rsid w:val="00E5360C"/>
    <w:rsid w:val="00E5403D"/>
    <w:rsid w:val="00E569FB"/>
    <w:rsid w:val="00E56FEE"/>
    <w:rsid w:val="00E571FA"/>
    <w:rsid w:val="00E60644"/>
    <w:rsid w:val="00E61301"/>
    <w:rsid w:val="00E64596"/>
    <w:rsid w:val="00E65154"/>
    <w:rsid w:val="00E655E7"/>
    <w:rsid w:val="00E67595"/>
    <w:rsid w:val="00E701EF"/>
    <w:rsid w:val="00E70318"/>
    <w:rsid w:val="00E70E2E"/>
    <w:rsid w:val="00E71DF9"/>
    <w:rsid w:val="00E7255C"/>
    <w:rsid w:val="00E72C26"/>
    <w:rsid w:val="00E7410E"/>
    <w:rsid w:val="00E74469"/>
    <w:rsid w:val="00E7453F"/>
    <w:rsid w:val="00E74891"/>
    <w:rsid w:val="00E76832"/>
    <w:rsid w:val="00E774CE"/>
    <w:rsid w:val="00E801B5"/>
    <w:rsid w:val="00E822C5"/>
    <w:rsid w:val="00E8438A"/>
    <w:rsid w:val="00E86C25"/>
    <w:rsid w:val="00E87E96"/>
    <w:rsid w:val="00E90ACA"/>
    <w:rsid w:val="00E9188C"/>
    <w:rsid w:val="00E939E2"/>
    <w:rsid w:val="00E940A5"/>
    <w:rsid w:val="00E940B4"/>
    <w:rsid w:val="00E940F2"/>
    <w:rsid w:val="00EA0B64"/>
    <w:rsid w:val="00EA1089"/>
    <w:rsid w:val="00EA1E92"/>
    <w:rsid w:val="00EA3233"/>
    <w:rsid w:val="00EA52F5"/>
    <w:rsid w:val="00EB1D96"/>
    <w:rsid w:val="00EB20B7"/>
    <w:rsid w:val="00EB3098"/>
    <w:rsid w:val="00EB41D5"/>
    <w:rsid w:val="00EB4385"/>
    <w:rsid w:val="00EB51F2"/>
    <w:rsid w:val="00EB6C05"/>
    <w:rsid w:val="00EC0495"/>
    <w:rsid w:val="00EC05E6"/>
    <w:rsid w:val="00EC08E8"/>
    <w:rsid w:val="00EC1313"/>
    <w:rsid w:val="00EC2248"/>
    <w:rsid w:val="00EC2430"/>
    <w:rsid w:val="00EC28C0"/>
    <w:rsid w:val="00EC3101"/>
    <w:rsid w:val="00EC374B"/>
    <w:rsid w:val="00EC3808"/>
    <w:rsid w:val="00EC4A27"/>
    <w:rsid w:val="00EC5CA4"/>
    <w:rsid w:val="00EC6B51"/>
    <w:rsid w:val="00EC70D4"/>
    <w:rsid w:val="00EC70D5"/>
    <w:rsid w:val="00ED03A6"/>
    <w:rsid w:val="00ED12B1"/>
    <w:rsid w:val="00ED15E5"/>
    <w:rsid w:val="00ED2467"/>
    <w:rsid w:val="00ED3417"/>
    <w:rsid w:val="00ED3FAF"/>
    <w:rsid w:val="00ED484D"/>
    <w:rsid w:val="00ED492D"/>
    <w:rsid w:val="00ED51DE"/>
    <w:rsid w:val="00ED5A2E"/>
    <w:rsid w:val="00ED5B73"/>
    <w:rsid w:val="00ED637E"/>
    <w:rsid w:val="00ED6B27"/>
    <w:rsid w:val="00ED7D44"/>
    <w:rsid w:val="00EE0FAA"/>
    <w:rsid w:val="00EE302A"/>
    <w:rsid w:val="00EE426B"/>
    <w:rsid w:val="00EE526F"/>
    <w:rsid w:val="00EE6082"/>
    <w:rsid w:val="00EE66E7"/>
    <w:rsid w:val="00EE7014"/>
    <w:rsid w:val="00EF0E96"/>
    <w:rsid w:val="00EF12C6"/>
    <w:rsid w:val="00EF189C"/>
    <w:rsid w:val="00EF1F4F"/>
    <w:rsid w:val="00EF2844"/>
    <w:rsid w:val="00EF3079"/>
    <w:rsid w:val="00EF5576"/>
    <w:rsid w:val="00EF5FBF"/>
    <w:rsid w:val="00EF79B9"/>
    <w:rsid w:val="00F00E77"/>
    <w:rsid w:val="00F00F26"/>
    <w:rsid w:val="00F0116B"/>
    <w:rsid w:val="00F012F1"/>
    <w:rsid w:val="00F01407"/>
    <w:rsid w:val="00F02934"/>
    <w:rsid w:val="00F0388B"/>
    <w:rsid w:val="00F03AB3"/>
    <w:rsid w:val="00F05DB2"/>
    <w:rsid w:val="00F07A9A"/>
    <w:rsid w:val="00F10345"/>
    <w:rsid w:val="00F103C6"/>
    <w:rsid w:val="00F11E84"/>
    <w:rsid w:val="00F1340C"/>
    <w:rsid w:val="00F134D5"/>
    <w:rsid w:val="00F14096"/>
    <w:rsid w:val="00F1452C"/>
    <w:rsid w:val="00F14951"/>
    <w:rsid w:val="00F153E2"/>
    <w:rsid w:val="00F179FA"/>
    <w:rsid w:val="00F17E6E"/>
    <w:rsid w:val="00F2124E"/>
    <w:rsid w:val="00F21583"/>
    <w:rsid w:val="00F21A60"/>
    <w:rsid w:val="00F21B38"/>
    <w:rsid w:val="00F2256B"/>
    <w:rsid w:val="00F22C1A"/>
    <w:rsid w:val="00F23B54"/>
    <w:rsid w:val="00F2445C"/>
    <w:rsid w:val="00F248A2"/>
    <w:rsid w:val="00F249CC"/>
    <w:rsid w:val="00F24CC1"/>
    <w:rsid w:val="00F24E9D"/>
    <w:rsid w:val="00F24EBB"/>
    <w:rsid w:val="00F32C51"/>
    <w:rsid w:val="00F34B55"/>
    <w:rsid w:val="00F35503"/>
    <w:rsid w:val="00F35997"/>
    <w:rsid w:val="00F36DD8"/>
    <w:rsid w:val="00F37FFA"/>
    <w:rsid w:val="00F4157E"/>
    <w:rsid w:val="00F41957"/>
    <w:rsid w:val="00F42BA6"/>
    <w:rsid w:val="00F439A8"/>
    <w:rsid w:val="00F442D1"/>
    <w:rsid w:val="00F44822"/>
    <w:rsid w:val="00F45A9D"/>
    <w:rsid w:val="00F463D5"/>
    <w:rsid w:val="00F46F07"/>
    <w:rsid w:val="00F50379"/>
    <w:rsid w:val="00F509AC"/>
    <w:rsid w:val="00F514CB"/>
    <w:rsid w:val="00F51853"/>
    <w:rsid w:val="00F521CB"/>
    <w:rsid w:val="00F54BCD"/>
    <w:rsid w:val="00F55357"/>
    <w:rsid w:val="00F56AAB"/>
    <w:rsid w:val="00F5714D"/>
    <w:rsid w:val="00F57FC6"/>
    <w:rsid w:val="00F62233"/>
    <w:rsid w:val="00F65B67"/>
    <w:rsid w:val="00F67639"/>
    <w:rsid w:val="00F71483"/>
    <w:rsid w:val="00F7254D"/>
    <w:rsid w:val="00F72BDD"/>
    <w:rsid w:val="00F730B1"/>
    <w:rsid w:val="00F734A7"/>
    <w:rsid w:val="00F73B34"/>
    <w:rsid w:val="00F741BD"/>
    <w:rsid w:val="00F74DB5"/>
    <w:rsid w:val="00F74E83"/>
    <w:rsid w:val="00F75B55"/>
    <w:rsid w:val="00F77E08"/>
    <w:rsid w:val="00F77F66"/>
    <w:rsid w:val="00F803C1"/>
    <w:rsid w:val="00F804A1"/>
    <w:rsid w:val="00F81CF9"/>
    <w:rsid w:val="00F82386"/>
    <w:rsid w:val="00F830CC"/>
    <w:rsid w:val="00F83714"/>
    <w:rsid w:val="00F84EF3"/>
    <w:rsid w:val="00F850BF"/>
    <w:rsid w:val="00F8593A"/>
    <w:rsid w:val="00F8608E"/>
    <w:rsid w:val="00F8639A"/>
    <w:rsid w:val="00F866F2"/>
    <w:rsid w:val="00F873B5"/>
    <w:rsid w:val="00F90A46"/>
    <w:rsid w:val="00F916C2"/>
    <w:rsid w:val="00F920EF"/>
    <w:rsid w:val="00F92914"/>
    <w:rsid w:val="00F933C8"/>
    <w:rsid w:val="00F955D2"/>
    <w:rsid w:val="00F969BB"/>
    <w:rsid w:val="00F97749"/>
    <w:rsid w:val="00F97D79"/>
    <w:rsid w:val="00FA200D"/>
    <w:rsid w:val="00FA2E0B"/>
    <w:rsid w:val="00FA3A3A"/>
    <w:rsid w:val="00FA3DB8"/>
    <w:rsid w:val="00FA40C0"/>
    <w:rsid w:val="00FA46BC"/>
    <w:rsid w:val="00FA5FB9"/>
    <w:rsid w:val="00FA6470"/>
    <w:rsid w:val="00FA64D8"/>
    <w:rsid w:val="00FA6606"/>
    <w:rsid w:val="00FA6E39"/>
    <w:rsid w:val="00FA715F"/>
    <w:rsid w:val="00FB049C"/>
    <w:rsid w:val="00FB0ED7"/>
    <w:rsid w:val="00FB1405"/>
    <w:rsid w:val="00FB3B1D"/>
    <w:rsid w:val="00FB49CB"/>
    <w:rsid w:val="00FB4E15"/>
    <w:rsid w:val="00FB66D3"/>
    <w:rsid w:val="00FC2D98"/>
    <w:rsid w:val="00FC312D"/>
    <w:rsid w:val="00FC75B1"/>
    <w:rsid w:val="00FC7D1D"/>
    <w:rsid w:val="00FD04D9"/>
    <w:rsid w:val="00FD162F"/>
    <w:rsid w:val="00FD1DFD"/>
    <w:rsid w:val="00FD4205"/>
    <w:rsid w:val="00FD5A0B"/>
    <w:rsid w:val="00FD6162"/>
    <w:rsid w:val="00FD6FC7"/>
    <w:rsid w:val="00FD730B"/>
    <w:rsid w:val="00FE0D82"/>
    <w:rsid w:val="00FE169A"/>
    <w:rsid w:val="00FE1B83"/>
    <w:rsid w:val="00FE24F2"/>
    <w:rsid w:val="00FE2C3E"/>
    <w:rsid w:val="00FE2DE2"/>
    <w:rsid w:val="00FE39A4"/>
    <w:rsid w:val="00FE4BF7"/>
    <w:rsid w:val="00FE7245"/>
    <w:rsid w:val="00FF0368"/>
    <w:rsid w:val="00FF0EB2"/>
    <w:rsid w:val="00FF31F2"/>
    <w:rsid w:val="00FF37D8"/>
    <w:rsid w:val="00FF3A36"/>
    <w:rsid w:val="00FF3BEE"/>
    <w:rsid w:val="00FF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AE3550-098A-425A-8E49-B97CBE59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B51"/>
    <w:pPr>
      <w:snapToGrid w:val="0"/>
      <w:spacing w:before="80" w:after="80" w:line="300" w:lineRule="auto"/>
      <w:ind w:leftChars="100" w:left="231" w:rightChars="100" w:right="100"/>
      <w:jc w:val="both"/>
    </w:pPr>
    <w:rPr>
      <w:rFonts w:ascii="Consolas" w:eastAsia="微软雅黑" w:hAnsi="Consolas"/>
      <w:sz w:val="21"/>
    </w:rPr>
  </w:style>
  <w:style w:type="paragraph" w:styleId="1">
    <w:name w:val="heading 1"/>
    <w:next w:val="a"/>
    <w:qFormat/>
    <w:rsid w:val="008D6FCF"/>
    <w:pPr>
      <w:keepNext/>
      <w:snapToGrid w:val="0"/>
      <w:spacing w:before="480" w:after="360"/>
      <w:ind w:rightChars="100" w:right="100"/>
      <w:outlineLvl w:val="0"/>
    </w:pPr>
    <w:rPr>
      <w:rFonts w:asciiTheme="minorHAnsi" w:eastAsia="微软雅黑" w:hAnsiTheme="minorHAnsi"/>
      <w:color w:val="7030A0"/>
      <w:sz w:val="36"/>
    </w:rPr>
  </w:style>
  <w:style w:type="paragraph" w:styleId="2">
    <w:name w:val="heading 2"/>
    <w:next w:val="a"/>
    <w:link w:val="2Char"/>
    <w:qFormat/>
    <w:rsid w:val="008D6FCF"/>
    <w:pPr>
      <w:keepNext/>
      <w:adjustRightInd w:val="0"/>
      <w:snapToGrid w:val="0"/>
      <w:spacing w:before="240" w:after="240"/>
      <w:ind w:rightChars="100" w:right="100"/>
      <w:textAlignment w:val="bottom"/>
      <w:outlineLvl w:val="1"/>
    </w:pPr>
    <w:rPr>
      <w:rFonts w:ascii="Arial" w:eastAsia="微软雅黑" w:hAnsi="Arial"/>
      <w:color w:val="538135" w:themeColor="accent6" w:themeShade="BF"/>
      <w:sz w:val="30"/>
    </w:rPr>
  </w:style>
  <w:style w:type="paragraph" w:styleId="3">
    <w:name w:val="heading 3"/>
    <w:next w:val="a"/>
    <w:qFormat/>
    <w:rsid w:val="00EE526F"/>
    <w:pPr>
      <w:keepNext/>
      <w:snapToGrid w:val="0"/>
      <w:spacing w:before="240" w:after="240"/>
      <w:ind w:rightChars="100" w:right="100"/>
      <w:outlineLvl w:val="2"/>
    </w:pPr>
    <w:rPr>
      <w:rFonts w:ascii="Arial" w:eastAsia="黑体" w:hAnsi="Arial"/>
      <w:color w:val="0070C0"/>
      <w:sz w:val="24"/>
    </w:rPr>
  </w:style>
  <w:style w:type="paragraph" w:styleId="4">
    <w:name w:val="heading 4"/>
    <w:next w:val="a"/>
    <w:qFormat/>
    <w:rsid w:val="00C2651F"/>
    <w:pPr>
      <w:keepNext/>
      <w:snapToGrid w:val="0"/>
      <w:spacing w:before="160" w:after="160"/>
      <w:ind w:rightChars="100" w:right="100"/>
      <w:outlineLvl w:val="3"/>
    </w:pPr>
    <w:rPr>
      <w:rFonts w:ascii="Consolas" w:eastAsia="Consolas" w:hAnsi="Consolas"/>
      <w:noProof/>
      <w:color w:val="00B0F0"/>
      <w:sz w:val="21"/>
    </w:rPr>
  </w:style>
  <w:style w:type="paragraph" w:styleId="5">
    <w:name w:val="heading 5"/>
    <w:basedOn w:val="a"/>
    <w:next w:val="a"/>
    <w:pPr>
      <w:keepNext/>
      <w:keepLines/>
      <w:spacing w:line="240" w:lineRule="auto"/>
      <w:ind w:left="1037" w:hanging="357"/>
      <w:outlineLvl w:val="4"/>
    </w:pPr>
    <w:rPr>
      <w:kern w:val="2"/>
      <w:sz w:val="20"/>
    </w:rPr>
  </w:style>
  <w:style w:type="paragraph" w:styleId="6">
    <w:name w:val="heading 6"/>
    <w:basedOn w:val="a"/>
    <w:pPr>
      <w:widowControl w:val="0"/>
      <w:tabs>
        <w:tab w:val="num" w:pos="360"/>
      </w:tabs>
      <w:autoSpaceDE w:val="0"/>
      <w:autoSpaceDN w:val="0"/>
      <w:spacing w:line="240" w:lineRule="auto"/>
      <w:ind w:left="340" w:hanging="340"/>
      <w:outlineLvl w:val="5"/>
    </w:pPr>
    <w:rPr>
      <w:sz w:val="20"/>
    </w:rPr>
  </w:style>
  <w:style w:type="paragraph" w:styleId="7">
    <w:name w:val="heading 7"/>
    <w:basedOn w:val="a"/>
    <w:next w:val="a0"/>
    <w:pPr>
      <w:keepNext/>
      <w:keepLines/>
      <w:spacing w:before="240" w:after="64" w:line="320" w:lineRule="auto"/>
      <w:ind w:left="0"/>
      <w:outlineLvl w:val="6"/>
    </w:pPr>
    <w:rPr>
      <w:b/>
      <w:sz w:val="24"/>
    </w:rPr>
  </w:style>
  <w:style w:type="paragraph" w:styleId="8">
    <w:name w:val="heading 8"/>
    <w:basedOn w:val="a"/>
    <w:next w:val="a0"/>
    <w:pPr>
      <w:keepNext/>
      <w:keepLines/>
      <w:spacing w:before="240" w:after="64" w:line="320" w:lineRule="auto"/>
      <w:ind w:left="0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pPr>
      <w:keepNext/>
      <w:keepLines/>
      <w:spacing w:before="240" w:after="64" w:line="320" w:lineRule="atLeast"/>
      <w:ind w:left="0"/>
      <w:outlineLvl w:val="8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link w:val="Char"/>
    <w:uiPriority w:val="99"/>
    <w:pPr>
      <w:snapToGrid w:val="0"/>
      <w:textAlignment w:val="baseline"/>
    </w:pPr>
    <w:rPr>
      <w:rFonts w:ascii="Arial" w:hAnsi="Arial"/>
      <w:noProof/>
      <w:sz w:val="18"/>
    </w:rPr>
  </w:style>
  <w:style w:type="paragraph" w:styleId="a5">
    <w:name w:val="footer"/>
    <w:link w:val="Char0"/>
    <w:uiPriority w:val="99"/>
    <w:pPr>
      <w:snapToGrid w:val="0"/>
      <w:jc w:val="center"/>
    </w:pPr>
    <w:rPr>
      <w:rFonts w:ascii="Arial" w:hAnsi="Arial"/>
      <w:noProof/>
      <w:sz w:val="18"/>
    </w:rPr>
  </w:style>
  <w:style w:type="paragraph" w:styleId="a6">
    <w:name w:val="Title"/>
    <w:basedOn w:val="a"/>
    <w:qFormat/>
    <w:pPr>
      <w:tabs>
        <w:tab w:val="left" w:pos="0"/>
      </w:tabs>
      <w:spacing w:before="300" w:after="300" w:line="240" w:lineRule="auto"/>
      <w:ind w:left="0"/>
      <w:jc w:val="center"/>
    </w:pPr>
    <w:rPr>
      <w:rFonts w:ascii="Arial" w:hAnsi="Arial" w:cs="Arial"/>
      <w:sz w:val="30"/>
      <w:szCs w:val="30"/>
    </w:rPr>
  </w:style>
  <w:style w:type="paragraph" w:customStyle="1" w:styleId="a7">
    <w:name w:val="注意说明标题"/>
    <w:basedOn w:val="a"/>
    <w:pPr>
      <w:keepLines/>
      <w:pBdr>
        <w:top w:val="single" w:sz="6" w:space="7" w:color="auto"/>
        <w:bottom w:val="single" w:sz="6" w:space="7" w:color="auto"/>
      </w:pBdr>
      <w:ind w:left="2061" w:hanging="360"/>
    </w:pPr>
    <w:rPr>
      <w:rFonts w:ascii="Wingdings" w:hAnsi="Wingdings" w:cs="Wingdings"/>
    </w:rPr>
  </w:style>
  <w:style w:type="paragraph" w:customStyle="1" w:styleId="a8">
    <w:name w:val="表号去除自动编号"/>
    <w:basedOn w:val="a"/>
    <w:pPr>
      <w:keepLines/>
      <w:spacing w:before="0" w:after="0"/>
      <w:jc w:val="center"/>
    </w:pPr>
    <w:rPr>
      <w:rFonts w:ascii="宋体" w:cs="宋体"/>
      <w:sz w:val="18"/>
      <w:szCs w:val="18"/>
    </w:rPr>
  </w:style>
  <w:style w:type="paragraph" w:customStyle="1" w:styleId="a9">
    <w:name w:val="图号去除自动编号"/>
    <w:basedOn w:val="a"/>
    <w:pPr>
      <w:spacing w:before="105" w:after="0"/>
      <w:ind w:left="0" w:firstLine="1701"/>
      <w:jc w:val="center"/>
    </w:pPr>
  </w:style>
  <w:style w:type="paragraph" w:customStyle="1" w:styleId="aa">
    <w:name w:val="图号"/>
    <w:basedOn w:val="a"/>
    <w:pPr>
      <w:spacing w:before="90" w:after="0"/>
      <w:jc w:val="center"/>
    </w:pPr>
    <w:rPr>
      <w:rFonts w:ascii="宋体" w:cs="宋体"/>
      <w:sz w:val="18"/>
      <w:szCs w:val="18"/>
    </w:rPr>
  </w:style>
  <w:style w:type="paragraph" w:customStyle="1" w:styleId="ab">
    <w:name w:val="表号"/>
    <w:basedOn w:val="a"/>
    <w:pPr>
      <w:keepLines/>
      <w:spacing w:before="0" w:after="0"/>
      <w:ind w:left="2061" w:hanging="360"/>
      <w:jc w:val="center"/>
    </w:pPr>
    <w:rPr>
      <w:rFonts w:ascii="宋体" w:cs="宋体"/>
      <w:sz w:val="18"/>
      <w:szCs w:val="18"/>
    </w:rPr>
  </w:style>
  <w:style w:type="paragraph" w:customStyle="1" w:styleId="ac">
    <w:name w:val="表头样式"/>
    <w:basedOn w:val="a"/>
    <w:pPr>
      <w:spacing w:before="0" w:after="0" w:line="240" w:lineRule="auto"/>
      <w:ind w:left="0"/>
      <w:jc w:val="center"/>
    </w:pPr>
    <w:rPr>
      <w:b/>
      <w:bCs/>
    </w:rPr>
  </w:style>
  <w:style w:type="paragraph" w:customStyle="1" w:styleId="ad">
    <w:name w:val="表格文本"/>
    <w:basedOn w:val="a"/>
    <w:pPr>
      <w:tabs>
        <w:tab w:val="decimal" w:pos="0"/>
      </w:tabs>
      <w:spacing w:before="0" w:after="0" w:line="240" w:lineRule="auto"/>
      <w:ind w:left="0"/>
      <w:jc w:val="left"/>
    </w:pPr>
  </w:style>
  <w:style w:type="paragraph" w:customStyle="1" w:styleId="ae">
    <w:name w:val="文档标题"/>
    <w:basedOn w:val="a"/>
    <w:pPr>
      <w:tabs>
        <w:tab w:val="left" w:pos="0"/>
      </w:tabs>
      <w:spacing w:before="300" w:after="300" w:line="240" w:lineRule="auto"/>
      <w:ind w:left="0"/>
      <w:jc w:val="center"/>
    </w:pPr>
    <w:rPr>
      <w:rFonts w:ascii="Arial" w:hAnsi="Arial" w:cs="Arial"/>
      <w:sz w:val="30"/>
      <w:szCs w:val="30"/>
    </w:rPr>
  </w:style>
  <w:style w:type="paragraph" w:customStyle="1" w:styleId="af">
    <w:name w:val="修订记录"/>
    <w:basedOn w:val="a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left"/>
    </w:pPr>
    <w:rPr>
      <w:rFonts w:ascii="Times New Roman" w:hAnsi="Times New Roman"/>
      <w:szCs w:val="21"/>
    </w:rPr>
  </w:style>
  <w:style w:type="paragraph" w:customStyle="1" w:styleId="af0">
    <w:name w:val="公司名称"/>
    <w:basedOn w:val="a"/>
    <w:pPr>
      <w:widowControl w:val="0"/>
      <w:autoSpaceDE w:val="0"/>
      <w:autoSpaceDN w:val="0"/>
      <w:adjustRightInd w:val="0"/>
      <w:snapToGrid/>
      <w:spacing w:before="240" w:after="0" w:line="360" w:lineRule="auto"/>
      <w:ind w:left="0"/>
      <w:jc w:val="center"/>
    </w:pPr>
    <w:rPr>
      <w:rFonts w:ascii="Times New Roman" w:hAnsi="Times New Roman"/>
      <w:b/>
      <w:bCs/>
      <w:sz w:val="28"/>
      <w:szCs w:val="28"/>
    </w:rPr>
  </w:style>
  <w:style w:type="paragraph" w:customStyle="1" w:styleId="af1">
    <w:name w:val="封面书名"/>
    <w:basedOn w:val="a"/>
    <w:pPr>
      <w:widowControl w:val="0"/>
      <w:tabs>
        <w:tab w:val="left" w:pos="1644"/>
      </w:tabs>
      <w:autoSpaceDE w:val="0"/>
      <w:autoSpaceDN w:val="0"/>
      <w:adjustRightInd w:val="0"/>
      <w:snapToGrid/>
      <w:spacing w:before="120" w:after="120" w:line="360" w:lineRule="auto"/>
      <w:ind w:left="0"/>
      <w:jc w:val="center"/>
    </w:pPr>
    <w:rPr>
      <w:rFonts w:cs="Arial"/>
      <w:b/>
      <w:bCs/>
      <w:sz w:val="48"/>
      <w:szCs w:val="48"/>
    </w:rPr>
  </w:style>
  <w:style w:type="paragraph" w:customStyle="1" w:styleId="af2">
    <w:name w:val="封面表格文本"/>
    <w:basedOn w:val="a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center"/>
    </w:pPr>
    <w:rPr>
      <w:rFonts w:ascii="Times New Roman" w:hAnsi="Times New Roman"/>
      <w:b/>
      <w:bCs/>
      <w:szCs w:val="21"/>
    </w:rPr>
  </w:style>
  <w:style w:type="paragraph" w:customStyle="1" w:styleId="10">
    <w:name w:val="目录1"/>
    <w:basedOn w:val="a"/>
    <w:pPr>
      <w:keepLines/>
      <w:spacing w:before="100" w:after="0" w:line="240" w:lineRule="auto"/>
      <w:ind w:left="0"/>
      <w:jc w:val="left"/>
    </w:pPr>
    <w:rPr>
      <w:rFonts w:ascii="Arial" w:hAnsi="Arial" w:cs="Arial"/>
    </w:rPr>
  </w:style>
  <w:style w:type="paragraph" w:customStyle="1" w:styleId="20">
    <w:name w:val="目录2"/>
    <w:basedOn w:val="a"/>
    <w:pPr>
      <w:spacing w:before="60" w:after="0" w:line="240" w:lineRule="auto"/>
      <w:ind w:left="420"/>
      <w:jc w:val="left"/>
    </w:pPr>
  </w:style>
  <w:style w:type="paragraph" w:customStyle="1" w:styleId="30">
    <w:name w:val="目录3"/>
    <w:basedOn w:val="a"/>
    <w:pPr>
      <w:spacing w:before="60" w:after="0" w:line="240" w:lineRule="auto"/>
      <w:ind w:left="839"/>
      <w:jc w:val="left"/>
    </w:pPr>
  </w:style>
  <w:style w:type="paragraph" w:customStyle="1" w:styleId="af3">
    <w:name w:val="表格题注"/>
    <w:basedOn w:val="a"/>
    <w:pPr>
      <w:keepLines/>
      <w:spacing w:line="240" w:lineRule="auto"/>
      <w:jc w:val="center"/>
    </w:pPr>
    <w:rPr>
      <w:rFonts w:ascii="Arial" w:hAnsi="Arial" w:cs="Arial"/>
      <w:sz w:val="18"/>
      <w:szCs w:val="18"/>
    </w:rPr>
  </w:style>
  <w:style w:type="paragraph" w:customStyle="1" w:styleId="af4">
    <w:name w:val="插图题注"/>
    <w:basedOn w:val="a"/>
    <w:pPr>
      <w:spacing w:line="240" w:lineRule="auto"/>
      <w:jc w:val="center"/>
    </w:pPr>
    <w:rPr>
      <w:sz w:val="18"/>
      <w:szCs w:val="18"/>
    </w:rPr>
  </w:style>
  <w:style w:type="paragraph" w:customStyle="1" w:styleId="af5">
    <w:name w:val="目录名"/>
    <w:basedOn w:val="a"/>
    <w:pPr>
      <w:spacing w:before="480" w:after="360"/>
      <w:ind w:left="0"/>
      <w:jc w:val="center"/>
    </w:pPr>
    <w:rPr>
      <w:rFonts w:ascii="Arial" w:hAnsi="Arial" w:cs="Arial"/>
      <w:sz w:val="36"/>
      <w:szCs w:val="36"/>
    </w:rPr>
  </w:style>
  <w:style w:type="paragraph" w:customStyle="1" w:styleId="af6">
    <w:name w:val="目录页编号文本样式"/>
    <w:basedOn w:val="a"/>
    <w:pPr>
      <w:spacing w:before="0" w:after="0" w:line="240" w:lineRule="auto"/>
      <w:ind w:left="0"/>
      <w:jc w:val="right"/>
    </w:pPr>
  </w:style>
  <w:style w:type="paragraph" w:customStyle="1" w:styleId="af7">
    <w:name w:val="缺省文本"/>
    <w:basedOn w:val="a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left"/>
    </w:pPr>
    <w:rPr>
      <w:rFonts w:ascii="Times New Roman" w:hAnsi="Times New Roman"/>
      <w:szCs w:val="21"/>
    </w:rPr>
  </w:style>
  <w:style w:type="paragraph" w:customStyle="1" w:styleId="51">
    <w:name w:val="标题 5:1"/>
    <w:basedOn w:val="a"/>
    <w:pPr>
      <w:ind w:left="624" w:hanging="624"/>
    </w:pPr>
  </w:style>
  <w:style w:type="paragraph" w:customStyle="1" w:styleId="af8">
    <w:name w:val="目录"/>
    <w:basedOn w:val="a"/>
    <w:pPr>
      <w:pageBreakBefore/>
      <w:spacing w:before="300" w:after="150"/>
      <w:ind w:left="0"/>
      <w:jc w:val="center"/>
    </w:pPr>
    <w:rPr>
      <w:rFonts w:ascii="黑体" w:eastAsia="黑体" w:cs="黑体"/>
      <w:sz w:val="30"/>
      <w:szCs w:val="30"/>
    </w:rPr>
  </w:style>
  <w:style w:type="paragraph" w:customStyle="1" w:styleId="af9">
    <w:name w:val="表头文本"/>
    <w:basedOn w:val="a"/>
    <w:pPr>
      <w:spacing w:before="0" w:after="0" w:line="240" w:lineRule="auto"/>
      <w:ind w:left="0"/>
      <w:jc w:val="center"/>
    </w:pPr>
    <w:rPr>
      <w:b/>
      <w:bCs/>
    </w:rPr>
  </w:style>
  <w:style w:type="paragraph" w:customStyle="1" w:styleId="afa">
    <w:name w:val="摘要"/>
    <w:basedOn w:val="a"/>
    <w:pPr>
      <w:widowControl w:val="0"/>
      <w:tabs>
        <w:tab w:val="left" w:pos="907"/>
      </w:tabs>
      <w:autoSpaceDE w:val="0"/>
      <w:autoSpaceDN w:val="0"/>
      <w:adjustRightInd w:val="0"/>
      <w:snapToGrid/>
      <w:spacing w:before="0" w:after="0" w:line="360" w:lineRule="auto"/>
      <w:ind w:left="879" w:hanging="879"/>
    </w:pPr>
    <w:rPr>
      <w:rFonts w:ascii="Times New Roman" w:hAnsi="Times New Roman"/>
      <w:szCs w:val="21"/>
    </w:rPr>
  </w:style>
  <w:style w:type="paragraph" w:customStyle="1" w:styleId="11">
    <w:name w:val="封面表格文本:1"/>
    <w:basedOn w:val="a"/>
    <w:pPr>
      <w:spacing w:before="0" w:after="0" w:line="240" w:lineRule="auto"/>
      <w:ind w:left="0"/>
      <w:jc w:val="center"/>
    </w:pPr>
    <w:rPr>
      <w:b/>
      <w:bCs/>
      <w:sz w:val="24"/>
      <w:szCs w:val="24"/>
    </w:rPr>
  </w:style>
  <w:style w:type="paragraph" w:customStyle="1" w:styleId="afb">
    <w:name w:val="参考资料清单"/>
    <w:basedOn w:val="a"/>
    <w:pPr>
      <w:spacing w:before="0" w:after="0"/>
      <w:ind w:left="360" w:hanging="360"/>
    </w:pPr>
    <w:rPr>
      <w:rFonts w:ascii="宋体" w:cs="宋体"/>
    </w:rPr>
  </w:style>
  <w:style w:type="paragraph" w:customStyle="1" w:styleId="afc">
    <w:name w:val="大纲(无缩进)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d">
    <w:name w:val="大纲(缩进)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e">
    <w:name w:val="文件标题"/>
    <w:basedOn w:val="a"/>
    <w:pPr>
      <w:spacing w:before="0" w:after="240" w:line="240" w:lineRule="auto"/>
      <w:ind w:left="0"/>
      <w:jc w:val="center"/>
    </w:pPr>
    <w:rPr>
      <w:rFonts w:ascii="Arial Black" w:hAnsi="Arial Black" w:cs="Arial Black"/>
      <w:sz w:val="48"/>
      <w:szCs w:val="48"/>
    </w:rPr>
  </w:style>
  <w:style w:type="paragraph" w:customStyle="1" w:styleId="12">
    <w:name w:val="表格文本:1"/>
    <w:basedOn w:val="a"/>
    <w:pPr>
      <w:tabs>
        <w:tab w:val="decimal" w:pos="0"/>
      </w:tabs>
      <w:spacing w:before="0" w:after="0" w:line="240" w:lineRule="auto"/>
      <w:ind w:left="0"/>
      <w:jc w:val="left"/>
    </w:pPr>
    <w:rPr>
      <w:sz w:val="24"/>
      <w:szCs w:val="24"/>
    </w:rPr>
  </w:style>
  <w:style w:type="paragraph" w:customStyle="1" w:styleId="aff">
    <w:name w:val="编号列表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f0">
    <w:name w:val="首行缩进"/>
    <w:basedOn w:val="a"/>
    <w:pPr>
      <w:spacing w:before="0" w:after="0" w:line="240" w:lineRule="auto"/>
      <w:ind w:left="0" w:firstLine="720"/>
      <w:jc w:val="left"/>
    </w:pPr>
    <w:rPr>
      <w:sz w:val="24"/>
      <w:szCs w:val="24"/>
    </w:rPr>
  </w:style>
  <w:style w:type="paragraph" w:customStyle="1" w:styleId="21">
    <w:name w:val="项目符号 2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13">
    <w:name w:val="项目符号 1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f1">
    <w:name w:val="单行主体文本"/>
    <w:basedOn w:val="a"/>
    <w:pPr>
      <w:spacing w:before="0" w:after="0" w:line="240" w:lineRule="auto"/>
      <w:ind w:left="0"/>
      <w:jc w:val="left"/>
    </w:pPr>
    <w:rPr>
      <w:sz w:val="24"/>
      <w:szCs w:val="24"/>
    </w:rPr>
  </w:style>
  <w:style w:type="paragraph" w:customStyle="1" w:styleId="14">
    <w:name w:val="缺省文本:1"/>
    <w:basedOn w:val="a"/>
    <w:pPr>
      <w:spacing w:before="0" w:after="0" w:line="240" w:lineRule="auto"/>
      <w:ind w:left="0"/>
      <w:jc w:val="left"/>
    </w:pPr>
    <w:rPr>
      <w:sz w:val="24"/>
      <w:szCs w:val="24"/>
    </w:rPr>
  </w:style>
  <w:style w:type="paragraph" w:styleId="aff2">
    <w:name w:val="Plain Text"/>
    <w:basedOn w:val="a"/>
    <w:semiHidden/>
    <w:pPr>
      <w:spacing w:before="0" w:after="0" w:line="240" w:lineRule="auto"/>
      <w:ind w:left="0"/>
    </w:pPr>
  </w:style>
  <w:style w:type="paragraph" w:styleId="15">
    <w:name w:val="toc 1"/>
    <w:next w:val="22"/>
    <w:autoRedefine/>
    <w:uiPriority w:val="39"/>
    <w:pPr>
      <w:keepNext/>
      <w:tabs>
        <w:tab w:val="right" w:leader="dot" w:pos="8789"/>
      </w:tabs>
      <w:jc w:val="both"/>
      <w:textAlignment w:val="baseline"/>
    </w:pPr>
    <w:rPr>
      <w:rFonts w:ascii="Arial" w:eastAsia="黑体" w:hAnsi="Arial"/>
      <w:noProof/>
      <w:sz w:val="18"/>
    </w:rPr>
  </w:style>
  <w:style w:type="paragraph" w:customStyle="1" w:styleId="16">
    <w:name w:val="首行缩进:1"/>
    <w:basedOn w:val="a"/>
    <w:pPr>
      <w:spacing w:before="0" w:after="0" w:line="240" w:lineRule="auto"/>
      <w:ind w:left="0" w:firstLine="720"/>
      <w:jc w:val="left"/>
    </w:pPr>
  </w:style>
  <w:style w:type="paragraph" w:customStyle="1" w:styleId="110">
    <w:name w:val="项目符号 1:1"/>
    <w:basedOn w:val="a"/>
    <w:pPr>
      <w:spacing w:before="0" w:after="0" w:line="240" w:lineRule="auto"/>
      <w:ind w:left="360" w:hanging="360"/>
      <w:jc w:val="left"/>
    </w:pPr>
  </w:style>
  <w:style w:type="paragraph" w:customStyle="1" w:styleId="aff3">
    <w:name w:val="严格禁止标题"/>
    <w:basedOn w:val="a"/>
    <w:pPr>
      <w:keepLines/>
      <w:pBdr>
        <w:top w:val="single" w:sz="6" w:space="7" w:color="auto"/>
        <w:bottom w:val="single" w:sz="6" w:space="7" w:color="auto"/>
      </w:pBdr>
      <w:ind w:left="2061" w:hanging="360"/>
    </w:pPr>
    <w:rPr>
      <w:rFonts w:ascii="Wingdings" w:hAnsi="Wingdings" w:cs="Wingdings"/>
    </w:rPr>
  </w:style>
  <w:style w:type="paragraph" w:customStyle="1" w:styleId="aff4">
    <w:name w:val="注意规避标题"/>
    <w:basedOn w:val="a"/>
    <w:pPr>
      <w:keepLines/>
      <w:pBdr>
        <w:top w:val="single" w:sz="6" w:space="7" w:color="auto"/>
        <w:bottom w:val="single" w:sz="6" w:space="7" w:color="auto"/>
      </w:pBdr>
      <w:ind w:left="2061" w:hanging="360"/>
    </w:pPr>
    <w:rPr>
      <w:rFonts w:ascii="Wingdings" w:hAnsi="Wingdings" w:cs="Wingdings"/>
    </w:rPr>
  </w:style>
  <w:style w:type="paragraph" w:customStyle="1" w:styleId="aff5">
    <w:name w:val="注意说明内容"/>
    <w:basedOn w:val="a"/>
    <w:pPr>
      <w:pBdr>
        <w:top w:val="single" w:sz="6" w:space="7" w:color="auto"/>
        <w:bottom w:val="single" w:sz="6" w:space="7" w:color="auto"/>
      </w:pBdr>
    </w:pPr>
  </w:style>
  <w:style w:type="paragraph" w:customStyle="1" w:styleId="aff6">
    <w:name w:val="命令行"/>
    <w:basedOn w:val="a"/>
    <w:pPr>
      <w:spacing w:before="1" w:after="1"/>
    </w:pPr>
  </w:style>
  <w:style w:type="paragraph" w:customStyle="1" w:styleId="aff7">
    <w:name w:val="关键词"/>
    <w:basedOn w:val="a"/>
    <w:pPr>
      <w:tabs>
        <w:tab w:val="left" w:pos="907"/>
      </w:tabs>
      <w:spacing w:before="0" w:after="0"/>
      <w:ind w:left="879" w:hanging="879"/>
    </w:pPr>
  </w:style>
  <w:style w:type="paragraph" w:customStyle="1" w:styleId="aff8">
    <w:name w:val="表头"/>
    <w:basedOn w:val="a"/>
    <w:pPr>
      <w:spacing w:before="0" w:after="0" w:line="240" w:lineRule="auto"/>
      <w:ind w:left="0"/>
      <w:jc w:val="center"/>
    </w:pPr>
    <w:rPr>
      <w:rFonts w:ascii="Arial" w:hAnsi="Arial" w:cs="Arial"/>
      <w:sz w:val="18"/>
      <w:szCs w:val="18"/>
    </w:rPr>
  </w:style>
  <w:style w:type="paragraph" w:customStyle="1" w:styleId="aff9">
    <w:name w:val="表样式"/>
    <w:basedOn w:val="a"/>
    <w:pPr>
      <w:spacing w:before="90" w:after="90" w:line="240" w:lineRule="auto"/>
      <w:ind w:left="0"/>
      <w:jc w:val="center"/>
    </w:pPr>
    <w:rPr>
      <w:rFonts w:ascii="Arial" w:hAnsi="Arial" w:cs="Arial"/>
      <w:sz w:val="18"/>
      <w:szCs w:val="18"/>
    </w:rPr>
  </w:style>
  <w:style w:type="paragraph" w:customStyle="1" w:styleId="17">
    <w:name w:val="正文:1"/>
    <w:basedOn w:val="a"/>
  </w:style>
  <w:style w:type="paragraph" w:customStyle="1" w:styleId="18">
    <w:name w:val="批注框文本1"/>
    <w:basedOn w:val="a"/>
    <w:semiHidden/>
    <w:rPr>
      <w:sz w:val="18"/>
      <w:szCs w:val="18"/>
    </w:rPr>
  </w:style>
  <w:style w:type="paragraph" w:styleId="22">
    <w:name w:val="toc 2"/>
    <w:next w:val="a"/>
    <w:autoRedefine/>
    <w:uiPriority w:val="39"/>
    <w:pPr>
      <w:tabs>
        <w:tab w:val="right" w:leader="dot" w:pos="8789"/>
      </w:tabs>
      <w:ind w:left="420"/>
      <w:jc w:val="both"/>
    </w:pPr>
    <w:rPr>
      <w:rFonts w:ascii="Arial" w:hAnsi="Arial"/>
      <w:noProof/>
    </w:rPr>
  </w:style>
  <w:style w:type="character" w:styleId="affa">
    <w:name w:val="Hyperlink"/>
    <w:uiPriority w:val="99"/>
    <w:rPr>
      <w:color w:val="0000FF"/>
      <w:u w:val="single"/>
    </w:rPr>
  </w:style>
  <w:style w:type="paragraph" w:styleId="31">
    <w:name w:val="toc 3"/>
    <w:autoRedefine/>
    <w:uiPriority w:val="39"/>
    <w:pPr>
      <w:tabs>
        <w:tab w:val="right" w:leader="dot" w:pos="8789"/>
      </w:tabs>
      <w:snapToGrid w:val="0"/>
      <w:spacing w:before="60"/>
      <w:ind w:left="839"/>
    </w:pPr>
    <w:rPr>
      <w:rFonts w:ascii="Arial" w:hAnsi="Arial"/>
      <w:noProof/>
    </w:rPr>
  </w:style>
  <w:style w:type="paragraph" w:styleId="40">
    <w:name w:val="toc 4"/>
    <w:basedOn w:val="a"/>
    <w:next w:val="a"/>
    <w:autoRedefine/>
    <w:uiPriority w:val="39"/>
    <w:pPr>
      <w:ind w:leftChars="600" w:left="1260"/>
    </w:pPr>
  </w:style>
  <w:style w:type="paragraph" w:styleId="50">
    <w:name w:val="toc 5"/>
    <w:basedOn w:val="a"/>
    <w:next w:val="a"/>
    <w:autoRedefine/>
    <w:uiPriority w:val="39"/>
    <w:pPr>
      <w:ind w:leftChars="800" w:left="1680"/>
    </w:pPr>
  </w:style>
  <w:style w:type="paragraph" w:styleId="60">
    <w:name w:val="toc 6"/>
    <w:basedOn w:val="a"/>
    <w:next w:val="a"/>
    <w:autoRedefine/>
    <w:uiPriority w:val="39"/>
    <w:pPr>
      <w:ind w:leftChars="1000" w:left="2100"/>
    </w:pPr>
  </w:style>
  <w:style w:type="paragraph" w:styleId="70">
    <w:name w:val="toc 7"/>
    <w:basedOn w:val="a"/>
    <w:next w:val="a"/>
    <w:autoRedefine/>
    <w:uiPriority w:val="39"/>
    <w:pPr>
      <w:ind w:leftChars="1200" w:left="2520"/>
    </w:pPr>
  </w:style>
  <w:style w:type="paragraph" w:styleId="80">
    <w:name w:val="toc 8"/>
    <w:basedOn w:val="a"/>
    <w:next w:val="a"/>
    <w:autoRedefine/>
    <w:uiPriority w:val="39"/>
    <w:pPr>
      <w:ind w:leftChars="1400" w:left="2940"/>
    </w:pPr>
  </w:style>
  <w:style w:type="paragraph" w:styleId="90">
    <w:name w:val="toc 9"/>
    <w:basedOn w:val="a"/>
    <w:next w:val="a"/>
    <w:autoRedefine/>
    <w:uiPriority w:val="39"/>
    <w:pPr>
      <w:ind w:leftChars="1600" w:left="3360"/>
    </w:pPr>
  </w:style>
  <w:style w:type="paragraph" w:styleId="affb">
    <w:name w:val="table of figures"/>
    <w:basedOn w:val="a"/>
    <w:next w:val="a"/>
    <w:semiHidden/>
    <w:pPr>
      <w:ind w:left="840" w:hanging="420"/>
    </w:pPr>
  </w:style>
  <w:style w:type="paragraph" w:customStyle="1" w:styleId="FigureText">
    <w:name w:val="Figure Text"/>
    <w:pPr>
      <w:snapToGrid w:val="0"/>
      <w:jc w:val="both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"/>
    <w:pPr>
      <w:keepNext/>
      <w:numPr>
        <w:ilvl w:val="5"/>
        <w:numId w:val="2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FigureDescription">
    <w:name w:val="Figure Description"/>
    <w:next w:val="a"/>
    <w:pPr>
      <w:numPr>
        <w:ilvl w:val="4"/>
        <w:numId w:val="2"/>
      </w:numPr>
      <w:snapToGrid w:val="0"/>
      <w:spacing w:before="80" w:after="320"/>
      <w:jc w:val="center"/>
    </w:pPr>
    <w:rPr>
      <w:rFonts w:ascii="Arial" w:eastAsia="黑体" w:hAnsi="Arial"/>
      <w:sz w:val="18"/>
    </w:rPr>
  </w:style>
  <w:style w:type="paragraph" w:styleId="TOC">
    <w:name w:val="TOC Heading"/>
    <w:next w:val="15"/>
    <w:pPr>
      <w:keepNext/>
      <w:snapToGrid w:val="0"/>
      <w:spacing w:before="480" w:after="360"/>
      <w:jc w:val="center"/>
    </w:pPr>
    <w:rPr>
      <w:rFonts w:ascii="Arial" w:eastAsia="黑体" w:hAnsi="Arial"/>
      <w:noProof/>
      <w:sz w:val="36"/>
    </w:rPr>
  </w:style>
  <w:style w:type="paragraph" w:styleId="a0">
    <w:name w:val="Normal Indent"/>
    <w:basedOn w:val="a"/>
    <w:semiHidden/>
    <w:pPr>
      <w:ind w:firstLine="420"/>
    </w:pPr>
  </w:style>
  <w:style w:type="paragraph" w:styleId="affc">
    <w:name w:val="caption"/>
    <w:basedOn w:val="a"/>
    <w:next w:val="a"/>
    <w:pPr>
      <w:spacing w:before="152" w:after="160"/>
    </w:pPr>
    <w:rPr>
      <w:rFonts w:eastAsia="黑体"/>
    </w:rPr>
  </w:style>
  <w:style w:type="paragraph" w:customStyle="1" w:styleId="NotesHeading">
    <w:name w:val="Notes Heading"/>
    <w:next w:val="NotesText"/>
    <w:pPr>
      <w:keepNext/>
      <w:pBdr>
        <w:top w:val="single" w:sz="8" w:space="5" w:color="auto"/>
      </w:pBdr>
      <w:snapToGrid w:val="0"/>
      <w:spacing w:before="80" w:after="80"/>
      <w:ind w:left="1701"/>
    </w:pPr>
    <w:rPr>
      <w:rFonts w:ascii="Arial" w:eastAsia="黑体" w:hAnsi="Arial"/>
      <w:noProof/>
      <w:sz w:val="21"/>
      <w:szCs w:val="21"/>
    </w:rPr>
  </w:style>
  <w:style w:type="paragraph" w:customStyle="1" w:styleId="NotesText">
    <w:name w:val="Notes Text"/>
    <w:pPr>
      <w:pBdr>
        <w:bottom w:val="single" w:sz="8" w:space="5" w:color="auto"/>
      </w:pBdr>
      <w:ind w:left="1701"/>
      <w:jc w:val="both"/>
    </w:pPr>
    <w:rPr>
      <w:rFonts w:ascii="Arial" w:eastAsia="楷体_GB2312" w:hAnsi="Arial"/>
      <w:noProof/>
      <w:color w:val="000000"/>
      <w:sz w:val="21"/>
      <w:szCs w:val="21"/>
    </w:rPr>
  </w:style>
  <w:style w:type="paragraph" w:styleId="affd">
    <w:name w:val="Document Map"/>
    <w:basedOn w:val="a"/>
    <w:semiHidden/>
    <w:pPr>
      <w:shd w:val="clear" w:color="auto" w:fill="000080"/>
    </w:pPr>
  </w:style>
  <w:style w:type="paragraph" w:customStyle="1" w:styleId="Command">
    <w:name w:val="Command"/>
    <w:pPr>
      <w:spacing w:before="160" w:after="160"/>
    </w:pPr>
    <w:rPr>
      <w:rFonts w:ascii="Arial" w:eastAsia="黑体" w:hAnsi="Arial"/>
      <w:sz w:val="21"/>
    </w:rPr>
  </w:style>
  <w:style w:type="character" w:styleId="affe">
    <w:name w:val="page number"/>
    <w:basedOn w:val="a1"/>
    <w:semiHidden/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noProof/>
      <w:sz w:val="17"/>
    </w:rPr>
  </w:style>
  <w:style w:type="paragraph" w:customStyle="1" w:styleId="ItemStep">
    <w:name w:val="Item Step"/>
    <w:pPr>
      <w:numPr>
        <w:numId w:val="3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ItemList">
    <w:name w:val="Item List"/>
    <w:pPr>
      <w:numPr>
        <w:numId w:val="1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Figure">
    <w:name w:val="Figure"/>
    <w:basedOn w:val="a"/>
    <w:next w:val="FigureDescription"/>
    <w:pPr>
      <w:keepNext/>
      <w:jc w:val="center"/>
    </w:pPr>
  </w:style>
  <w:style w:type="paragraph" w:customStyle="1" w:styleId="commandkeywordsChar">
    <w:name w:val="command keywords Char"/>
    <w:basedOn w:val="a"/>
    <w:rPr>
      <w:b/>
      <w:szCs w:val="21"/>
    </w:rPr>
  </w:style>
  <w:style w:type="paragraph" w:customStyle="1" w:styleId="commandparameterChar">
    <w:name w:val="command parameter Char"/>
    <w:basedOn w:val="a"/>
    <w:next w:val="a"/>
    <w:rPr>
      <w:i/>
    </w:rPr>
  </w:style>
  <w:style w:type="character" w:customStyle="1" w:styleId="commandkeywordsCharChar">
    <w:name w:val="command keywords Char Char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rPr>
      <w:rFonts w:ascii="Arial" w:eastAsia="宋体" w:hAnsi="Arial"/>
      <w:i/>
      <w:sz w:val="21"/>
      <w:lang w:val="en-US" w:eastAsia="zh-CN" w:bidi="ar-SA"/>
    </w:rPr>
  </w:style>
  <w:style w:type="paragraph" w:customStyle="1" w:styleId="commandkeywords">
    <w:name w:val="command keywords"/>
    <w:basedOn w:val="a"/>
    <w:rPr>
      <w:b/>
      <w:szCs w:val="21"/>
    </w:rPr>
  </w:style>
  <w:style w:type="paragraph" w:customStyle="1" w:styleId="commandparameter">
    <w:name w:val="command parameter"/>
    <w:basedOn w:val="a"/>
    <w:next w:val="commandkeywords"/>
    <w:rPr>
      <w:i/>
    </w:rPr>
  </w:style>
  <w:style w:type="paragraph" w:styleId="afff">
    <w:name w:val="footnote text"/>
    <w:basedOn w:val="a"/>
    <w:semiHidden/>
    <w:pPr>
      <w:jc w:val="left"/>
    </w:pPr>
    <w:rPr>
      <w:sz w:val="18"/>
      <w:szCs w:val="18"/>
    </w:rPr>
  </w:style>
  <w:style w:type="character" w:styleId="afff0">
    <w:name w:val="footnote reference"/>
    <w:semiHidden/>
    <w:rPr>
      <w:vertAlign w:val="superscript"/>
    </w:rPr>
  </w:style>
  <w:style w:type="paragraph" w:styleId="afff1">
    <w:name w:val="endnote text"/>
    <w:basedOn w:val="a"/>
    <w:semiHidden/>
    <w:pPr>
      <w:jc w:val="left"/>
    </w:pPr>
  </w:style>
  <w:style w:type="character" w:styleId="afff2">
    <w:name w:val="endnote reference"/>
    <w:semiHidden/>
    <w:rPr>
      <w:vertAlign w:val="superscript"/>
    </w:rPr>
  </w:style>
  <w:style w:type="character" w:customStyle="1" w:styleId="Char">
    <w:name w:val="页眉 Char"/>
    <w:link w:val="a4"/>
    <w:uiPriority w:val="99"/>
    <w:rsid w:val="0021543E"/>
    <w:rPr>
      <w:rFonts w:ascii="Arial" w:hAnsi="Arial"/>
      <w:noProof/>
      <w:sz w:val="18"/>
    </w:rPr>
  </w:style>
  <w:style w:type="paragraph" w:styleId="afff3">
    <w:name w:val="Balloon Text"/>
    <w:basedOn w:val="a"/>
    <w:link w:val="Char1"/>
    <w:uiPriority w:val="99"/>
    <w:semiHidden/>
    <w:unhideWhenUsed/>
    <w:rsid w:val="0021543E"/>
    <w:pPr>
      <w:spacing w:before="0" w:after="0" w:line="240" w:lineRule="auto"/>
    </w:pPr>
    <w:rPr>
      <w:sz w:val="16"/>
      <w:szCs w:val="16"/>
    </w:rPr>
  </w:style>
  <w:style w:type="character" w:customStyle="1" w:styleId="Char1">
    <w:name w:val="批注框文本 Char"/>
    <w:link w:val="afff3"/>
    <w:uiPriority w:val="99"/>
    <w:semiHidden/>
    <w:rsid w:val="0021543E"/>
    <w:rPr>
      <w:rFonts w:ascii="Arial" w:hAnsi="Arial"/>
      <w:sz w:val="16"/>
      <w:szCs w:val="16"/>
    </w:rPr>
  </w:style>
  <w:style w:type="character" w:customStyle="1" w:styleId="Char0">
    <w:name w:val="页脚 Char"/>
    <w:link w:val="a5"/>
    <w:uiPriority w:val="99"/>
    <w:rsid w:val="0021543E"/>
    <w:rPr>
      <w:rFonts w:ascii="Arial" w:hAnsi="Arial"/>
      <w:noProof/>
      <w:sz w:val="18"/>
    </w:rPr>
  </w:style>
  <w:style w:type="table" w:styleId="afff4">
    <w:name w:val="Table Grid"/>
    <w:basedOn w:val="a2"/>
    <w:uiPriority w:val="59"/>
    <w:rsid w:val="006A7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5">
    <w:name w:val="Normal (Web)"/>
    <w:basedOn w:val="a"/>
    <w:uiPriority w:val="99"/>
    <w:semiHidden/>
    <w:unhideWhenUsed/>
    <w:rsid w:val="00C45351"/>
    <w:pPr>
      <w:snapToGrid/>
      <w:spacing w:before="100" w:beforeAutospacing="1" w:after="100" w:afterAutospacing="1" w:line="240" w:lineRule="auto"/>
      <w:ind w:left="0"/>
      <w:jc w:val="left"/>
    </w:pPr>
    <w:rPr>
      <w:rFonts w:ascii="宋体" w:hAnsi="宋体" w:cs="宋体"/>
      <w:sz w:val="24"/>
      <w:szCs w:val="24"/>
    </w:rPr>
  </w:style>
  <w:style w:type="character" w:customStyle="1" w:styleId="2Char">
    <w:name w:val="标题 2 Char"/>
    <w:link w:val="2"/>
    <w:rsid w:val="008D6FCF"/>
    <w:rPr>
      <w:rFonts w:ascii="Arial" w:eastAsia="微软雅黑" w:hAnsi="Arial"/>
      <w:color w:val="538135" w:themeColor="accent6" w:themeShade="BF"/>
      <w:sz w:val="30"/>
    </w:rPr>
  </w:style>
  <w:style w:type="paragraph" w:styleId="HTML">
    <w:name w:val="HTML Preformatted"/>
    <w:basedOn w:val="a"/>
    <w:link w:val="HTMLChar"/>
    <w:uiPriority w:val="99"/>
    <w:unhideWhenUsed/>
    <w:rsid w:val="00530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 w:line="240" w:lineRule="auto"/>
      <w:ind w:leftChars="0" w:left="0" w:rightChars="0" w:right="0"/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link w:val="HTML"/>
    <w:uiPriority w:val="99"/>
    <w:rsid w:val="0053027F"/>
    <w:rPr>
      <w:rFonts w:ascii="宋体" w:hAnsi="宋体" w:cs="宋体"/>
      <w:sz w:val="24"/>
      <w:szCs w:val="24"/>
    </w:rPr>
  </w:style>
  <w:style w:type="character" w:customStyle="1" w:styleId="pln">
    <w:name w:val="pln"/>
    <w:rsid w:val="0053027F"/>
  </w:style>
  <w:style w:type="character" w:customStyle="1" w:styleId="pun">
    <w:name w:val="pun"/>
    <w:rsid w:val="0053027F"/>
  </w:style>
  <w:style w:type="character" w:styleId="HTML0">
    <w:name w:val="HTML Code"/>
    <w:uiPriority w:val="99"/>
    <w:semiHidden/>
    <w:unhideWhenUsed/>
    <w:rsid w:val="006727B9"/>
    <w:rPr>
      <w:rFonts w:ascii="宋体" w:eastAsia="宋体" w:hAnsi="宋体" w:cs="宋体"/>
      <w:sz w:val="24"/>
      <w:szCs w:val="24"/>
    </w:rPr>
  </w:style>
  <w:style w:type="character" w:styleId="afff6">
    <w:name w:val="Strong"/>
    <w:uiPriority w:val="22"/>
    <w:qFormat/>
    <w:rsid w:val="00C908BB"/>
    <w:rPr>
      <w:b/>
      <w:bCs/>
    </w:rPr>
  </w:style>
  <w:style w:type="character" w:customStyle="1" w:styleId="apple-converted-space">
    <w:name w:val="apple-converted-space"/>
    <w:rsid w:val="00C908BB"/>
  </w:style>
  <w:style w:type="character" w:styleId="afff7">
    <w:name w:val="Emphasis"/>
    <w:uiPriority w:val="20"/>
    <w:qFormat/>
    <w:rsid w:val="00C908BB"/>
    <w:rPr>
      <w:i/>
      <w:iCs/>
    </w:rPr>
  </w:style>
  <w:style w:type="paragraph" w:styleId="afff8">
    <w:name w:val="List Paragraph"/>
    <w:basedOn w:val="a"/>
    <w:uiPriority w:val="34"/>
    <w:qFormat/>
    <w:rsid w:val="00AD3A68"/>
    <w:pPr>
      <w:snapToGrid/>
      <w:spacing w:before="0" w:after="0" w:line="240" w:lineRule="auto"/>
      <w:ind w:leftChars="0" w:left="0" w:rightChars="0" w:right="0" w:firstLineChars="200" w:firstLine="420"/>
      <w:jc w:val="left"/>
    </w:pPr>
    <w:rPr>
      <w:rFonts w:ascii="宋体" w:hAnsi="宋体" w:cs="宋体"/>
      <w:sz w:val="24"/>
      <w:szCs w:val="24"/>
    </w:rPr>
  </w:style>
  <w:style w:type="character" w:styleId="afff9">
    <w:name w:val="FollowedHyperlink"/>
    <w:uiPriority w:val="99"/>
    <w:semiHidden/>
    <w:unhideWhenUsed/>
    <w:rsid w:val="000C55E1"/>
    <w:rPr>
      <w:color w:val="954F72"/>
      <w:u w:val="single"/>
    </w:rPr>
  </w:style>
  <w:style w:type="character" w:styleId="HTML1">
    <w:name w:val="HTML Typewriter"/>
    <w:uiPriority w:val="99"/>
    <w:semiHidden/>
    <w:unhideWhenUsed/>
    <w:rsid w:val="0071223E"/>
    <w:rPr>
      <w:rFonts w:ascii="宋体" w:eastAsia="宋体" w:hAnsi="宋体" w:cs="宋体"/>
      <w:sz w:val="24"/>
      <w:szCs w:val="24"/>
    </w:rPr>
  </w:style>
  <w:style w:type="character" w:styleId="HTML2">
    <w:name w:val="HTML Variable"/>
    <w:uiPriority w:val="99"/>
    <w:semiHidden/>
    <w:unhideWhenUsed/>
    <w:rsid w:val="00516691"/>
    <w:rPr>
      <w:i/>
      <w:iCs/>
    </w:rPr>
  </w:style>
  <w:style w:type="character" w:customStyle="1" w:styleId="number">
    <w:name w:val="number"/>
    <w:rsid w:val="00EF3079"/>
  </w:style>
  <w:style w:type="character" w:customStyle="1" w:styleId="keyword">
    <w:name w:val="keyword"/>
    <w:rsid w:val="00EF3079"/>
  </w:style>
  <w:style w:type="character" w:customStyle="1" w:styleId="string">
    <w:name w:val="string"/>
    <w:rsid w:val="00EF3079"/>
  </w:style>
  <w:style w:type="character" w:customStyle="1" w:styleId="tag">
    <w:name w:val="tag"/>
    <w:rsid w:val="00EF3079"/>
  </w:style>
  <w:style w:type="character" w:customStyle="1" w:styleId="19">
    <w:name w:val="标题1"/>
    <w:rsid w:val="00EF3079"/>
  </w:style>
  <w:style w:type="paragraph" w:customStyle="1" w:styleId="doctext">
    <w:name w:val="doctext"/>
    <w:basedOn w:val="a"/>
    <w:rsid w:val="00BD2F65"/>
    <w:pPr>
      <w:snapToGrid/>
      <w:spacing w:before="100" w:beforeAutospacing="1" w:after="100" w:afterAutospacing="1" w:line="240" w:lineRule="auto"/>
      <w:ind w:leftChars="0" w:left="0" w:rightChars="0" w:right="0"/>
      <w:jc w:val="left"/>
    </w:pPr>
    <w:rPr>
      <w:rFonts w:ascii="宋体" w:eastAsia="宋体" w:hAnsi="宋体" w:cs="宋体"/>
      <w:sz w:val="24"/>
      <w:szCs w:val="24"/>
    </w:rPr>
  </w:style>
  <w:style w:type="character" w:customStyle="1" w:styleId="docemphstrong">
    <w:name w:val="docemphstrong"/>
    <w:rsid w:val="00BD2F65"/>
  </w:style>
  <w:style w:type="character" w:customStyle="1" w:styleId="attrselector">
    <w:name w:val="attr_selector"/>
    <w:rsid w:val="002E6DBB"/>
  </w:style>
  <w:style w:type="character" w:customStyle="1" w:styleId="docemphasis">
    <w:name w:val="docemphasis"/>
    <w:rsid w:val="009F7B71"/>
  </w:style>
  <w:style w:type="character" w:customStyle="1" w:styleId="function">
    <w:name w:val="function"/>
    <w:rsid w:val="00B16DAC"/>
  </w:style>
  <w:style w:type="character" w:customStyle="1" w:styleId="params">
    <w:name w:val="params"/>
    <w:rsid w:val="00B16DAC"/>
  </w:style>
  <w:style w:type="character" w:customStyle="1" w:styleId="prompt">
    <w:name w:val="prompt"/>
    <w:rsid w:val="00B16DAC"/>
  </w:style>
  <w:style w:type="character" w:customStyle="1" w:styleId="nt">
    <w:name w:val="nt"/>
    <w:rsid w:val="00854F83"/>
  </w:style>
  <w:style w:type="character" w:customStyle="1" w:styleId="na">
    <w:name w:val="na"/>
    <w:rsid w:val="00854F83"/>
  </w:style>
  <w:style w:type="character" w:customStyle="1" w:styleId="s">
    <w:name w:val="s"/>
    <w:rsid w:val="00854F83"/>
  </w:style>
  <w:style w:type="character" w:customStyle="1" w:styleId="n">
    <w:name w:val="n"/>
    <w:rsid w:val="00854F83"/>
  </w:style>
  <w:style w:type="character" w:customStyle="1" w:styleId="o">
    <w:name w:val="o"/>
    <w:rsid w:val="00854F83"/>
  </w:style>
  <w:style w:type="character" w:customStyle="1" w:styleId="p">
    <w:name w:val="p"/>
    <w:rsid w:val="00854F83"/>
  </w:style>
  <w:style w:type="character" w:customStyle="1" w:styleId="kn">
    <w:name w:val="kn"/>
    <w:rsid w:val="00854F83"/>
  </w:style>
  <w:style w:type="character" w:customStyle="1" w:styleId="nn">
    <w:name w:val="nn"/>
    <w:rsid w:val="00854F83"/>
  </w:style>
  <w:style w:type="paragraph" w:styleId="afffa">
    <w:name w:val="Subtitle"/>
    <w:basedOn w:val="a"/>
    <w:next w:val="a"/>
    <w:link w:val="Char2"/>
    <w:uiPriority w:val="11"/>
    <w:qFormat/>
    <w:rsid w:val="00077625"/>
    <w:pPr>
      <w:spacing w:before="240" w:after="60" w:line="312" w:lineRule="auto"/>
      <w:jc w:val="center"/>
      <w:outlineLvl w:val="1"/>
    </w:pPr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Char2">
    <w:name w:val="副标题 Char"/>
    <w:link w:val="afffa"/>
    <w:uiPriority w:val="11"/>
    <w:rsid w:val="00077625"/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js-issue-title">
    <w:name w:val="js-issue-title"/>
    <w:rsid w:val="00000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82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9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1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440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430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657">
          <w:blockQuote w:val="1"/>
          <w:marLeft w:val="0"/>
          <w:marRight w:val="0"/>
          <w:marTop w:val="120"/>
          <w:marBottom w:val="24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46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77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355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4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9706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2541">
          <w:marLeft w:val="85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080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513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9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9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43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56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8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8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071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2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31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10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436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858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355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79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807522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29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7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47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092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32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97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21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559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901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71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34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48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0202">
              <w:marLeft w:val="45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0539">
                  <w:marLeft w:val="0"/>
                  <w:marRight w:val="0"/>
                  <w:marTop w:val="0"/>
                  <w:marBottom w:val="0"/>
                  <w:divBdr>
                    <w:top w:val="single" w:sz="6" w:space="4" w:color="E5E5E5"/>
                    <w:left w:val="single" w:sz="6" w:space="0" w:color="E5E5E5"/>
                    <w:bottom w:val="single" w:sz="6" w:space="4" w:color="E5E5E5"/>
                    <w:right w:val="single" w:sz="6" w:space="0" w:color="E5E5E5"/>
                  </w:divBdr>
                </w:div>
              </w:divsChild>
            </w:div>
          </w:divsChild>
        </w:div>
      </w:divsChild>
    </w:div>
    <w:div w:id="1891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1877">
              <w:marLeft w:val="45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3220">
                  <w:marLeft w:val="0"/>
                  <w:marRight w:val="0"/>
                  <w:marTop w:val="0"/>
                  <w:marBottom w:val="0"/>
                  <w:divBdr>
                    <w:top w:val="single" w:sz="6" w:space="4" w:color="E5E5E5"/>
                    <w:left w:val="single" w:sz="6" w:space="0" w:color="E5E5E5"/>
                    <w:bottom w:val="single" w:sz="6" w:space="4" w:color="E5E5E5"/>
                    <w:right w:val="single" w:sz="6" w:space="0" w:color="E5E5E5"/>
                  </w:divBdr>
                </w:div>
              </w:divsChild>
            </w:div>
          </w:divsChild>
        </w:div>
      </w:divsChild>
    </w:div>
    <w:div w:id="2014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271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55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98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cyrss/songqin-testdev/blob/master/appium/task/task2.md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witch_ok\&#25216;&#26415;&#36164;&#26009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2B591-68EA-45CF-9038-58445C89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技术资料模板.dot</Template>
  <TotalTime>5022</TotalTime>
  <Pages>11</Pages>
  <Words>917</Words>
  <Characters>5227</Characters>
  <Application>Microsoft Office Word</Application>
  <DocSecurity>0</DocSecurity>
  <Lines>43</Lines>
  <Paragraphs>12</Paragraphs>
  <ScaleCrop>false</ScaleCrop>
  <Company>微软中国</Company>
  <LinksUpToDate>false</LinksUpToDate>
  <CharactersWithSpaces>6132</CharactersWithSpaces>
  <SharedDoc>false</SharedDoc>
  <HLinks>
    <vt:vector size="240" baseType="variant">
      <vt:variant>
        <vt:i4>3539063</vt:i4>
      </vt:variant>
      <vt:variant>
        <vt:i4>189</vt:i4>
      </vt:variant>
      <vt:variant>
        <vt:i4>0</vt:i4>
      </vt:variant>
      <vt:variant>
        <vt:i4>5</vt:i4>
      </vt:variant>
      <vt:variant>
        <vt:lpwstr>http://www.songqintest.com/</vt:lpwstr>
      </vt:variant>
      <vt:variant>
        <vt:lpwstr/>
      </vt:variant>
      <vt:variant>
        <vt:i4>2621553</vt:i4>
      </vt:variant>
      <vt:variant>
        <vt:i4>186</vt:i4>
      </vt:variant>
      <vt:variant>
        <vt:i4>0</vt:i4>
      </vt:variant>
      <vt:variant>
        <vt:i4>5</vt:i4>
      </vt:variant>
      <vt:variant>
        <vt:lpwstr>https://github.com/GoogleChrome/ADBPlugin/issues/14</vt:lpwstr>
      </vt:variant>
      <vt:variant>
        <vt:lpwstr/>
      </vt:variant>
      <vt:variant>
        <vt:i4>4980754</vt:i4>
      </vt:variant>
      <vt:variant>
        <vt:i4>183</vt:i4>
      </vt:variant>
      <vt:variant>
        <vt:i4>0</vt:i4>
      </vt:variant>
      <vt:variant>
        <vt:i4>5</vt:i4>
      </vt:variant>
      <vt:variant>
        <vt:lpwstr>https://developer.android.com/reference/android/webkit/WebView.html</vt:lpwstr>
      </vt:variant>
      <vt:variant>
        <vt:lpwstr>setWebContentsDebuggingEnabled(boolean)</vt:lpwstr>
      </vt:variant>
      <vt:variant>
        <vt:i4>5439574</vt:i4>
      </vt:variant>
      <vt:variant>
        <vt:i4>180</vt:i4>
      </vt:variant>
      <vt:variant>
        <vt:i4>0</vt:i4>
      </vt:variant>
      <vt:variant>
        <vt:i4>5</vt:i4>
      </vt:variant>
      <vt:variant>
        <vt:lpwstr>https://developers.google.com/web/tools/chrome-devtools/remote-debugging/webviews</vt:lpwstr>
      </vt:variant>
      <vt:variant>
        <vt:lpwstr/>
      </vt:variant>
      <vt:variant>
        <vt:i4>5374025</vt:i4>
      </vt:variant>
      <vt:variant>
        <vt:i4>177</vt:i4>
      </vt:variant>
      <vt:variant>
        <vt:i4>0</vt:i4>
      </vt:variant>
      <vt:variant>
        <vt:i4>5</vt:i4>
      </vt:variant>
      <vt:variant>
        <vt:lpwstr>http://droid-at-screen.org/installation.html</vt:lpwstr>
      </vt:variant>
      <vt:variant>
        <vt:lpwstr/>
      </vt:variant>
      <vt:variant>
        <vt:i4>786450</vt:i4>
      </vt:variant>
      <vt:variant>
        <vt:i4>174</vt:i4>
      </vt:variant>
      <vt:variant>
        <vt:i4>0</vt:i4>
      </vt:variant>
      <vt:variant>
        <vt:i4>5</vt:i4>
      </vt:variant>
      <vt:variant>
        <vt:lpwstr>http://www.samsung.com/cn/support/skp/faq/1102385</vt:lpwstr>
      </vt:variant>
      <vt:variant>
        <vt:lpwstr/>
      </vt:variant>
      <vt:variant>
        <vt:i4>7274593</vt:i4>
      </vt:variant>
      <vt:variant>
        <vt:i4>171</vt:i4>
      </vt:variant>
      <vt:variant>
        <vt:i4>0</vt:i4>
      </vt:variant>
      <vt:variant>
        <vt:i4>5</vt:i4>
      </vt:variant>
      <vt:variant>
        <vt:lpwstr>https://saucelabs.com/blog/advanced-locator-strategies</vt:lpwstr>
      </vt:variant>
      <vt:variant>
        <vt:lpwstr/>
      </vt:variant>
      <vt:variant>
        <vt:i4>524357</vt:i4>
      </vt:variant>
      <vt:variant>
        <vt:i4>168</vt:i4>
      </vt:variant>
      <vt:variant>
        <vt:i4>0</vt:i4>
      </vt:variant>
      <vt:variant>
        <vt:i4>5</vt:i4>
      </vt:variant>
      <vt:variant>
        <vt:lpwstr>https://stackoverflow.com/questions/42696158/in-ui-automator-viewer-error-obtaining-device-screenshot-reason-error-unable</vt:lpwstr>
      </vt:variant>
      <vt:variant>
        <vt:lpwstr/>
      </vt:variant>
      <vt:variant>
        <vt:i4>4325466</vt:i4>
      </vt:variant>
      <vt:variant>
        <vt:i4>165</vt:i4>
      </vt:variant>
      <vt:variant>
        <vt:i4>0</vt:i4>
      </vt:variant>
      <vt:variant>
        <vt:i4>5</vt:i4>
      </vt:variant>
      <vt:variant>
        <vt:lpwstr>https://mega.nz/</vt:lpwstr>
      </vt:variant>
      <vt:variant>
        <vt:lpwstr>F!JhcFwKpC!yfhfeUzvIZoSdBgfdZ9Ygg</vt:lpwstr>
      </vt:variant>
      <vt:variant>
        <vt:i4>7143534</vt:i4>
      </vt:variant>
      <vt:variant>
        <vt:i4>162</vt:i4>
      </vt:variant>
      <vt:variant>
        <vt:i4>0</vt:i4>
      </vt:variant>
      <vt:variant>
        <vt:i4>5</vt:i4>
      </vt:variant>
      <vt:variant>
        <vt:lpwstr>https://gist.github.com/wbroek/9321145</vt:lpwstr>
      </vt:variant>
      <vt:variant>
        <vt:lpwstr/>
      </vt:variant>
      <vt:variant>
        <vt:i4>8257596</vt:i4>
      </vt:variant>
      <vt:variant>
        <vt:i4>159</vt:i4>
      </vt:variant>
      <vt:variant>
        <vt:i4>0</vt:i4>
      </vt:variant>
      <vt:variant>
        <vt:i4>5</vt:i4>
      </vt:variant>
      <vt:variant>
        <vt:lpwstr>https://inthecheesefactory.com/blog/how-to-install-google-services-on-genymotion/en</vt:lpwstr>
      </vt:variant>
      <vt:variant>
        <vt:lpwstr/>
      </vt:variant>
      <vt:variant>
        <vt:i4>3276926</vt:i4>
      </vt:variant>
      <vt:variant>
        <vt:i4>156</vt:i4>
      </vt:variant>
      <vt:variant>
        <vt:i4>0</vt:i4>
      </vt:variant>
      <vt:variant>
        <vt:i4>5</vt:i4>
      </vt:variant>
      <vt:variant>
        <vt:lpwstr>https://www.genymotion.com/</vt:lpwstr>
      </vt:variant>
      <vt:variant>
        <vt:lpwstr/>
      </vt:variant>
      <vt:variant>
        <vt:i4>4194311</vt:i4>
      </vt:variant>
      <vt:variant>
        <vt:i4>153</vt:i4>
      </vt:variant>
      <vt:variant>
        <vt:i4>0</vt:i4>
      </vt:variant>
      <vt:variant>
        <vt:i4>5</vt:i4>
      </vt:variant>
      <vt:variant>
        <vt:lpwstr>https://developer.android.google.cn/studio/index.html</vt:lpwstr>
      </vt:variant>
      <vt:variant>
        <vt:lpwstr/>
      </vt:variant>
      <vt:variant>
        <vt:i4>2162733</vt:i4>
      </vt:variant>
      <vt:variant>
        <vt:i4>150</vt:i4>
      </vt:variant>
      <vt:variant>
        <vt:i4>0</vt:i4>
      </vt:variant>
      <vt:variant>
        <vt:i4>5</vt:i4>
      </vt:variant>
      <vt:variant>
        <vt:lpwstr>https://developer.android.com/studio/index.html</vt:lpwstr>
      </vt:variant>
      <vt:variant>
        <vt:lpwstr/>
      </vt:variant>
      <vt:variant>
        <vt:i4>1376336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https://github.com/appium/appium-desktop/releases/latest</vt:lpwstr>
      </vt:variant>
      <vt:variant>
        <vt:lpwstr/>
      </vt:variant>
      <vt:variant>
        <vt:i4>5242900</vt:i4>
      </vt:variant>
      <vt:variant>
        <vt:i4>144</vt:i4>
      </vt:variant>
      <vt:variant>
        <vt:i4>0</vt:i4>
      </vt:variant>
      <vt:variant>
        <vt:i4>5</vt:i4>
      </vt:variant>
      <vt:variant>
        <vt:lpwstr>https://github.com/appium/appium-desktop</vt:lpwstr>
      </vt:variant>
      <vt:variant>
        <vt:lpwstr/>
      </vt:variant>
      <vt:variant>
        <vt:i4>7667809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https://github.com/appium/python-client/issues/162</vt:lpwstr>
      </vt:variant>
      <vt:variant>
        <vt:lpwstr/>
      </vt:variant>
      <vt:variant>
        <vt:i4>1900599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_Toc483466603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_Toc483466602</vt:lpwstr>
      </vt:variant>
      <vt:variant>
        <vt:i4>1900599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_Toc483466601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_Toc483466600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_Toc483466599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_Toc483466598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_Toc483466597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_Toc483466596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_Toc483466595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_Toc483466594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_Toc483466593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_Toc483466592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_Toc483466591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_Toc483466590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_Toc483466589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_Toc483466588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_Toc483466587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_Toc483466586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_Toc483466585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_Toc483466584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_Toc483466583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_Toc483466582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_Toc483466581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松勤软件测试-Linux教程</dc:title>
  <dc:subject/>
  <dc:creator>松勤软件测试中心</dc:creator>
  <cp:keywords>松勤软件测试</cp:keywords>
  <dc:description/>
  <cp:lastModifiedBy>Windows 用户</cp:lastModifiedBy>
  <cp:revision>132</cp:revision>
  <cp:lastPrinted>2016-06-15T01:15:00Z</cp:lastPrinted>
  <dcterms:created xsi:type="dcterms:W3CDTF">2017-05-29T01:51:00Z</dcterms:created>
  <dcterms:modified xsi:type="dcterms:W3CDTF">2018-12-04T01:10:00Z</dcterms:modified>
</cp:coreProperties>
</file>
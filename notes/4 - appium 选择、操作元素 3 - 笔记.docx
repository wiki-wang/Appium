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F4" w:rsidRDefault="002175A2" w:rsidP="00B40F66">
      <w:pPr>
        <w:pStyle w:val="af8"/>
        <w:spacing w:before="0" w:after="0" w:line="240" w:lineRule="atLeast"/>
        <w:ind w:left="210" w:right="210"/>
        <w:jc w:val="both"/>
      </w:pPr>
      <w:r>
        <w:rPr>
          <w:rFonts w:hint="eastAsia"/>
        </w:rPr>
        <w:t xml:space="preserve">                   </w:t>
      </w:r>
    </w:p>
    <w:p w:rsidR="00FE1B83" w:rsidRDefault="00FE1B83" w:rsidP="004F71F1">
      <w:pPr>
        <w:spacing w:line="240" w:lineRule="auto"/>
        <w:ind w:leftChars="0" w:left="0" w:right="210" w:firstLineChars="100" w:firstLine="210"/>
        <w:rPr>
          <w:rFonts w:ascii="Arial Unicode MS" w:hAnsi="Arial Unicode MS" w:cs="Arial Unicode MS"/>
        </w:rPr>
      </w:pPr>
    </w:p>
    <w:p w:rsidR="00044069" w:rsidRDefault="00624364" w:rsidP="00044069">
      <w:pPr>
        <w:pStyle w:val="1"/>
        <w:ind w:right="210"/>
      </w:pPr>
      <w:r>
        <w:rPr>
          <w:rFonts w:hint="eastAsia"/>
        </w:rPr>
        <w:t>java</w:t>
      </w:r>
      <w:r>
        <w:t xml:space="preserve"> </w:t>
      </w:r>
      <w:r w:rsidR="004511CD">
        <w:rPr>
          <w:rFonts w:hint="eastAsia"/>
        </w:rPr>
        <w:t>UIA</w:t>
      </w:r>
      <w:r w:rsidR="00770B14">
        <w:rPr>
          <w:rFonts w:hint="eastAsia"/>
        </w:rPr>
        <w:t>utomator</w:t>
      </w:r>
      <w:r>
        <w:t xml:space="preserve"> </w:t>
      </w:r>
      <w:r w:rsidR="00044069">
        <w:rPr>
          <w:rFonts w:hint="eastAsia"/>
        </w:rPr>
        <w:t>选</w:t>
      </w:r>
      <w:r w:rsidR="00770B14">
        <w:t>元素</w:t>
      </w:r>
      <w:r w:rsidR="00846DBA">
        <w:rPr>
          <w:rFonts w:hint="eastAsia"/>
        </w:rPr>
        <w:t>（</w:t>
      </w:r>
      <w:r>
        <w:t>50</w:t>
      </w:r>
      <w:r w:rsidR="00846DBA">
        <w:rPr>
          <w:rFonts w:hint="eastAsia"/>
        </w:rPr>
        <w:t>）</w:t>
      </w:r>
    </w:p>
    <w:p w:rsidR="00044069" w:rsidRDefault="00044069" w:rsidP="00C2651F">
      <w:pPr>
        <w:ind w:left="210" w:right="210"/>
      </w:pPr>
    </w:p>
    <w:p w:rsidR="00A92595" w:rsidRDefault="002B314B" w:rsidP="00C2651F">
      <w:pPr>
        <w:ind w:left="210" w:right="210"/>
      </w:pPr>
      <w:r>
        <w:t>前面我们学习的选择</w:t>
      </w:r>
      <w:r>
        <w:rPr>
          <w:rFonts w:hint="eastAsia"/>
        </w:rPr>
        <w:t xml:space="preserve"> </w:t>
      </w:r>
      <w:r>
        <w:rPr>
          <w:rFonts w:hint="eastAsia"/>
        </w:rPr>
        <w:t>界面元素的方式，</w:t>
      </w:r>
    </w:p>
    <w:p w:rsidR="00A92595" w:rsidRDefault="002B314B" w:rsidP="00C2651F">
      <w:pPr>
        <w:ind w:left="210" w:right="210"/>
      </w:pPr>
      <w:r>
        <w:rPr>
          <w:rFonts w:hint="eastAsia"/>
        </w:rPr>
        <w:t>根据</w:t>
      </w:r>
      <w:r w:rsidRPr="00161003">
        <w:rPr>
          <w:rFonts w:hint="eastAsia"/>
          <w:color w:val="C45911" w:themeColor="accent2" w:themeShade="BF"/>
        </w:rPr>
        <w:t>id</w:t>
      </w:r>
      <w:r w:rsidRPr="00161003">
        <w:rPr>
          <w:rFonts w:hint="eastAsia"/>
          <w:color w:val="C45911" w:themeColor="accent2" w:themeShade="BF"/>
        </w:rPr>
        <w:t>，</w:t>
      </w:r>
      <w:r w:rsidRPr="00161003">
        <w:rPr>
          <w:rFonts w:hint="eastAsia"/>
          <w:color w:val="C45911" w:themeColor="accent2" w:themeShade="BF"/>
        </w:rPr>
        <w:t>classname</w:t>
      </w:r>
      <w:r w:rsidRPr="00161003">
        <w:rPr>
          <w:rFonts w:hint="eastAsia"/>
          <w:color w:val="C45911" w:themeColor="accent2" w:themeShade="BF"/>
        </w:rPr>
        <w:t>，</w:t>
      </w:r>
      <w:r w:rsidRPr="00161003">
        <w:rPr>
          <w:rFonts w:hint="eastAsia"/>
          <w:color w:val="C45911" w:themeColor="accent2" w:themeShade="BF"/>
        </w:rPr>
        <w:t xml:space="preserve"> accessibilityid</w:t>
      </w:r>
      <w:r w:rsidRPr="00161003">
        <w:rPr>
          <w:rFonts w:hint="eastAsia"/>
          <w:color w:val="C45911" w:themeColor="accent2" w:themeShade="BF"/>
        </w:rPr>
        <w:t>，</w:t>
      </w:r>
      <w:r w:rsidRPr="00161003">
        <w:rPr>
          <w:rFonts w:hint="eastAsia"/>
          <w:color w:val="C45911" w:themeColor="accent2" w:themeShade="BF"/>
        </w:rPr>
        <w:t>xpath</w:t>
      </w:r>
      <w:r>
        <w:rPr>
          <w:rFonts w:hint="eastAsia"/>
        </w:rPr>
        <w:t>，</w:t>
      </w:r>
    </w:p>
    <w:p w:rsidR="00A92595" w:rsidRDefault="00A92595" w:rsidP="00C2651F">
      <w:pPr>
        <w:ind w:left="210" w:right="210"/>
      </w:pPr>
    </w:p>
    <w:p w:rsidR="00A92595" w:rsidRDefault="00A92595" w:rsidP="00C2651F">
      <w:pPr>
        <w:ind w:left="210" w:right="210"/>
      </w:pPr>
    </w:p>
    <w:p w:rsidR="002B314B" w:rsidRDefault="00A92595" w:rsidP="00C2651F">
      <w:pPr>
        <w:ind w:left="210" w:right="210"/>
      </w:pPr>
      <w:r>
        <w:t>这些方法</w:t>
      </w:r>
      <w:r>
        <w:rPr>
          <w:rFonts w:hint="eastAsia"/>
        </w:rPr>
        <w:t>，</w:t>
      </w:r>
      <w:r w:rsidR="002B314B">
        <w:rPr>
          <w:rFonts w:hint="eastAsia"/>
        </w:rPr>
        <w:t>其实</w:t>
      </w:r>
      <w:r w:rsidR="002B314B" w:rsidRPr="0016268A">
        <w:rPr>
          <w:rFonts w:hint="eastAsia"/>
          <w:highlight w:val="yellow"/>
        </w:rPr>
        <w:t>底层都是利用了</w:t>
      </w:r>
      <w:r w:rsidR="002B314B">
        <w:rPr>
          <w:rFonts w:hint="eastAsia"/>
        </w:rPr>
        <w:t xml:space="preserve"> uiautomator</w:t>
      </w:r>
      <w:r w:rsidR="002B314B">
        <w:rPr>
          <w:rFonts w:hint="eastAsia"/>
        </w:rPr>
        <w:t>的</w:t>
      </w:r>
      <w:r w:rsidR="00846DBA">
        <w:rPr>
          <w:rFonts w:hint="eastAsia"/>
        </w:rPr>
        <w:t>API</w:t>
      </w:r>
      <w:r w:rsidR="002B314B">
        <w:rPr>
          <w:rFonts w:hint="eastAsia"/>
        </w:rPr>
        <w:t>功能实现的</w:t>
      </w:r>
    </w:p>
    <w:p w:rsidR="00BD1E7F" w:rsidRDefault="00BD1E7F" w:rsidP="00C2651F">
      <w:pPr>
        <w:ind w:left="210" w:right="210"/>
        <w:rPr>
          <w:color w:val="7030A0"/>
        </w:rPr>
      </w:pPr>
    </w:p>
    <w:p w:rsidR="00846DBA" w:rsidRDefault="00846DBA" w:rsidP="00C2651F">
      <w:pPr>
        <w:ind w:left="210" w:right="210"/>
      </w:pPr>
      <w:r>
        <w:t>我们来看一下安卓官网是如何描述</w:t>
      </w:r>
      <w:r>
        <w:rPr>
          <w:rFonts w:hint="eastAsia"/>
        </w:rPr>
        <w:t>uiautomator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t>的</w:t>
      </w:r>
    </w:p>
    <w:p w:rsidR="00846DBA" w:rsidRDefault="00846DBA" w:rsidP="00C2651F">
      <w:pPr>
        <w:ind w:left="210" w:right="210"/>
      </w:pPr>
      <w:r>
        <w:t>打开下面的连接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2B314B" w:rsidRDefault="00A361A5" w:rsidP="00C2651F">
      <w:pPr>
        <w:ind w:left="210" w:right="210"/>
      </w:pPr>
      <w:hyperlink r:id="rId8" w:anchor="UIAutomator" w:history="1">
        <w:r w:rsidR="0083004C" w:rsidRPr="00A50989">
          <w:rPr>
            <w:rStyle w:val="affa"/>
          </w:rPr>
          <w:t>https://developer.android.google.cn/topic/libraries/testing-support-library/index.html#UIAutomator</w:t>
        </w:r>
      </w:hyperlink>
    </w:p>
    <w:p w:rsidR="0083004C" w:rsidRDefault="0083004C" w:rsidP="00C2651F">
      <w:pPr>
        <w:ind w:left="210" w:right="210"/>
      </w:pPr>
    </w:p>
    <w:p w:rsidR="00E5439F" w:rsidRDefault="00E5439F" w:rsidP="00C2651F">
      <w:pPr>
        <w:ind w:left="210" w:right="210"/>
        <w:rPr>
          <w:color w:val="7030A0"/>
        </w:rPr>
      </w:pPr>
    </w:p>
    <w:p w:rsidR="00BD1E7F" w:rsidRDefault="00BD1E7F" w:rsidP="00C2651F">
      <w:pPr>
        <w:ind w:left="210" w:right="210"/>
        <w:rPr>
          <w:rFonts w:hint="eastAsia"/>
        </w:rPr>
      </w:pPr>
    </w:p>
    <w:p w:rsidR="00846DBA" w:rsidRDefault="00846DBA" w:rsidP="00C2651F">
      <w:pPr>
        <w:ind w:left="210" w:right="210"/>
      </w:pPr>
    </w:p>
    <w:p w:rsidR="0016268A" w:rsidRDefault="0016268A" w:rsidP="0016268A">
      <w:pPr>
        <w:ind w:left="210" w:right="210"/>
      </w:pPr>
      <w:r>
        <w:rPr>
          <w:rFonts w:hint="eastAsia"/>
        </w:rPr>
        <w:t xml:space="preserve">UI Automator </w:t>
      </w:r>
      <w:r>
        <w:rPr>
          <w:rFonts w:hint="eastAsia"/>
        </w:rPr>
        <w:t>测试框架的主要功能包括：</w:t>
      </w:r>
    </w:p>
    <w:p w:rsidR="0016268A" w:rsidRDefault="0016268A" w:rsidP="0016268A">
      <w:pPr>
        <w:ind w:left="210" w:right="210"/>
      </w:pPr>
    </w:p>
    <w:p w:rsidR="0016268A" w:rsidRPr="0016268A" w:rsidRDefault="0016268A" w:rsidP="0016268A">
      <w:pPr>
        <w:pStyle w:val="afff8"/>
        <w:numPr>
          <w:ilvl w:val="0"/>
          <w:numId w:val="11"/>
        </w:numPr>
        <w:ind w:right="210" w:firstLineChars="0"/>
        <w:rPr>
          <w:sz w:val="21"/>
        </w:rPr>
      </w:pPr>
      <w:r w:rsidRPr="0016268A">
        <w:rPr>
          <w:rFonts w:hint="eastAsia"/>
          <w:sz w:val="21"/>
        </w:rPr>
        <w:t>用于检查布局层次结构的查看器</w:t>
      </w:r>
      <w:r>
        <w:rPr>
          <w:rFonts w:hint="eastAsia"/>
          <w:sz w:val="21"/>
        </w:rPr>
        <w:t>（</w:t>
      </w:r>
      <w:r w:rsidRPr="0016268A">
        <w:rPr>
          <w:rFonts w:hint="eastAsia"/>
          <w:color w:val="C45911" w:themeColor="accent2" w:themeShade="BF"/>
          <w:sz w:val="21"/>
        </w:rPr>
        <w:t>就是</w:t>
      </w:r>
      <w:r w:rsidRPr="0016268A">
        <w:rPr>
          <w:rFonts w:hint="eastAsia"/>
          <w:color w:val="C45911" w:themeColor="accent2" w:themeShade="BF"/>
          <w:sz w:val="21"/>
        </w:rPr>
        <w:t>UIAutomatorviewer</w:t>
      </w:r>
      <w:r>
        <w:rPr>
          <w:rFonts w:hint="eastAsia"/>
          <w:sz w:val="21"/>
        </w:rPr>
        <w:t>）</w:t>
      </w:r>
      <w:r w:rsidRPr="0016268A">
        <w:rPr>
          <w:rFonts w:hint="eastAsia"/>
          <w:sz w:val="21"/>
        </w:rPr>
        <w:t>。如需了解详细信息，请参阅</w:t>
      </w:r>
      <w:r w:rsidRPr="0016268A">
        <w:rPr>
          <w:rFonts w:hint="eastAsia"/>
          <w:sz w:val="21"/>
        </w:rPr>
        <w:t xml:space="preserve"> UI Automator </w:t>
      </w:r>
      <w:r w:rsidRPr="0016268A">
        <w:rPr>
          <w:rFonts w:hint="eastAsia"/>
          <w:sz w:val="21"/>
        </w:rPr>
        <w:t>查看器。</w:t>
      </w:r>
    </w:p>
    <w:p w:rsidR="00E5439F" w:rsidRDefault="00E5439F" w:rsidP="00E5439F">
      <w:pPr>
        <w:ind w:left="210" w:right="210"/>
      </w:pPr>
    </w:p>
    <w:p w:rsidR="00AE5411" w:rsidRDefault="0016268A" w:rsidP="00E5439F">
      <w:pPr>
        <w:pStyle w:val="afff8"/>
        <w:numPr>
          <w:ilvl w:val="0"/>
          <w:numId w:val="11"/>
        </w:numPr>
        <w:ind w:right="210" w:firstLineChars="0"/>
      </w:pPr>
      <w:r w:rsidRPr="0016268A">
        <w:rPr>
          <w:rFonts w:hint="eastAsia"/>
        </w:rPr>
        <w:t>在目标设备上检索状态信息并执行操作的</w:t>
      </w:r>
      <w:r w:rsidRPr="0016268A">
        <w:rPr>
          <w:rFonts w:hint="eastAsia"/>
        </w:rPr>
        <w:t xml:space="preserve"> API</w:t>
      </w:r>
      <w:r>
        <w:rPr>
          <w:rFonts w:hint="eastAsia"/>
        </w:rPr>
        <w:t>（</w:t>
      </w:r>
      <w:r w:rsidRPr="00E5439F">
        <w:rPr>
          <w:rFonts w:hint="eastAsia"/>
          <w:color w:val="C45911" w:themeColor="accent2" w:themeShade="BF"/>
        </w:rPr>
        <w:t>指对设备进行各种操作的</w:t>
      </w:r>
      <w:r w:rsidRPr="00E5439F">
        <w:rPr>
          <w:rFonts w:hint="eastAsia"/>
          <w:color w:val="C45911" w:themeColor="accent2" w:themeShade="BF"/>
        </w:rPr>
        <w:t>API</w:t>
      </w:r>
      <w:r w:rsidR="00E5439F" w:rsidRPr="00E5439F">
        <w:rPr>
          <w:rFonts w:hint="eastAsia"/>
          <w:color w:val="C45911" w:themeColor="accent2" w:themeShade="BF"/>
        </w:rPr>
        <w:t>，</w:t>
      </w:r>
      <w:r w:rsidR="00E5439F" w:rsidRPr="00E5439F">
        <w:rPr>
          <w:rFonts w:hint="eastAsia"/>
          <w:highlight w:val="yellow"/>
        </w:rPr>
        <w:t>我们要知道，所谓</w:t>
      </w:r>
      <w:r w:rsidR="00E5439F" w:rsidRPr="00E5439F">
        <w:rPr>
          <w:rFonts w:hint="eastAsia"/>
          <w:highlight w:val="yellow"/>
        </w:rPr>
        <w:t>A</w:t>
      </w:r>
      <w:r w:rsidR="00E5439F" w:rsidRPr="00E5439F">
        <w:rPr>
          <w:highlight w:val="yellow"/>
        </w:rPr>
        <w:t xml:space="preserve">PI </w:t>
      </w:r>
      <w:r w:rsidR="00E5439F" w:rsidRPr="00E5439F">
        <w:rPr>
          <w:highlight w:val="yellow"/>
        </w:rPr>
        <w:t>就是库的编程接口</w:t>
      </w:r>
      <w:r w:rsidRPr="00E5439F">
        <w:rPr>
          <w:rFonts w:hint="eastAsia"/>
        </w:rPr>
        <w:t>）。如需了解详细信息，请参阅访问设备状态。</w:t>
      </w:r>
    </w:p>
    <w:p w:rsidR="00AE5411" w:rsidRPr="00AE5411" w:rsidRDefault="00AE5411" w:rsidP="00AE5411">
      <w:pPr>
        <w:pStyle w:val="afff8"/>
        <w:ind w:firstLine="480"/>
        <w:rPr>
          <w:color w:val="7030A0"/>
          <w:highlight w:val="cyan"/>
        </w:rPr>
      </w:pPr>
    </w:p>
    <w:p w:rsidR="00AE5411" w:rsidRDefault="00AE5411" w:rsidP="00AE5411">
      <w:pPr>
        <w:pStyle w:val="afff8"/>
        <w:ind w:left="630" w:right="210" w:firstLineChars="0" w:firstLine="0"/>
        <w:rPr>
          <w:color w:val="7030A0"/>
        </w:rPr>
      </w:pPr>
    </w:p>
    <w:p w:rsidR="00BD1E7F" w:rsidRDefault="00BD1E7F" w:rsidP="00AE5411">
      <w:pPr>
        <w:pStyle w:val="afff8"/>
        <w:ind w:left="630" w:right="210" w:firstLineChars="0" w:firstLine="0"/>
        <w:rPr>
          <w:rFonts w:hint="eastAsia"/>
        </w:rPr>
      </w:pPr>
    </w:p>
    <w:p w:rsidR="0016268A" w:rsidRPr="00AE5411" w:rsidRDefault="0016268A" w:rsidP="00AE5411">
      <w:pPr>
        <w:pStyle w:val="afff8"/>
        <w:ind w:left="630" w:right="210" w:firstLineChars="0" w:firstLine="0"/>
        <w:rPr>
          <w:color w:val="7030A0"/>
        </w:rPr>
      </w:pPr>
    </w:p>
    <w:p w:rsidR="00AE5411" w:rsidRDefault="00AE5411" w:rsidP="00AE5411">
      <w:pPr>
        <w:pStyle w:val="afff8"/>
        <w:ind w:firstLine="480"/>
      </w:pPr>
    </w:p>
    <w:p w:rsidR="00E5439F" w:rsidRDefault="00E5439F" w:rsidP="00E5439F">
      <w:pPr>
        <w:pStyle w:val="afff8"/>
        <w:ind w:left="630" w:right="210" w:firstLineChars="0" w:firstLine="0"/>
        <w:rPr>
          <w:color w:val="7030A0"/>
        </w:rPr>
      </w:pPr>
    </w:p>
    <w:p w:rsidR="00E5439F" w:rsidRDefault="00E5439F" w:rsidP="00E5439F">
      <w:pPr>
        <w:pStyle w:val="afff8"/>
        <w:ind w:left="630" w:right="210" w:firstLineChars="0" w:firstLine="0"/>
      </w:pPr>
      <w:r>
        <w:t>这些操作</w:t>
      </w:r>
      <w:r>
        <w:rPr>
          <w:rFonts w:hint="eastAsia"/>
        </w:rPr>
        <w:t>，大</w:t>
      </w:r>
      <w:r>
        <w:t>都可通过</w:t>
      </w:r>
      <w:r>
        <w:t xml:space="preserve">appium </w:t>
      </w:r>
      <w:r>
        <w:t>的</w:t>
      </w:r>
      <w:r>
        <w:t>webdriver</w:t>
      </w:r>
      <w:r>
        <w:t>的方法实现</w:t>
      </w:r>
    </w:p>
    <w:p w:rsidR="00AE5411" w:rsidRPr="00E5439F" w:rsidRDefault="00AE5411" w:rsidP="00AE5411">
      <w:pPr>
        <w:pStyle w:val="afff8"/>
        <w:ind w:left="630" w:right="210" w:firstLineChars="0" w:firstLine="0"/>
      </w:pPr>
    </w:p>
    <w:p w:rsidR="00AE5411" w:rsidRDefault="00AE5411" w:rsidP="00E5439F">
      <w:pPr>
        <w:pStyle w:val="afff8"/>
        <w:ind w:left="630" w:right="210" w:firstLineChars="0" w:firstLine="0"/>
      </w:pPr>
    </w:p>
    <w:p w:rsidR="00E5439F" w:rsidRPr="00E5439F" w:rsidRDefault="00E5439F" w:rsidP="00E5439F">
      <w:pPr>
        <w:pStyle w:val="afff8"/>
        <w:ind w:left="630" w:right="210" w:firstLineChars="0" w:firstLine="0"/>
      </w:pPr>
    </w:p>
    <w:p w:rsidR="00E5439F" w:rsidRDefault="0016268A" w:rsidP="0016268A">
      <w:pPr>
        <w:pStyle w:val="afff8"/>
        <w:numPr>
          <w:ilvl w:val="0"/>
          <w:numId w:val="11"/>
        </w:numPr>
        <w:ind w:right="210" w:firstLineChars="0"/>
        <w:rPr>
          <w:sz w:val="21"/>
        </w:rPr>
      </w:pPr>
      <w:r w:rsidRPr="0016268A">
        <w:rPr>
          <w:rFonts w:hint="eastAsia"/>
          <w:sz w:val="21"/>
        </w:rPr>
        <w:t>支持跨应用</w:t>
      </w:r>
      <w:r w:rsidRPr="0016268A">
        <w:rPr>
          <w:rFonts w:hint="eastAsia"/>
          <w:sz w:val="21"/>
        </w:rPr>
        <w:t xml:space="preserve"> UI </w:t>
      </w:r>
      <w:r w:rsidRPr="0016268A">
        <w:rPr>
          <w:rFonts w:hint="eastAsia"/>
          <w:sz w:val="21"/>
        </w:rPr>
        <w:t>测试的</w:t>
      </w:r>
      <w:r w:rsidRPr="0016268A">
        <w:rPr>
          <w:rFonts w:hint="eastAsia"/>
          <w:sz w:val="21"/>
        </w:rPr>
        <w:t xml:space="preserve"> API</w:t>
      </w:r>
      <w:r>
        <w:rPr>
          <w:sz w:val="21"/>
        </w:rPr>
        <w:t>(</w:t>
      </w:r>
      <w:r w:rsidRPr="0016268A">
        <w:rPr>
          <w:color w:val="C45911" w:themeColor="accent2" w:themeShade="BF"/>
          <w:sz w:val="21"/>
        </w:rPr>
        <w:t>这个就是选择和操作界面元素的</w:t>
      </w:r>
      <w:r w:rsidRPr="0016268A">
        <w:rPr>
          <w:rFonts w:hint="eastAsia"/>
          <w:color w:val="C45911" w:themeColor="accent2" w:themeShade="BF"/>
          <w:sz w:val="21"/>
        </w:rPr>
        <w:t>API</w:t>
      </w:r>
      <w:r>
        <w:rPr>
          <w:sz w:val="21"/>
        </w:rPr>
        <w:t>)</w:t>
      </w:r>
      <w:r w:rsidRPr="0016268A">
        <w:rPr>
          <w:rFonts w:hint="eastAsia"/>
          <w:sz w:val="21"/>
        </w:rPr>
        <w:t>。如需了解详细信息，请参阅</w:t>
      </w:r>
      <w:r w:rsidRPr="0016268A">
        <w:rPr>
          <w:rFonts w:hint="eastAsia"/>
          <w:sz w:val="21"/>
        </w:rPr>
        <w:t xml:space="preserve"> UI Automator API</w:t>
      </w:r>
      <w:r w:rsidRPr="0016268A">
        <w:rPr>
          <w:rFonts w:hint="eastAsia"/>
          <w:sz w:val="21"/>
        </w:rPr>
        <w:t>。</w:t>
      </w:r>
    </w:p>
    <w:p w:rsidR="00E5439F" w:rsidRDefault="00E5439F" w:rsidP="00E5439F">
      <w:pPr>
        <w:pStyle w:val="afff8"/>
        <w:ind w:left="630" w:right="210" w:firstLineChars="0" w:firstLine="0"/>
        <w:rPr>
          <w:sz w:val="21"/>
        </w:rPr>
      </w:pPr>
    </w:p>
    <w:p w:rsidR="0016268A" w:rsidRDefault="0016268A" w:rsidP="0016268A">
      <w:pPr>
        <w:ind w:left="210" w:right="210"/>
      </w:pPr>
    </w:p>
    <w:p w:rsidR="00846DBA" w:rsidRDefault="00846DBA" w:rsidP="00C2651F">
      <w:pPr>
        <w:ind w:left="210" w:right="210"/>
      </w:pPr>
    </w:p>
    <w:p w:rsidR="00846DBA" w:rsidRPr="00846DBA" w:rsidRDefault="00846DBA" w:rsidP="007451A8">
      <w:pPr>
        <w:pStyle w:val="2"/>
        <w:ind w:right="210"/>
      </w:pPr>
      <w:r w:rsidRPr="00846DBA">
        <w:t>UI Automator API</w:t>
      </w:r>
    </w:p>
    <w:p w:rsidR="00846DBA" w:rsidRDefault="00846DBA" w:rsidP="00846DBA">
      <w:pPr>
        <w:shd w:val="clear" w:color="auto" w:fill="FFFFFF"/>
        <w:snapToGrid/>
        <w:spacing w:before="0" w:after="180" w:line="240" w:lineRule="auto"/>
        <w:ind w:leftChars="0" w:left="210" w:rightChars="0" w:right="210"/>
        <w:jc w:val="left"/>
        <w:rPr>
          <w:rFonts w:ascii="Arial" w:eastAsia="宋体" w:hAnsi="Arial" w:cs="Arial"/>
          <w:szCs w:val="21"/>
        </w:rPr>
      </w:pPr>
      <w:r w:rsidRPr="00846DBA">
        <w:rPr>
          <w:rFonts w:ascii="Arial" w:eastAsia="宋体" w:hAnsi="Arial" w:cs="Arial"/>
          <w:szCs w:val="21"/>
        </w:rPr>
        <w:t>利用</w:t>
      </w:r>
      <w:r w:rsidRPr="00846DBA">
        <w:rPr>
          <w:rFonts w:ascii="Arial" w:eastAsia="宋体" w:hAnsi="Arial" w:cs="Arial"/>
          <w:szCs w:val="21"/>
        </w:rPr>
        <w:t xml:space="preserve"> UI Automator API</w:t>
      </w:r>
      <w:r w:rsidRPr="00846DBA">
        <w:rPr>
          <w:rFonts w:ascii="Arial" w:eastAsia="宋体" w:hAnsi="Arial" w:cs="Arial"/>
          <w:szCs w:val="21"/>
        </w:rPr>
        <w:t>，您可以编写稳健可靠的测试，而无需了解</w:t>
      </w:r>
      <w:r w:rsidR="004B04F0" w:rsidRPr="004B04F0">
        <w:rPr>
          <w:rFonts w:ascii="Arial" w:eastAsia="宋体" w:hAnsi="Arial" w:cs="Arial"/>
          <w:color w:val="C45911" w:themeColor="accent2" w:themeShade="BF"/>
          <w:szCs w:val="21"/>
        </w:rPr>
        <w:t>app</w:t>
      </w:r>
      <w:r w:rsidRPr="00846DBA">
        <w:rPr>
          <w:rFonts w:ascii="Arial" w:eastAsia="宋体" w:hAnsi="Arial" w:cs="Arial"/>
          <w:szCs w:val="21"/>
        </w:rPr>
        <w:t>的实现详情。您可以使用这些</w:t>
      </w:r>
      <w:r w:rsidRPr="00846DBA">
        <w:rPr>
          <w:rFonts w:ascii="Arial" w:eastAsia="宋体" w:hAnsi="Arial" w:cs="Arial"/>
          <w:szCs w:val="21"/>
        </w:rPr>
        <w:t xml:space="preserve"> API </w:t>
      </w:r>
      <w:r w:rsidRPr="00846DBA">
        <w:rPr>
          <w:rFonts w:ascii="Arial" w:eastAsia="宋体" w:hAnsi="Arial" w:cs="Arial"/>
          <w:szCs w:val="21"/>
        </w:rPr>
        <w:t>在多个应用中捕获</w:t>
      </w:r>
      <w:r w:rsidR="004B04F0">
        <w:rPr>
          <w:rFonts w:ascii="Arial" w:eastAsia="宋体" w:hAnsi="Arial" w:cs="Arial" w:hint="eastAsia"/>
          <w:szCs w:val="21"/>
        </w:rPr>
        <w:t>（</w:t>
      </w:r>
      <w:r w:rsidR="004B04F0" w:rsidRPr="004B04F0">
        <w:rPr>
          <w:rFonts w:ascii="Arial" w:eastAsia="宋体" w:hAnsi="Arial" w:cs="Arial" w:hint="eastAsia"/>
          <w:color w:val="C45911" w:themeColor="accent2" w:themeShade="BF"/>
          <w:szCs w:val="21"/>
        </w:rPr>
        <w:t>就是选择</w:t>
      </w:r>
      <w:r w:rsidR="004B04F0">
        <w:rPr>
          <w:rFonts w:ascii="Arial" w:eastAsia="宋体" w:hAnsi="Arial" w:cs="Arial" w:hint="eastAsia"/>
          <w:szCs w:val="21"/>
        </w:rPr>
        <w:t>）</w:t>
      </w:r>
      <w:r w:rsidRPr="00846DBA">
        <w:rPr>
          <w:rFonts w:ascii="Arial" w:eastAsia="宋体" w:hAnsi="Arial" w:cs="Arial"/>
          <w:szCs w:val="21"/>
        </w:rPr>
        <w:t>和操作</w:t>
      </w:r>
      <w:r w:rsidRPr="00846DBA">
        <w:rPr>
          <w:rFonts w:ascii="Arial" w:eastAsia="宋体" w:hAnsi="Arial" w:cs="Arial"/>
          <w:szCs w:val="21"/>
        </w:rPr>
        <w:t xml:space="preserve"> UI </w:t>
      </w:r>
      <w:r w:rsidRPr="00846DBA">
        <w:rPr>
          <w:rFonts w:ascii="Arial" w:eastAsia="宋体" w:hAnsi="Arial" w:cs="Arial"/>
          <w:szCs w:val="21"/>
        </w:rPr>
        <w:t>组件</w:t>
      </w:r>
    </w:p>
    <w:p w:rsidR="0016268A" w:rsidRDefault="0016268A" w:rsidP="00846DBA">
      <w:pPr>
        <w:shd w:val="clear" w:color="auto" w:fill="FFFFFF"/>
        <w:snapToGrid/>
        <w:spacing w:before="0" w:after="180" w:line="240" w:lineRule="auto"/>
        <w:ind w:leftChars="0" w:left="210" w:rightChars="0" w:right="21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这些</w:t>
      </w:r>
      <w:r>
        <w:rPr>
          <w:rFonts w:ascii="Arial" w:eastAsia="宋体" w:hAnsi="Arial" w:cs="Arial" w:hint="eastAsia"/>
          <w:szCs w:val="21"/>
        </w:rPr>
        <w:t xml:space="preserve">API </w:t>
      </w:r>
      <w:r>
        <w:rPr>
          <w:rFonts w:ascii="Arial" w:eastAsia="宋体" w:hAnsi="Arial" w:cs="Arial" w:hint="eastAsia"/>
          <w:szCs w:val="21"/>
        </w:rPr>
        <w:t>主要是通过下面这些类来实现的</w:t>
      </w:r>
    </w:p>
    <w:p w:rsidR="0016268A" w:rsidRDefault="0016268A" w:rsidP="00846DBA">
      <w:pPr>
        <w:shd w:val="clear" w:color="auto" w:fill="FFFFFF"/>
        <w:snapToGrid/>
        <w:spacing w:before="0" w:after="180" w:line="240" w:lineRule="auto"/>
        <w:ind w:leftChars="0" w:left="210" w:rightChars="0" w:right="210"/>
        <w:jc w:val="left"/>
        <w:rPr>
          <w:rFonts w:ascii="Arial" w:eastAsia="宋体" w:hAnsi="Arial" w:cs="Arial"/>
          <w:szCs w:val="21"/>
        </w:rPr>
      </w:pPr>
      <w:r w:rsidRPr="0016268A">
        <w:rPr>
          <w:rFonts w:ascii="Arial" w:eastAsia="宋体" w:hAnsi="Arial" w:cs="Arial"/>
          <w:szCs w:val="21"/>
        </w:rPr>
        <w:t>UiCollection</w:t>
      </w:r>
      <w:r>
        <w:rPr>
          <w:rFonts w:ascii="Arial" w:eastAsia="宋体" w:hAnsi="Arial" w:cs="Arial"/>
          <w:szCs w:val="21"/>
        </w:rPr>
        <w:t xml:space="preserve">  </w:t>
      </w:r>
      <w:r w:rsidRPr="0016268A">
        <w:rPr>
          <w:rFonts w:ascii="Arial" w:eastAsia="宋体" w:hAnsi="Arial" w:cs="Arial"/>
          <w:szCs w:val="21"/>
        </w:rPr>
        <w:t>UiObject</w:t>
      </w:r>
      <w:r>
        <w:rPr>
          <w:rFonts w:ascii="Arial" w:eastAsia="宋体" w:hAnsi="Arial" w:cs="Arial"/>
          <w:szCs w:val="21"/>
        </w:rPr>
        <w:t xml:space="preserve">   </w:t>
      </w:r>
      <w:r w:rsidRPr="0016268A">
        <w:rPr>
          <w:rFonts w:ascii="Arial" w:eastAsia="宋体" w:hAnsi="Arial" w:cs="Arial"/>
          <w:szCs w:val="21"/>
        </w:rPr>
        <w:t>UiScrollable</w:t>
      </w:r>
      <w:r>
        <w:rPr>
          <w:rFonts w:ascii="Arial" w:eastAsia="宋体" w:hAnsi="Arial" w:cs="Arial"/>
          <w:szCs w:val="21"/>
        </w:rPr>
        <w:t xml:space="preserve">  </w:t>
      </w:r>
      <w:r w:rsidRPr="0016268A">
        <w:rPr>
          <w:rFonts w:ascii="Arial" w:eastAsia="宋体" w:hAnsi="Arial" w:cs="Arial"/>
          <w:szCs w:val="21"/>
        </w:rPr>
        <w:t>UiSelector</w:t>
      </w:r>
      <w:r>
        <w:rPr>
          <w:rFonts w:ascii="Arial" w:eastAsia="宋体" w:hAnsi="Arial" w:cs="Arial"/>
          <w:szCs w:val="21"/>
        </w:rPr>
        <w:t xml:space="preserve">  </w:t>
      </w:r>
      <w:r w:rsidRPr="0016268A">
        <w:rPr>
          <w:rFonts w:ascii="Arial" w:eastAsia="宋体" w:hAnsi="Arial" w:cs="Arial"/>
          <w:szCs w:val="21"/>
        </w:rPr>
        <w:t>Configurator</w:t>
      </w:r>
    </w:p>
    <w:p w:rsidR="00152FE7" w:rsidRDefault="00152FE7" w:rsidP="00846DBA">
      <w:pPr>
        <w:shd w:val="clear" w:color="auto" w:fill="FFFFFF"/>
        <w:snapToGrid/>
        <w:spacing w:before="0" w:after="180" w:line="240" w:lineRule="auto"/>
        <w:ind w:leftChars="0" w:left="210" w:rightChars="0" w:right="210"/>
        <w:jc w:val="left"/>
        <w:rPr>
          <w:rFonts w:ascii="Arial" w:eastAsia="宋体" w:hAnsi="Arial" w:cs="Arial"/>
          <w:szCs w:val="21"/>
        </w:rPr>
      </w:pPr>
    </w:p>
    <w:p w:rsidR="0016268A" w:rsidRDefault="0016268A" w:rsidP="00846DBA">
      <w:pPr>
        <w:shd w:val="clear" w:color="auto" w:fill="FFFFFF"/>
        <w:snapToGrid/>
        <w:spacing w:before="0" w:after="180" w:line="240" w:lineRule="auto"/>
        <w:ind w:leftChars="0" w:left="210" w:rightChars="0" w:right="21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>其中</w:t>
      </w:r>
      <w:r w:rsidRPr="0016268A">
        <w:rPr>
          <w:rFonts w:ascii="Arial" w:eastAsia="宋体" w:hAnsi="Arial" w:cs="Arial"/>
          <w:szCs w:val="21"/>
        </w:rPr>
        <w:t>UiSelector</w:t>
      </w:r>
      <w:r>
        <w:rPr>
          <w:rFonts w:ascii="Arial" w:eastAsia="宋体" w:hAnsi="Arial" w:cs="Arial"/>
          <w:szCs w:val="21"/>
        </w:rPr>
        <w:t xml:space="preserve">  </w:t>
      </w:r>
      <w:r>
        <w:rPr>
          <w:rFonts w:ascii="Arial" w:eastAsia="宋体" w:hAnsi="Arial" w:cs="Arial"/>
          <w:szCs w:val="21"/>
        </w:rPr>
        <w:t>是我们</w:t>
      </w:r>
      <w:r w:rsidR="00133F04">
        <w:rPr>
          <w:rFonts w:ascii="Arial" w:eastAsia="宋体" w:hAnsi="Arial" w:cs="Arial"/>
          <w:szCs w:val="21"/>
        </w:rPr>
        <w:t>appium</w:t>
      </w:r>
      <w:r>
        <w:rPr>
          <w:rFonts w:ascii="Arial" w:eastAsia="宋体" w:hAnsi="Arial" w:cs="Arial"/>
          <w:szCs w:val="21"/>
        </w:rPr>
        <w:t>自动化代码</w:t>
      </w:r>
      <w:r w:rsidR="00133F04">
        <w:rPr>
          <w:rFonts w:ascii="Arial" w:eastAsia="宋体" w:hAnsi="Arial" w:cs="Arial"/>
          <w:szCs w:val="21"/>
        </w:rPr>
        <w:t>选择元素的时候</w:t>
      </w:r>
      <w:r w:rsidR="00133F04">
        <w:rPr>
          <w:rFonts w:ascii="Arial" w:eastAsia="宋体" w:hAnsi="Arial" w:cs="Arial" w:hint="eastAsia"/>
          <w:szCs w:val="21"/>
        </w:rPr>
        <w:t>，</w:t>
      </w:r>
      <w:r>
        <w:rPr>
          <w:rFonts w:ascii="Arial" w:eastAsia="宋体" w:hAnsi="Arial" w:cs="Arial"/>
          <w:szCs w:val="21"/>
        </w:rPr>
        <w:t>直接使用的</w:t>
      </w:r>
      <w:r>
        <w:rPr>
          <w:rFonts w:ascii="Arial" w:eastAsia="宋体" w:hAnsi="Arial" w:cs="Arial" w:hint="eastAsia"/>
          <w:szCs w:val="21"/>
        </w:rPr>
        <w:t xml:space="preserve"> </w:t>
      </w:r>
      <w:r w:rsidR="00133F04">
        <w:rPr>
          <w:rFonts w:ascii="Arial" w:eastAsia="宋体" w:hAnsi="Arial" w:cs="Arial" w:hint="eastAsia"/>
          <w:szCs w:val="21"/>
        </w:rPr>
        <w:t>。</w:t>
      </w:r>
    </w:p>
    <w:p w:rsidR="00133F04" w:rsidRDefault="00152FE7" w:rsidP="00846DBA">
      <w:pPr>
        <w:shd w:val="clear" w:color="auto" w:fill="FFFFFF"/>
        <w:snapToGrid/>
        <w:spacing w:before="0" w:after="180" w:line="240" w:lineRule="auto"/>
        <w:ind w:leftChars="0" w:left="210" w:rightChars="0" w:right="21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 xml:space="preserve">UiObject </w:t>
      </w:r>
      <w:r>
        <w:rPr>
          <w:rFonts w:ascii="Arial" w:eastAsia="宋体" w:hAnsi="Arial" w:cs="Arial"/>
          <w:szCs w:val="21"/>
        </w:rPr>
        <w:t>是选择到的元素对象</w:t>
      </w:r>
    </w:p>
    <w:p w:rsidR="00133F04" w:rsidRPr="00846DBA" w:rsidRDefault="00133F04" w:rsidP="00846DBA">
      <w:pPr>
        <w:shd w:val="clear" w:color="auto" w:fill="FFFFFF"/>
        <w:snapToGrid/>
        <w:spacing w:before="0" w:after="180" w:line="240" w:lineRule="auto"/>
        <w:ind w:leftChars="0" w:left="210" w:rightChars="0" w:right="210"/>
        <w:jc w:val="left"/>
        <w:rPr>
          <w:rFonts w:ascii="Arial" w:eastAsia="宋体" w:hAnsi="Arial" w:cs="Arial"/>
          <w:szCs w:val="21"/>
        </w:rPr>
      </w:pPr>
    </w:p>
    <w:p w:rsidR="004B04F0" w:rsidRPr="004B04F0" w:rsidRDefault="00A361A5" w:rsidP="00BD1E7F">
      <w:pPr>
        <w:numPr>
          <w:ilvl w:val="0"/>
          <w:numId w:val="7"/>
        </w:numPr>
        <w:shd w:val="clear" w:color="auto" w:fill="FFFFFF"/>
        <w:snapToGrid/>
        <w:spacing w:before="0" w:after="180" w:line="240" w:lineRule="auto"/>
        <w:ind w:leftChars="0" w:left="300" w:rightChars="0" w:right="0"/>
        <w:jc w:val="left"/>
        <w:rPr>
          <w:color w:val="C45911" w:themeColor="accent2" w:themeShade="BF"/>
        </w:rPr>
      </w:pPr>
      <w:hyperlink r:id="rId9" w:history="1">
        <w:r w:rsidR="00846DBA" w:rsidRPr="00846DBA">
          <w:rPr>
            <w:rFonts w:eastAsia="宋体" w:cs="宋体"/>
            <w:color w:val="039BE5"/>
            <w:sz w:val="20"/>
            <w:highlight w:val="yellow"/>
          </w:rPr>
          <w:t>UiSelector</w:t>
        </w:r>
      </w:hyperlink>
      <w:r w:rsidR="00846DBA" w:rsidRPr="00846DBA">
        <w:rPr>
          <w:rFonts w:ascii="Arial" w:eastAsia="宋体" w:hAnsi="Arial" w:cs="Arial"/>
          <w:szCs w:val="21"/>
        </w:rPr>
        <w:t>：</w:t>
      </w:r>
      <w:r w:rsidR="00BD1E7F" w:rsidRPr="004B04F0">
        <w:rPr>
          <w:rFonts w:hint="eastAsia"/>
          <w:color w:val="C45911" w:themeColor="accent2" w:themeShade="BF"/>
        </w:rPr>
        <w:t xml:space="preserve"> </w:t>
      </w:r>
      <w:r w:rsidR="004B04F0" w:rsidRPr="004B04F0">
        <w:rPr>
          <w:rFonts w:hint="eastAsia"/>
          <w:color w:val="C45911" w:themeColor="accent2" w:themeShade="BF"/>
        </w:rPr>
        <w:t>UiSelector</w:t>
      </w:r>
      <w:r w:rsidR="004B04F0" w:rsidRPr="004B04F0">
        <w:rPr>
          <w:rFonts w:hint="eastAsia"/>
          <w:color w:val="C45911" w:themeColor="accent2" w:themeShade="BF"/>
        </w:rPr>
        <w:t>类就是用来选择的</w:t>
      </w:r>
      <w:r w:rsidR="004B04F0" w:rsidRPr="004B04F0">
        <w:rPr>
          <w:rFonts w:hint="eastAsia"/>
          <w:color w:val="C45911" w:themeColor="accent2" w:themeShade="BF"/>
        </w:rPr>
        <w:t>web</w:t>
      </w:r>
      <w:r w:rsidR="004B04F0" w:rsidRPr="004B04F0">
        <w:rPr>
          <w:rFonts w:hint="eastAsia"/>
          <w:color w:val="C45911" w:themeColor="accent2" w:themeShade="BF"/>
        </w:rPr>
        <w:t>元素的。</w:t>
      </w:r>
    </w:p>
    <w:p w:rsidR="000E3D02" w:rsidRDefault="000E3D02" w:rsidP="004B04F0">
      <w:pPr>
        <w:ind w:leftChars="0" w:left="360" w:right="210"/>
        <w:rPr>
          <w:color w:val="C45911" w:themeColor="accent2" w:themeShade="BF"/>
        </w:rPr>
      </w:pPr>
    </w:p>
    <w:p w:rsidR="000E3D02" w:rsidRDefault="000E3D02" w:rsidP="000E3D02">
      <w:pPr>
        <w:shd w:val="clear" w:color="auto" w:fill="FFFFFF"/>
        <w:snapToGrid/>
        <w:spacing w:before="0" w:after="180" w:line="240" w:lineRule="auto"/>
        <w:ind w:leftChars="0" w:left="210" w:rightChars="0" w:right="210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/>
          <w:szCs w:val="21"/>
        </w:rPr>
        <w:t>我们</w:t>
      </w:r>
      <w:r w:rsidR="00BD1E7F">
        <w:rPr>
          <w:rFonts w:ascii="Arial" w:eastAsia="宋体" w:hAnsi="Arial" w:cs="Arial"/>
          <w:szCs w:val="21"/>
        </w:rPr>
        <w:t xml:space="preserve">appium </w:t>
      </w:r>
      <w:r w:rsidR="00BD1E7F">
        <w:rPr>
          <w:rFonts w:ascii="Arial" w:eastAsia="宋体" w:hAnsi="Arial" w:cs="Arial"/>
          <w:szCs w:val="21"/>
        </w:rPr>
        <w:t>自动化程序里面</w:t>
      </w:r>
      <w:r w:rsidR="00BD1E7F">
        <w:rPr>
          <w:rFonts w:ascii="Arial" w:eastAsia="宋体" w:hAnsi="Arial" w:cs="Arial"/>
          <w:szCs w:val="21"/>
        </w:rPr>
        <w:t>driver.</w:t>
      </w:r>
      <w:r>
        <w:rPr>
          <w:rFonts w:ascii="Arial" w:eastAsia="宋体" w:hAnsi="Arial" w:cs="Arial"/>
          <w:szCs w:val="21"/>
        </w:rPr>
        <w:t>select</w:t>
      </w:r>
      <w:r>
        <w:rPr>
          <w:rFonts w:ascii="Arial" w:eastAsia="宋体" w:hAnsi="Arial" w:cs="Arial" w:hint="eastAsia"/>
          <w:szCs w:val="21"/>
        </w:rPr>
        <w:t>_element_byxx</w:t>
      </w:r>
      <w:r>
        <w:rPr>
          <w:rFonts w:ascii="Arial" w:eastAsia="宋体" w:hAnsi="Arial" w:cs="Arial"/>
          <w:szCs w:val="21"/>
        </w:rPr>
        <w:t>x,</w:t>
      </w:r>
      <w:r w:rsidR="00BD1E7F">
        <w:rPr>
          <w:rFonts w:ascii="Arial" w:eastAsia="宋体" w:hAnsi="Arial" w:cs="Arial"/>
          <w:szCs w:val="21"/>
        </w:rPr>
        <w:t xml:space="preserve"> </w:t>
      </w:r>
      <w:r w:rsidR="00BD1E7F">
        <w:rPr>
          <w:rFonts w:ascii="Arial" w:eastAsia="宋体" w:hAnsi="Arial" w:cs="Arial"/>
          <w:szCs w:val="21"/>
        </w:rPr>
        <w:t>发给到手机上的</w:t>
      </w:r>
      <w:r w:rsidR="00BD1E7F">
        <w:rPr>
          <w:rFonts w:ascii="Arial" w:eastAsia="宋体" w:hAnsi="Arial" w:cs="Arial" w:hint="eastAsia"/>
          <w:szCs w:val="21"/>
        </w:rPr>
        <w:t>‘</w:t>
      </w:r>
      <w:r w:rsidR="00BD1E7F">
        <w:rPr>
          <w:rFonts w:ascii="Arial" w:eastAsia="宋体" w:hAnsi="Arial" w:cs="Arial"/>
          <w:szCs w:val="21"/>
        </w:rPr>
        <w:t>木马</w:t>
      </w:r>
      <w:r w:rsidR="00BD1E7F">
        <w:rPr>
          <w:rFonts w:ascii="Arial" w:eastAsia="宋体" w:hAnsi="Arial" w:cs="Arial" w:hint="eastAsia"/>
          <w:szCs w:val="21"/>
        </w:rPr>
        <w:t>’</w:t>
      </w:r>
      <w:r>
        <w:rPr>
          <w:rFonts w:ascii="Arial" w:eastAsia="宋体" w:hAnsi="Arial" w:cs="Arial"/>
          <w:szCs w:val="21"/>
        </w:rPr>
        <w:t>时</w:t>
      </w:r>
      <w:r>
        <w:rPr>
          <w:rFonts w:ascii="Arial" w:eastAsia="宋体" w:hAnsi="Arial" w:cs="Arial" w:hint="eastAsia"/>
          <w:szCs w:val="21"/>
        </w:rPr>
        <w:t>，</w:t>
      </w:r>
      <w:r>
        <w:rPr>
          <w:rFonts w:ascii="Arial" w:eastAsia="宋体" w:hAnsi="Arial" w:cs="Arial" w:hint="eastAsia"/>
          <w:szCs w:val="21"/>
        </w:rPr>
        <w:t xml:space="preserve"> </w:t>
      </w:r>
      <w:r>
        <w:rPr>
          <w:rFonts w:ascii="Arial" w:eastAsia="宋体" w:hAnsi="Arial" w:cs="Arial"/>
          <w:szCs w:val="21"/>
        </w:rPr>
        <w:t>转换为相应的这个</w:t>
      </w:r>
      <w:r w:rsidRPr="0016268A">
        <w:rPr>
          <w:rFonts w:ascii="Arial" w:eastAsia="宋体" w:hAnsi="Arial" w:cs="Arial"/>
          <w:szCs w:val="21"/>
        </w:rPr>
        <w:t>UiSelector</w:t>
      </w:r>
      <w:r>
        <w:rPr>
          <w:rFonts w:ascii="Arial" w:eastAsia="宋体" w:hAnsi="Arial" w:cs="Arial"/>
          <w:szCs w:val="21"/>
        </w:rPr>
        <w:t>调用</w:t>
      </w:r>
      <w:r>
        <w:rPr>
          <w:rFonts w:ascii="Arial" w:eastAsia="宋体" w:hAnsi="Arial" w:cs="Arial" w:hint="eastAsia"/>
          <w:szCs w:val="21"/>
        </w:rPr>
        <w:t>。</w:t>
      </w:r>
    </w:p>
    <w:p w:rsidR="000E3D02" w:rsidRPr="0016268A" w:rsidRDefault="000E3D02" w:rsidP="004B04F0">
      <w:pPr>
        <w:ind w:leftChars="0" w:left="360" w:right="210"/>
        <w:rPr>
          <w:color w:val="C45911" w:themeColor="accent2" w:themeShade="BF"/>
        </w:rPr>
      </w:pPr>
    </w:p>
    <w:p w:rsidR="004B04F0" w:rsidRDefault="004B04F0" w:rsidP="004B04F0">
      <w:pPr>
        <w:shd w:val="clear" w:color="auto" w:fill="FFFFFF"/>
        <w:snapToGrid/>
        <w:spacing w:before="0" w:after="180" w:line="240" w:lineRule="auto"/>
        <w:ind w:leftChars="0" w:left="-60" w:rightChars="0" w:right="0"/>
        <w:jc w:val="left"/>
        <w:rPr>
          <w:rFonts w:ascii="Arial" w:eastAsia="宋体" w:hAnsi="Arial" w:cs="Arial"/>
          <w:szCs w:val="21"/>
        </w:rPr>
      </w:pPr>
    </w:p>
    <w:p w:rsidR="00552B20" w:rsidRDefault="004B04F0" w:rsidP="00552B20">
      <w:pPr>
        <w:shd w:val="clear" w:color="auto" w:fill="FFFFFF"/>
        <w:snapToGrid/>
        <w:spacing w:before="0" w:after="180" w:line="240" w:lineRule="auto"/>
        <w:ind w:leftChars="0" w:rightChars="0" w:right="0"/>
        <w:jc w:val="left"/>
        <w:rPr>
          <w:rFonts w:ascii="Arial" w:eastAsia="宋体" w:hAnsi="Arial" w:cs="Arial"/>
          <w:szCs w:val="21"/>
        </w:rPr>
      </w:pPr>
      <w:r>
        <w:rPr>
          <w:color w:val="C45911" w:themeColor="accent2" w:themeShade="BF"/>
        </w:rPr>
        <w:t>打开链接到</w:t>
      </w:r>
      <w:r>
        <w:rPr>
          <w:rFonts w:hint="eastAsia"/>
          <w:color w:val="C45911" w:themeColor="accent2" w:themeShade="BF"/>
        </w:rPr>
        <w:t>UiSelector</w:t>
      </w:r>
      <w:r>
        <w:rPr>
          <w:rFonts w:hint="eastAsia"/>
          <w:color w:val="C45911" w:themeColor="accent2" w:themeShade="BF"/>
        </w:rPr>
        <w:t>类</w:t>
      </w:r>
      <w:hyperlink r:id="rId10" w:history="1">
        <w:r w:rsidRPr="004261B3">
          <w:rPr>
            <w:rStyle w:val="affa"/>
            <w:rFonts w:ascii="Arial" w:eastAsia="宋体" w:hAnsi="Arial" w:cs="Arial"/>
            <w:szCs w:val="21"/>
          </w:rPr>
          <w:t>https://developer.android.com/reference/android/support/test/uiautomator/UiSelector.html</w:t>
        </w:r>
      </w:hyperlink>
    </w:p>
    <w:p w:rsidR="004B04F0" w:rsidRDefault="004B04F0" w:rsidP="004B04F0">
      <w:pPr>
        <w:shd w:val="clear" w:color="auto" w:fill="FFFFFF"/>
        <w:spacing w:after="180"/>
        <w:ind w:leftChars="114" w:left="239" w:right="210"/>
        <w:rPr>
          <w:rFonts w:ascii="Arial" w:eastAsia="宋体" w:hAnsi="Arial" w:cs="Arial"/>
          <w:szCs w:val="21"/>
        </w:rPr>
      </w:pPr>
    </w:p>
    <w:p w:rsidR="00846DBA" w:rsidRDefault="00A14517" w:rsidP="00C2651F">
      <w:pPr>
        <w:ind w:left="210" w:right="210"/>
      </w:pPr>
      <w:r>
        <w:rPr>
          <w:rFonts w:hint="eastAsia"/>
        </w:rPr>
        <w:t>刚才说</w:t>
      </w:r>
      <w:r w:rsidR="00846DBA" w:rsidRPr="00846DBA">
        <w:rPr>
          <w:rFonts w:hint="eastAsia"/>
        </w:rPr>
        <w:t>我们前面的</w:t>
      </w:r>
      <w:r w:rsidR="00846DBA">
        <w:rPr>
          <w:rFonts w:hint="eastAsia"/>
        </w:rPr>
        <w:t>根据</w:t>
      </w:r>
      <w:r w:rsidR="00846DBA">
        <w:rPr>
          <w:rFonts w:hint="eastAsia"/>
        </w:rPr>
        <w:t>id</w:t>
      </w:r>
      <w:r w:rsidR="00846DBA">
        <w:rPr>
          <w:rFonts w:hint="eastAsia"/>
        </w:rPr>
        <w:t>，</w:t>
      </w:r>
      <w:r w:rsidR="00846DBA">
        <w:rPr>
          <w:rFonts w:hint="eastAsia"/>
        </w:rPr>
        <w:t>classname</w:t>
      </w:r>
      <w:r w:rsidR="00846DBA">
        <w:rPr>
          <w:rFonts w:hint="eastAsia"/>
        </w:rPr>
        <w:t>，</w:t>
      </w:r>
      <w:r w:rsidR="00846DBA">
        <w:rPr>
          <w:rFonts w:hint="eastAsia"/>
        </w:rPr>
        <w:t xml:space="preserve"> accessibility</w:t>
      </w:r>
      <w:r w:rsidR="00A11A91">
        <w:t xml:space="preserve"> </w:t>
      </w:r>
      <w:r w:rsidR="00846DBA">
        <w:rPr>
          <w:rFonts w:hint="eastAsia"/>
        </w:rPr>
        <w:t>id</w:t>
      </w:r>
      <w:r w:rsidR="00846DBA">
        <w:rPr>
          <w:rFonts w:hint="eastAsia"/>
        </w:rPr>
        <w:t>，</w:t>
      </w:r>
      <w:r w:rsidR="00846DBA">
        <w:rPr>
          <w:rFonts w:hint="eastAsia"/>
        </w:rPr>
        <w:t>xpath</w:t>
      </w:r>
      <w:r w:rsidR="00846DBA">
        <w:rPr>
          <w:rFonts w:hint="eastAsia"/>
        </w:rPr>
        <w:t>，其实底层都是利用了</w:t>
      </w:r>
      <w:r w:rsidR="00846DBA">
        <w:rPr>
          <w:rFonts w:hint="eastAsia"/>
        </w:rPr>
        <w:t xml:space="preserve"> uiautomato</w:t>
      </w:r>
      <w:r w:rsidR="00846DBA">
        <w:t>r</w:t>
      </w:r>
      <w:r w:rsidR="00846DBA">
        <w:rPr>
          <w:rFonts w:hint="eastAsia"/>
        </w:rPr>
        <w:t>的这个</w:t>
      </w:r>
      <w:r w:rsidR="00846DBA">
        <w:rPr>
          <w:rFonts w:hint="eastAsia"/>
        </w:rPr>
        <w:t>selecotor</w:t>
      </w:r>
      <w:r w:rsidR="00846DBA">
        <w:rPr>
          <w:rFonts w:hint="eastAsia"/>
        </w:rPr>
        <w:t>功能实现的。</w:t>
      </w:r>
    </w:p>
    <w:p w:rsidR="00846DBA" w:rsidRDefault="00846DBA" w:rsidP="00C2651F">
      <w:pPr>
        <w:ind w:left="210" w:right="210"/>
      </w:pPr>
    </w:p>
    <w:p w:rsidR="00A14517" w:rsidRDefault="00BD1E7F" w:rsidP="00D20853">
      <w:pPr>
        <w:ind w:left="210" w:right="210"/>
      </w:pPr>
      <w:r>
        <w:t>比如</w:t>
      </w:r>
      <w:r w:rsidR="00846DBA">
        <w:rPr>
          <w:rFonts w:hint="eastAsia"/>
        </w:rPr>
        <w:t>，</w:t>
      </w:r>
      <w:r w:rsidR="00846DBA">
        <w:t>我们要根据</w:t>
      </w:r>
      <w:r w:rsidR="00A14517">
        <w:rPr>
          <w:rFonts w:hint="eastAsia"/>
        </w:rPr>
        <w:t>class</w:t>
      </w:r>
      <w:r w:rsidR="00A14517">
        <w:t>name</w:t>
      </w:r>
      <w:r w:rsidR="00846DBA">
        <w:t>查询</w:t>
      </w:r>
      <w:r w:rsidR="00846DBA">
        <w:rPr>
          <w:rFonts w:hint="eastAsia"/>
        </w:rPr>
        <w:t>，</w:t>
      </w:r>
      <w:r w:rsidR="00846DBA">
        <w:rPr>
          <w:rFonts w:hint="eastAsia"/>
        </w:rPr>
        <w:t xml:space="preserve"> appium</w:t>
      </w:r>
      <w:r w:rsidR="00846DBA">
        <w:t xml:space="preserve"> server</w:t>
      </w:r>
      <w:r w:rsidR="00846DBA">
        <w:t>就发送类似</w:t>
      </w:r>
    </w:p>
    <w:p w:rsidR="00A14517" w:rsidRDefault="00846DBA" w:rsidP="00D20853">
      <w:pPr>
        <w:ind w:left="210" w:right="210"/>
      </w:pPr>
      <w:r>
        <w:lastRenderedPageBreak/>
        <w:t>findby</w:t>
      </w:r>
      <w:r w:rsidR="00A14517">
        <w:t>classname</w:t>
      </w:r>
      <w:r w:rsidR="00A14517">
        <w:rPr>
          <w:rFonts w:hint="eastAsia"/>
        </w:rPr>
        <w:t>：</w:t>
      </w:r>
      <w:r w:rsidR="00A14517" w:rsidRPr="00A14517">
        <w:t>android.widget.Button</w:t>
      </w:r>
      <w:r w:rsidR="00A14517">
        <w:t xml:space="preserve"> </w:t>
      </w:r>
    </w:p>
    <w:p w:rsidR="00A14517" w:rsidRDefault="00846DBA" w:rsidP="00D20853">
      <w:pPr>
        <w:ind w:left="210" w:right="210"/>
      </w:pPr>
      <w:r>
        <w:t>的命令给</w:t>
      </w:r>
      <w:r>
        <w:rPr>
          <w:rFonts w:hint="eastAsia"/>
        </w:rPr>
        <w:t xml:space="preserve"> </w:t>
      </w:r>
      <w:r w:rsidR="00BD1E7F">
        <w:rPr>
          <w:rFonts w:hint="eastAsia"/>
        </w:rPr>
        <w:t>木马</w:t>
      </w:r>
      <w:r w:rsidR="00BD1E7F">
        <w:rPr>
          <w:rFonts w:hint="eastAsia"/>
        </w:rPr>
        <w:t xml:space="preserve"> </w:t>
      </w:r>
      <w:r>
        <w:rPr>
          <w:rFonts w:hint="eastAsia"/>
        </w:rPr>
        <w:t>程序，里面会调用</w:t>
      </w:r>
    </w:p>
    <w:p w:rsidR="00846DBA" w:rsidRDefault="00A14517" w:rsidP="00D20853">
      <w:pPr>
        <w:ind w:left="210" w:right="210"/>
      </w:pPr>
      <w:r>
        <w:rPr>
          <w:noProof/>
        </w:rPr>
        <w:drawing>
          <wp:inline distT="0" distB="0" distL="0" distR="0" wp14:anchorId="0FA2CCC6" wp14:editId="3C661461">
            <wp:extent cx="3226456" cy="30194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456" cy="3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17" w:rsidRDefault="00A14517" w:rsidP="00D20853">
      <w:pPr>
        <w:pBdr>
          <w:bottom w:val="single" w:sz="6" w:space="1" w:color="auto"/>
        </w:pBdr>
        <w:ind w:left="210" w:right="210"/>
      </w:pPr>
      <w:r>
        <w:t>方法</w:t>
      </w:r>
    </w:p>
    <w:p w:rsidR="00744C3E" w:rsidRDefault="00744C3E" w:rsidP="00D20853">
      <w:pPr>
        <w:ind w:left="210" w:right="210"/>
      </w:pPr>
    </w:p>
    <w:p w:rsidR="00A14517" w:rsidRDefault="00A14517" w:rsidP="00A14517">
      <w:pPr>
        <w:ind w:left="210" w:right="210"/>
      </w:pPr>
      <w:r>
        <w:t>根据</w:t>
      </w:r>
      <w:r>
        <w:t>id</w:t>
      </w:r>
      <w:r>
        <w:t>呢？</w:t>
      </w:r>
      <w:r w:rsidR="00BD1E7F">
        <w:rPr>
          <w:rFonts w:hint="eastAsia"/>
          <w:color w:val="C45911" w:themeColor="accent2" w:themeShade="BF"/>
        </w:rPr>
        <w:t>对应</w:t>
      </w:r>
      <w:r w:rsidRPr="00A14517">
        <w:rPr>
          <w:color w:val="C45911" w:themeColor="accent2" w:themeShade="BF"/>
        </w:rPr>
        <w:t xml:space="preserve">resourceId </w:t>
      </w:r>
      <w:r w:rsidRPr="00A14517">
        <w:rPr>
          <w:color w:val="C45911" w:themeColor="accent2" w:themeShade="BF"/>
        </w:rPr>
        <w:t>方法</w:t>
      </w:r>
      <w:r w:rsidRPr="00A14517">
        <w:rPr>
          <w:rFonts w:hint="eastAsia"/>
          <w:color w:val="C45911" w:themeColor="accent2" w:themeShade="BF"/>
        </w:rPr>
        <w:t>。。。。。</w:t>
      </w:r>
    </w:p>
    <w:p w:rsidR="00A14517" w:rsidRPr="00A14517" w:rsidRDefault="00A14517" w:rsidP="00A14517">
      <w:pPr>
        <w:pBdr>
          <w:bottom w:val="single" w:sz="6" w:space="1" w:color="auto"/>
        </w:pBdr>
        <w:ind w:left="210" w:right="210"/>
        <w:rPr>
          <w:color w:val="C45911" w:themeColor="accent2" w:themeShade="BF"/>
        </w:rPr>
      </w:pPr>
      <w:r>
        <w:t>根据</w:t>
      </w:r>
      <w:r>
        <w:rPr>
          <w:rFonts w:hint="eastAsia"/>
        </w:rPr>
        <w:t>accessibilityid</w:t>
      </w:r>
      <w:r>
        <w:t>呢？</w:t>
      </w:r>
      <w:r w:rsidR="00BD1E7F">
        <w:rPr>
          <w:rFonts w:hint="eastAsia"/>
          <w:color w:val="C45911" w:themeColor="accent2" w:themeShade="BF"/>
        </w:rPr>
        <w:t>对应</w:t>
      </w:r>
      <w:r w:rsidRPr="00A14517">
        <w:rPr>
          <w:color w:val="C45911" w:themeColor="accent2" w:themeShade="BF"/>
        </w:rPr>
        <w:t xml:space="preserve">description </w:t>
      </w:r>
      <w:r w:rsidRPr="00A14517">
        <w:rPr>
          <w:color w:val="C45911" w:themeColor="accent2" w:themeShade="BF"/>
        </w:rPr>
        <w:t>方法</w:t>
      </w:r>
      <w:r w:rsidRPr="00A14517">
        <w:rPr>
          <w:rFonts w:hint="eastAsia"/>
          <w:color w:val="C45911" w:themeColor="accent2" w:themeShade="BF"/>
        </w:rPr>
        <w:t>。。。。。</w:t>
      </w:r>
    </w:p>
    <w:p w:rsidR="00F641A0" w:rsidRDefault="00F641A0" w:rsidP="00A14517">
      <w:pPr>
        <w:ind w:left="210" w:right="210"/>
      </w:pPr>
    </w:p>
    <w:p w:rsidR="00F641A0" w:rsidRDefault="00A14517" w:rsidP="00A14517">
      <w:pPr>
        <w:ind w:left="210" w:right="210"/>
      </w:pPr>
      <w:r>
        <w:t>根据</w:t>
      </w:r>
      <w:r>
        <w:t>xpath</w:t>
      </w:r>
      <w:r>
        <w:t>呢？</w:t>
      </w:r>
      <w:r>
        <w:rPr>
          <w:rFonts w:hint="eastAsia"/>
        </w:rPr>
        <w:t xml:space="preserve"> </w:t>
      </w:r>
      <w:r w:rsidR="00A11A91">
        <w:rPr>
          <w:rFonts w:hint="eastAsia"/>
        </w:rPr>
        <w:t>UIAutomator</w:t>
      </w:r>
      <w:r w:rsidR="00A11A91">
        <w:t xml:space="preserve"> API</w:t>
      </w:r>
      <w:r w:rsidR="00A11A91">
        <w:rPr>
          <w:rFonts w:hint="eastAsia"/>
        </w:rPr>
        <w:t>里面</w:t>
      </w:r>
      <w:r>
        <w:rPr>
          <w:rFonts w:hint="eastAsia"/>
        </w:rPr>
        <w:t>没有</w:t>
      </w:r>
      <w:r w:rsidR="00F641A0">
        <w:rPr>
          <w:rFonts w:hint="eastAsia"/>
        </w:rPr>
        <w:t>直接</w:t>
      </w:r>
      <w:r>
        <w:rPr>
          <w:rFonts w:hint="eastAsia"/>
        </w:rPr>
        <w:t>对应的</w:t>
      </w:r>
      <w:r w:rsidRPr="005974B9">
        <w:t>方法</w:t>
      </w:r>
      <w:r w:rsidRPr="005974B9">
        <w:t>,</w:t>
      </w:r>
    </w:p>
    <w:p w:rsidR="00A14517" w:rsidRDefault="00A14517" w:rsidP="00A14517">
      <w:pPr>
        <w:ind w:left="210" w:right="210"/>
      </w:pPr>
      <w:r w:rsidRPr="005974B9">
        <w:t>这是</w:t>
      </w:r>
      <w:r w:rsidRPr="005974B9">
        <w:t>appium</w:t>
      </w:r>
      <w:r w:rsidR="003F6280">
        <w:t xml:space="preserve"> </w:t>
      </w:r>
      <w:r w:rsidRPr="005974B9">
        <w:t>自己分析</w:t>
      </w:r>
      <w:r w:rsidR="005974B9" w:rsidRPr="005974B9">
        <w:t>xpath</w:t>
      </w:r>
      <w:r w:rsidR="005974B9" w:rsidRPr="005974B9">
        <w:t>的表达式计算的</w:t>
      </w:r>
      <w:r w:rsidR="005974B9" w:rsidRPr="005974B9">
        <w:rPr>
          <w:rFonts w:hint="eastAsia"/>
        </w:rPr>
        <w:t>，</w:t>
      </w:r>
      <w:r w:rsidR="005974B9" w:rsidRPr="005974B9">
        <w:rPr>
          <w:rFonts w:hint="eastAsia"/>
        </w:rPr>
        <w:t xml:space="preserve"> </w:t>
      </w:r>
      <w:r w:rsidR="005974B9" w:rsidRPr="005974B9">
        <w:rPr>
          <w:rFonts w:hint="eastAsia"/>
        </w:rPr>
        <w:t>比如</w:t>
      </w:r>
      <w:r w:rsidR="005974B9" w:rsidRPr="005974B9">
        <w:rPr>
          <w:rFonts w:hint="eastAsia"/>
        </w:rPr>
        <w:t xml:space="preserve">  //*[</w:t>
      </w:r>
      <w:r w:rsidR="005974B9" w:rsidRPr="005974B9">
        <w:t>@resource-id='abc'</w:t>
      </w:r>
      <w:r w:rsidR="005974B9" w:rsidRPr="005974B9">
        <w:rPr>
          <w:rFonts w:hint="eastAsia"/>
        </w:rPr>
        <w:t>]</w:t>
      </w:r>
      <w:r w:rsidR="005974B9" w:rsidRPr="005974B9">
        <w:t xml:space="preserve">  </w:t>
      </w:r>
      <w:r w:rsidR="005974B9" w:rsidRPr="005974B9">
        <w:rPr>
          <w:rFonts w:hint="eastAsia"/>
        </w:rPr>
        <w:t>，</w:t>
      </w:r>
      <w:r w:rsidR="005974B9" w:rsidRPr="005974B9">
        <w:t>就调用</w:t>
      </w:r>
      <w:r w:rsidR="005974B9" w:rsidRPr="00737EF3">
        <w:rPr>
          <w:highlight w:val="green"/>
        </w:rPr>
        <w:t xml:space="preserve">resourceId </w:t>
      </w:r>
      <w:r w:rsidR="005974B9" w:rsidRPr="00737EF3">
        <w:rPr>
          <w:highlight w:val="green"/>
        </w:rPr>
        <w:t>方法</w:t>
      </w:r>
      <w:r w:rsidR="005974B9" w:rsidRPr="005974B9">
        <w:rPr>
          <w:rFonts w:hint="eastAsia"/>
        </w:rPr>
        <w:t>。</w:t>
      </w:r>
    </w:p>
    <w:p w:rsidR="00176813" w:rsidRPr="005974B9" w:rsidRDefault="00176813" w:rsidP="00A14517">
      <w:pPr>
        <w:ind w:left="210" w:right="210"/>
      </w:pPr>
    </w:p>
    <w:p w:rsidR="003F6280" w:rsidRDefault="003F6280" w:rsidP="00A14517">
      <w:pPr>
        <w:ind w:left="210" w:right="210"/>
        <w:rPr>
          <w:color w:val="C45911" w:themeColor="accent2" w:themeShade="BF"/>
        </w:rPr>
      </w:pPr>
    </w:p>
    <w:p w:rsidR="005974B9" w:rsidRDefault="00737EF3" w:rsidP="00A14517">
      <w:pPr>
        <w:ind w:left="210" w:right="210"/>
      </w:pPr>
      <w:r>
        <w:rPr>
          <w:rFonts w:hint="eastAsia"/>
          <w:color w:val="C45911" w:themeColor="accent2" w:themeShade="BF"/>
        </w:rPr>
        <w:t>最终</w:t>
      </w:r>
      <w:r w:rsidR="005974B9">
        <w:rPr>
          <w:rFonts w:hint="eastAsia"/>
          <w:color w:val="C45911" w:themeColor="accent2" w:themeShade="BF"/>
        </w:rPr>
        <w:t>都是通过</w:t>
      </w:r>
      <w:r w:rsidR="005974B9">
        <w:rPr>
          <w:rFonts w:hint="eastAsia"/>
          <w:color w:val="C45911" w:themeColor="accent2" w:themeShade="BF"/>
        </w:rPr>
        <w:t xml:space="preserve"> </w:t>
      </w:r>
      <w:r w:rsidR="005974B9">
        <w:rPr>
          <w:rFonts w:hint="eastAsia"/>
          <w:color w:val="C45911" w:themeColor="accent2" w:themeShade="BF"/>
        </w:rPr>
        <w:t>这个</w:t>
      </w:r>
      <w:r w:rsidR="005974B9" w:rsidRPr="00F8639A">
        <w:t>UI Automator API</w:t>
      </w:r>
      <w:r w:rsidR="005974B9">
        <w:t>实现的</w:t>
      </w:r>
      <w:r w:rsidR="005974B9">
        <w:rPr>
          <w:rFonts w:hint="eastAsia"/>
        </w:rPr>
        <w:t>。</w:t>
      </w:r>
      <w:r w:rsidR="005974B9">
        <w:rPr>
          <w:rFonts w:hint="eastAsia"/>
        </w:rPr>
        <w:t xml:space="preserve"> </w:t>
      </w:r>
    </w:p>
    <w:p w:rsidR="005974B9" w:rsidRDefault="00515CE8" w:rsidP="00A14517">
      <w:pPr>
        <w:ind w:left="210" w:right="210"/>
      </w:pPr>
      <w:r>
        <w:rPr>
          <w:rFonts w:hint="eastAsia"/>
        </w:rPr>
        <w:t>-------------</w:t>
      </w:r>
    </w:p>
    <w:p w:rsidR="00B91906" w:rsidRDefault="00B91906" w:rsidP="00A14517">
      <w:pPr>
        <w:ind w:left="210" w:right="210"/>
      </w:pPr>
    </w:p>
    <w:p w:rsidR="00B91906" w:rsidRDefault="00B91906" w:rsidP="00A14517">
      <w:pPr>
        <w:ind w:left="210" w:right="210"/>
      </w:pPr>
    </w:p>
    <w:p w:rsidR="00B91906" w:rsidRDefault="00B91906" w:rsidP="00A14517">
      <w:pPr>
        <w:ind w:left="210" w:right="210"/>
      </w:pPr>
    </w:p>
    <w:p w:rsidR="005974B9" w:rsidRDefault="005974B9" w:rsidP="00A14517">
      <w:pPr>
        <w:ind w:left="210" w:right="210"/>
      </w:pPr>
      <w:r>
        <w:t>所以</w:t>
      </w:r>
      <w:r w:rsidRPr="00737EF3">
        <w:rPr>
          <w:b/>
          <w:color w:val="FF0000"/>
        </w:rPr>
        <w:t>如果我们能直接使用调用</w:t>
      </w:r>
      <w:r w:rsidRPr="00737EF3">
        <w:rPr>
          <w:b/>
          <w:color w:val="FF0000"/>
        </w:rPr>
        <w:t>UI Automator API</w:t>
      </w:r>
      <w:r w:rsidRPr="00737EF3">
        <w:rPr>
          <w:b/>
          <w:color w:val="FF0000"/>
        </w:rPr>
        <w:t>的代码</w:t>
      </w:r>
      <w:r>
        <w:rPr>
          <w:rFonts w:hint="eastAsia"/>
        </w:rPr>
        <w:t>，</w:t>
      </w:r>
      <w:r w:rsidR="00330CF0">
        <w:t>就可以实现</w:t>
      </w:r>
      <w:r w:rsidR="00330CF0" w:rsidRPr="00737EF3">
        <w:rPr>
          <w:color w:val="FF0000"/>
        </w:rPr>
        <w:t>最为</w:t>
      </w:r>
      <w:r w:rsidR="00D64184">
        <w:rPr>
          <w:color w:val="FF0000"/>
        </w:rPr>
        <w:t>直接</w:t>
      </w:r>
      <w:r w:rsidRPr="00737EF3">
        <w:rPr>
          <w:color w:val="FF0000"/>
        </w:rPr>
        <w:t>的控制</w:t>
      </w:r>
      <w:r>
        <w:rPr>
          <w:rFonts w:hint="eastAsia"/>
        </w:rPr>
        <w:t>。</w:t>
      </w:r>
    </w:p>
    <w:p w:rsidR="00515CE8" w:rsidRDefault="00515CE8" w:rsidP="00A14517">
      <w:pPr>
        <w:ind w:left="210" w:right="210"/>
      </w:pPr>
    </w:p>
    <w:p w:rsidR="005974B9" w:rsidRPr="00B84F89" w:rsidRDefault="00B91906" w:rsidP="00A14517">
      <w:pPr>
        <w:ind w:left="210" w:right="210"/>
        <w:rPr>
          <w:color w:val="C45911" w:themeColor="accent2" w:themeShade="BF"/>
        </w:rPr>
      </w:pPr>
      <w:r>
        <w:rPr>
          <w:rFonts w:hint="eastAsia"/>
        </w:rPr>
        <w:t>所以，</w:t>
      </w:r>
      <w:r w:rsidR="00B84F89">
        <w:rPr>
          <w:rFonts w:hint="eastAsia"/>
        </w:rPr>
        <w:t>appium</w:t>
      </w:r>
      <w:r w:rsidR="00B84F89">
        <w:t>确实也提供了这样的方法</w:t>
      </w:r>
      <w:r w:rsidR="00B84F89">
        <w:rPr>
          <w:rFonts w:hint="eastAsia"/>
        </w:rPr>
        <w:t>，</w:t>
      </w:r>
      <w:r w:rsidR="00B84F89">
        <w:rPr>
          <w:rFonts w:hint="eastAsia"/>
        </w:rPr>
        <w:t xml:space="preserve"> </w:t>
      </w:r>
      <w:r w:rsidR="004B04F0" w:rsidRPr="00CE133A">
        <w:rPr>
          <w:rFonts w:hint="eastAsia"/>
          <w:highlight w:val="green"/>
        </w:rPr>
        <w:t>可以</w:t>
      </w:r>
      <w:r w:rsidR="00B84F89" w:rsidRPr="00CE133A">
        <w:rPr>
          <w:rFonts w:hint="eastAsia"/>
          <w:highlight w:val="green"/>
        </w:rPr>
        <w:t>直接发送</w:t>
      </w:r>
      <w:r w:rsidR="00B84F89" w:rsidRPr="00CE133A">
        <w:rPr>
          <w:rFonts w:hint="eastAsia"/>
          <w:highlight w:val="green"/>
        </w:rPr>
        <w:t xml:space="preserve"> java</w:t>
      </w:r>
      <w:r w:rsidR="00B84F89" w:rsidRPr="00CE133A">
        <w:rPr>
          <w:rFonts w:hint="eastAsia"/>
          <w:highlight w:val="green"/>
        </w:rPr>
        <w:t>代码</w:t>
      </w:r>
      <w:r w:rsidR="00B84F89" w:rsidRPr="00CE133A">
        <w:rPr>
          <w:rFonts w:hint="eastAsia"/>
          <w:highlight w:val="green"/>
        </w:rPr>
        <w:t xml:space="preserve"> </w:t>
      </w:r>
      <w:r w:rsidR="00B84F89" w:rsidRPr="00CE133A">
        <w:rPr>
          <w:rFonts w:hint="eastAsia"/>
          <w:highlight w:val="green"/>
        </w:rPr>
        <w:t>字符串给</w:t>
      </w:r>
    </w:p>
    <w:p w:rsidR="00846DBA" w:rsidRPr="00A14517" w:rsidRDefault="00846DBA" w:rsidP="00D20853">
      <w:pPr>
        <w:ind w:left="210" w:right="210"/>
      </w:pPr>
    </w:p>
    <w:p w:rsidR="00D20853" w:rsidRDefault="00BD1E7F" w:rsidP="00D20853">
      <w:pPr>
        <w:ind w:left="210" w:right="210"/>
      </w:pPr>
      <w:r>
        <w:rPr>
          <w:rFonts w:hint="eastAsia"/>
        </w:rPr>
        <w:t>‘木马’</w:t>
      </w:r>
      <w:r>
        <w:rPr>
          <w:rFonts w:hint="eastAsia"/>
        </w:rPr>
        <w:t>，</w:t>
      </w:r>
      <w:r>
        <w:rPr>
          <w:rFonts w:hint="eastAsia"/>
        </w:rPr>
        <w:t>‘木马’</w:t>
      </w:r>
      <w:r w:rsidR="00B84F89">
        <w:t xml:space="preserve"> </w:t>
      </w:r>
      <w:r w:rsidR="00B84F89">
        <w:t>会在</w:t>
      </w:r>
      <w:r w:rsidR="00B84F89">
        <w:rPr>
          <w:rFonts w:hint="eastAsia"/>
        </w:rPr>
        <w:t xml:space="preserve"> </w:t>
      </w:r>
      <w:r w:rsidR="00B84F89">
        <w:rPr>
          <w:rFonts w:hint="eastAsia"/>
        </w:rPr>
        <w:t>在手机上直接执行这些</w:t>
      </w:r>
      <w:r w:rsidR="00B84F89">
        <w:t>代码</w:t>
      </w:r>
      <w:r w:rsidR="00D20853" w:rsidRPr="00F8639A">
        <w:t>,</w:t>
      </w:r>
      <w:r w:rsidR="00B84F89">
        <w:t>这样我们可以精确的</w:t>
      </w:r>
      <w:r w:rsidR="003122E8">
        <w:rPr>
          <w:rFonts w:hint="eastAsia"/>
        </w:rPr>
        <w:t>使用</w:t>
      </w:r>
      <w:r w:rsidR="0054431E">
        <w:t>底层的</w:t>
      </w:r>
      <w:r w:rsidR="003122E8">
        <w:t>方法</w:t>
      </w:r>
      <w:r w:rsidR="00B84F89">
        <w:t>选择界面元素</w:t>
      </w:r>
      <w:r w:rsidR="00D20853" w:rsidRPr="00F8639A">
        <w:t>.</w:t>
      </w:r>
    </w:p>
    <w:p w:rsidR="00D20853" w:rsidRDefault="00D20853" w:rsidP="00D20853">
      <w:pPr>
        <w:ind w:left="210" w:right="210"/>
      </w:pPr>
    </w:p>
    <w:p w:rsidR="00903FC8" w:rsidRDefault="00903FC8" w:rsidP="00D20853">
      <w:pPr>
        <w:ind w:left="210" w:right="210"/>
      </w:pPr>
    </w:p>
    <w:p w:rsidR="00CE133A" w:rsidRDefault="00CE133A" w:rsidP="00D20853">
      <w:pPr>
        <w:ind w:left="210" w:right="210"/>
      </w:pPr>
    </w:p>
    <w:p w:rsidR="00CE133A" w:rsidRDefault="00CE133A" w:rsidP="00D20853">
      <w:pPr>
        <w:ind w:left="210" w:right="210"/>
      </w:pPr>
    </w:p>
    <w:p w:rsidR="00903FC8" w:rsidRDefault="00903FC8" w:rsidP="005D15BA">
      <w:pPr>
        <w:pStyle w:val="2"/>
        <w:ind w:right="210"/>
      </w:pPr>
      <w:r>
        <w:lastRenderedPageBreak/>
        <w:t>根据</w:t>
      </w:r>
      <w:r>
        <w:t>class</w:t>
      </w:r>
      <w:r w:rsidR="00106DE8">
        <w:t xml:space="preserve"> name</w:t>
      </w:r>
      <w:r>
        <w:t xml:space="preserve"> </w:t>
      </w:r>
      <w:r>
        <w:t>和</w:t>
      </w:r>
      <w:r>
        <w:t>text</w:t>
      </w:r>
      <w:r>
        <w:t>属性</w:t>
      </w:r>
    </w:p>
    <w:p w:rsidR="00106DE8" w:rsidRDefault="00106DE8" w:rsidP="00D20853">
      <w:pPr>
        <w:ind w:left="210" w:right="210"/>
      </w:pPr>
    </w:p>
    <w:p w:rsidR="007451A8" w:rsidRDefault="003122E8" w:rsidP="00D20853">
      <w:pPr>
        <w:ind w:left="210" w:right="210"/>
      </w:pPr>
      <w:r>
        <w:t>比如</w:t>
      </w:r>
      <w:r>
        <w:rPr>
          <w:rFonts w:hint="eastAsia"/>
        </w:rPr>
        <w:t>，</w:t>
      </w:r>
      <w:r>
        <w:t>上次</w:t>
      </w:r>
      <w:r>
        <w:rPr>
          <w:rFonts w:hint="eastAsia"/>
        </w:rPr>
        <w:t xml:space="preserve"> </w:t>
      </w:r>
      <w:r>
        <w:rPr>
          <w:rFonts w:hint="eastAsia"/>
        </w:rPr>
        <w:t>开发者头条的应用</w:t>
      </w:r>
      <w:r>
        <w:rPr>
          <w:rFonts w:hint="eastAsia"/>
        </w:rPr>
        <w:t xml:space="preserve"> </w:t>
      </w:r>
      <w:r>
        <w:t>我们想点击</w:t>
      </w:r>
      <w:r>
        <w:rPr>
          <w:rFonts w:hint="eastAsia"/>
        </w:rPr>
        <w:t xml:space="preserve"> </w:t>
      </w:r>
      <w:r w:rsidRPr="00330CF0">
        <w:rPr>
          <w:rFonts w:hint="eastAsia"/>
          <w:highlight w:val="yellow"/>
        </w:rPr>
        <w:t>我的</w:t>
      </w:r>
      <w:r>
        <w:rPr>
          <w:rFonts w:hint="eastAsia"/>
        </w:rPr>
        <w:t xml:space="preserve"> </w:t>
      </w:r>
      <w:r>
        <w:rPr>
          <w:rFonts w:hint="eastAsia"/>
        </w:rPr>
        <w:t>按钮，</w:t>
      </w:r>
    </w:p>
    <w:p w:rsidR="00BA5B7E" w:rsidRDefault="00632F7B" w:rsidP="00D20853">
      <w:pPr>
        <w:ind w:left="210" w:right="210"/>
      </w:pPr>
      <w:r>
        <w:rPr>
          <w:rFonts w:hint="eastAsia"/>
        </w:rPr>
        <w:t>UIAutomatorviewer</w:t>
      </w:r>
      <w:r>
        <w:t>查看属性</w:t>
      </w:r>
    </w:p>
    <w:p w:rsidR="00CE133A" w:rsidRDefault="007451A8" w:rsidP="00D20853">
      <w:pPr>
        <w:ind w:left="210" w:right="210"/>
        <w:rPr>
          <w:rFonts w:eastAsia="宋体" w:cs="宋体"/>
          <w:color w:val="08AB01"/>
          <w:sz w:val="18"/>
          <w:szCs w:val="22"/>
        </w:rPr>
      </w:pPr>
      <w:r>
        <w:t>可以利用它的文本值为</w:t>
      </w:r>
      <w:r w:rsidRPr="007451A8">
        <w:rPr>
          <w:highlight w:val="yellow"/>
        </w:rPr>
        <w:t>我的</w:t>
      </w:r>
      <w:r>
        <w:rPr>
          <w:rFonts w:hint="eastAsia"/>
        </w:rPr>
        <w:t>，</w:t>
      </w:r>
      <w:r>
        <w:rPr>
          <w:rFonts w:hint="eastAsia"/>
        </w:rPr>
        <w:t xml:space="preserve"> class</w:t>
      </w:r>
      <w:r>
        <w:rPr>
          <w:rFonts w:hint="eastAsia"/>
        </w:rPr>
        <w:t>为</w:t>
      </w:r>
      <w:r w:rsidRPr="003122E8">
        <w:rPr>
          <w:rFonts w:eastAsia="宋体" w:cs="宋体"/>
          <w:color w:val="08AB01"/>
          <w:sz w:val="18"/>
          <w:szCs w:val="22"/>
        </w:rPr>
        <w:t>android.widget.TextView</w:t>
      </w:r>
      <w:r>
        <w:rPr>
          <w:rFonts w:eastAsia="宋体" w:cs="宋体" w:hint="eastAsia"/>
          <w:color w:val="08AB01"/>
          <w:sz w:val="18"/>
          <w:szCs w:val="22"/>
        </w:rPr>
        <w:t>，</w:t>
      </w:r>
      <w:r>
        <w:rPr>
          <w:rFonts w:eastAsia="宋体" w:cs="宋体" w:hint="eastAsia"/>
          <w:color w:val="08AB01"/>
          <w:sz w:val="18"/>
          <w:szCs w:val="22"/>
        </w:rPr>
        <w:t xml:space="preserve"> </w:t>
      </w:r>
    </w:p>
    <w:p w:rsidR="004A3D64" w:rsidRPr="003122E8" w:rsidRDefault="004A3D64" w:rsidP="004A3D6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18"/>
          <w:szCs w:val="22"/>
        </w:rPr>
      </w:pPr>
      <w:r w:rsidRPr="003122E8">
        <w:rPr>
          <w:rFonts w:eastAsia="宋体" w:cs="宋体"/>
          <w:color w:val="336F95"/>
          <w:sz w:val="22"/>
          <w:szCs w:val="22"/>
        </w:rPr>
        <w:br/>
      </w:r>
      <w:r>
        <w:rPr>
          <w:rFonts w:eastAsia="宋体" w:cs="宋体"/>
          <w:color w:val="336F95"/>
          <w:sz w:val="18"/>
          <w:szCs w:val="22"/>
        </w:rPr>
        <w:t>code</w:t>
      </w:r>
      <w:r w:rsidRPr="003122E8">
        <w:rPr>
          <w:rFonts w:eastAsia="宋体" w:cs="宋体"/>
          <w:color w:val="336F95"/>
          <w:sz w:val="18"/>
          <w:szCs w:val="22"/>
        </w:rPr>
        <w:t xml:space="preserve"> </w:t>
      </w:r>
      <w:r w:rsidRPr="003122E8">
        <w:rPr>
          <w:rFonts w:eastAsia="宋体" w:cs="宋体"/>
          <w:b/>
          <w:bCs/>
          <w:color w:val="EE3C46"/>
          <w:sz w:val="18"/>
          <w:szCs w:val="22"/>
        </w:rPr>
        <w:t xml:space="preserve">= </w:t>
      </w:r>
      <w:r w:rsidRPr="003122E8">
        <w:rPr>
          <w:rFonts w:eastAsia="宋体" w:cs="宋体"/>
          <w:color w:val="08AB01"/>
          <w:sz w:val="18"/>
          <w:szCs w:val="22"/>
        </w:rPr>
        <w:t>'new UiSelector().text("</w:t>
      </w:r>
      <w:r w:rsidRPr="003122E8">
        <w:rPr>
          <w:rFonts w:ascii="宋体" w:eastAsia="宋体" w:hAnsi="宋体" w:cs="宋体" w:hint="eastAsia"/>
          <w:color w:val="08AB01"/>
          <w:sz w:val="18"/>
          <w:szCs w:val="22"/>
        </w:rPr>
        <w:t>我的</w:t>
      </w:r>
      <w:r w:rsidRPr="003122E8">
        <w:rPr>
          <w:rFonts w:eastAsia="宋体" w:cs="宋体"/>
          <w:color w:val="08AB01"/>
          <w:sz w:val="18"/>
          <w:szCs w:val="22"/>
        </w:rPr>
        <w:t>").className("android.widget.TextView")'</w:t>
      </w:r>
      <w:r w:rsidRPr="003122E8">
        <w:rPr>
          <w:rFonts w:eastAsia="宋体" w:cs="宋体"/>
          <w:color w:val="08AB01"/>
          <w:sz w:val="18"/>
          <w:szCs w:val="22"/>
        </w:rPr>
        <w:br/>
      </w:r>
      <w:r w:rsidRPr="003122E8">
        <w:rPr>
          <w:rFonts w:eastAsia="宋体" w:cs="宋体"/>
          <w:color w:val="336F95"/>
          <w:sz w:val="18"/>
          <w:szCs w:val="22"/>
        </w:rPr>
        <w:t xml:space="preserve">ele </w:t>
      </w:r>
      <w:r w:rsidRPr="003122E8">
        <w:rPr>
          <w:rFonts w:eastAsia="宋体" w:cs="宋体"/>
          <w:b/>
          <w:bCs/>
          <w:color w:val="EE3C46"/>
          <w:sz w:val="18"/>
          <w:szCs w:val="22"/>
        </w:rPr>
        <w:t xml:space="preserve">= </w:t>
      </w:r>
      <w:r w:rsidRPr="003122E8">
        <w:rPr>
          <w:rFonts w:eastAsia="宋体" w:cs="宋体"/>
          <w:color w:val="336F95"/>
          <w:sz w:val="18"/>
          <w:szCs w:val="22"/>
        </w:rPr>
        <w:t>driver.find_element_by_android_uiautomator(</w:t>
      </w:r>
      <w:r>
        <w:rPr>
          <w:rFonts w:eastAsia="宋体" w:cs="宋体"/>
          <w:color w:val="336F95"/>
          <w:sz w:val="18"/>
          <w:szCs w:val="22"/>
        </w:rPr>
        <w:t>code</w:t>
      </w:r>
      <w:r w:rsidRPr="003122E8">
        <w:rPr>
          <w:rFonts w:eastAsia="宋体" w:cs="宋体"/>
          <w:color w:val="336F95"/>
          <w:sz w:val="18"/>
          <w:szCs w:val="22"/>
        </w:rPr>
        <w:t>)</w:t>
      </w:r>
      <w:r w:rsidRPr="003122E8">
        <w:rPr>
          <w:rFonts w:eastAsia="宋体" w:cs="宋体"/>
          <w:color w:val="336F95"/>
          <w:sz w:val="18"/>
          <w:szCs w:val="22"/>
        </w:rPr>
        <w:br/>
      </w:r>
      <w:r w:rsidRPr="003122E8">
        <w:rPr>
          <w:rFonts w:eastAsia="宋体" w:cs="宋体"/>
          <w:color w:val="336F95"/>
          <w:sz w:val="18"/>
          <w:szCs w:val="22"/>
        </w:rPr>
        <w:br/>
        <w:t>ele.click()</w:t>
      </w:r>
    </w:p>
    <w:p w:rsidR="00D970BB" w:rsidRDefault="00D970BB" w:rsidP="00C2651F">
      <w:pPr>
        <w:ind w:left="210" w:right="210"/>
      </w:pPr>
    </w:p>
    <w:p w:rsidR="00323253" w:rsidRDefault="00323253" w:rsidP="00323253">
      <w:pPr>
        <w:ind w:left="210" w:right="210"/>
        <w:rPr>
          <w:rFonts w:eastAsia="宋体" w:cs="宋体"/>
          <w:color w:val="336F95"/>
          <w:sz w:val="18"/>
          <w:szCs w:val="22"/>
        </w:rPr>
      </w:pPr>
    </w:p>
    <w:p w:rsidR="00E22F07" w:rsidRDefault="00E22F07" w:rsidP="00C2651F">
      <w:pPr>
        <w:ind w:left="210" w:right="210"/>
        <w:rPr>
          <w:color w:val="C45911" w:themeColor="accent2" w:themeShade="BF"/>
        </w:rPr>
      </w:pPr>
    </w:p>
    <w:p w:rsidR="00F827D4" w:rsidRDefault="00F827D4" w:rsidP="00F827D4">
      <w:pPr>
        <w:ind w:left="210" w:right="210"/>
      </w:pPr>
      <w:r>
        <w:t>UiSelector</w:t>
      </w:r>
      <w:r w:rsidR="00887B5C">
        <w:t>里面有些</w:t>
      </w:r>
      <w:r>
        <w:t>元素选择的方法是以前所不具备的</w:t>
      </w:r>
      <w:r>
        <w:rPr>
          <w:rFonts w:hint="eastAsia"/>
        </w:rPr>
        <w:t>，</w:t>
      </w:r>
    </w:p>
    <w:p w:rsidR="00887B5C" w:rsidRPr="00F827D4" w:rsidRDefault="00887B5C" w:rsidP="00F827D4">
      <w:pPr>
        <w:ind w:left="210" w:right="210"/>
      </w:pPr>
      <w:r>
        <w:t>比如</w:t>
      </w:r>
      <w:r w:rsidR="00BD1E7F">
        <w:rPr>
          <w:rFonts w:hint="eastAsia"/>
        </w:rPr>
        <w:t>根据</w:t>
      </w:r>
      <w:r>
        <w:t xml:space="preserve"> </w:t>
      </w:r>
      <w:r>
        <w:t>正则表达式</w:t>
      </w:r>
      <w:r w:rsidR="00BD1E7F">
        <w:t>搜索文本</w:t>
      </w:r>
      <w:r w:rsidR="00BD1E7F">
        <w:rPr>
          <w:rFonts w:hint="eastAsia"/>
        </w:rPr>
        <w:t>，</w:t>
      </w:r>
      <w:r w:rsidR="00BD1E7F">
        <w:t>就是</w:t>
      </w:r>
      <w:r w:rsidR="00BD1E7F">
        <w:rPr>
          <w:rFonts w:hint="eastAsia"/>
        </w:rPr>
        <w:t>其他方法不支持的。</w:t>
      </w:r>
    </w:p>
    <w:p w:rsidR="003122E8" w:rsidRDefault="003122E8" w:rsidP="00C2651F">
      <w:pPr>
        <w:ind w:left="210" w:right="210"/>
        <w:rPr>
          <w:color w:val="C45911" w:themeColor="accent2" w:themeShade="BF"/>
        </w:rPr>
      </w:pPr>
    </w:p>
    <w:p w:rsidR="00F476E8" w:rsidRDefault="00F476E8" w:rsidP="00D970BB">
      <w:pPr>
        <w:ind w:left="210" w:right="210"/>
      </w:pPr>
    </w:p>
    <w:p w:rsidR="00D970BB" w:rsidRDefault="00D970BB" w:rsidP="00D970BB">
      <w:pPr>
        <w:ind w:left="210" w:right="210"/>
      </w:pPr>
    </w:p>
    <w:p w:rsidR="00903FC8" w:rsidRDefault="00BC399B" w:rsidP="005D15BA">
      <w:pPr>
        <w:pStyle w:val="2"/>
        <w:ind w:right="210"/>
      </w:pPr>
      <w:r w:rsidRPr="00BC399B">
        <w:t>childSelector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 w:rsidR="00330CF0">
        <w:rPr>
          <w:rFonts w:hint="eastAsia"/>
        </w:rPr>
        <w:t>Instance</w:t>
      </w:r>
    </w:p>
    <w:p w:rsidR="001A5060" w:rsidRDefault="001A5060" w:rsidP="001A5060">
      <w:pPr>
        <w:ind w:left="210" w:right="210"/>
      </w:pPr>
      <w:r>
        <w:t>像</w:t>
      </w:r>
      <w:r>
        <w:t>xpath</w:t>
      </w:r>
      <w:r>
        <w:t>这种</w:t>
      </w:r>
      <w:r>
        <w:rPr>
          <w:rFonts w:hint="eastAsia"/>
        </w:rPr>
        <w:t xml:space="preserve">// </w:t>
      </w:r>
      <w:r>
        <w:rPr>
          <w:rFonts w:hint="eastAsia"/>
        </w:rPr>
        <w:t>表示后代关系的，</w:t>
      </w:r>
      <w:r>
        <w:rPr>
          <w:rFonts w:hint="eastAsia"/>
        </w:rPr>
        <w:t xml:space="preserve"> </w:t>
      </w:r>
    </w:p>
    <w:p w:rsidR="001A5060" w:rsidRDefault="001A5060" w:rsidP="001A5060">
      <w:pPr>
        <w:ind w:left="210" w:right="210"/>
      </w:pPr>
    </w:p>
    <w:p w:rsidR="008C504F" w:rsidRDefault="001A5060" w:rsidP="00D970BB">
      <w:pPr>
        <w:ind w:left="210" w:right="210"/>
      </w:pPr>
      <w:r>
        <w:rPr>
          <w:rFonts w:hint="eastAsia"/>
        </w:rPr>
        <w:t>UIAutomator</w:t>
      </w:r>
      <w:r>
        <w:t>通过</w:t>
      </w:r>
      <w:r w:rsidR="00BC399B" w:rsidRPr="00BC399B">
        <w:t>childSelector</w:t>
      </w:r>
      <w:r w:rsidR="00BC399B">
        <w:t xml:space="preserve"> </w:t>
      </w:r>
      <w:r w:rsidR="00BC399B">
        <w:t>和</w:t>
      </w:r>
      <w:r w:rsidR="00BC399B">
        <w:rPr>
          <w:rFonts w:hint="eastAsia"/>
        </w:rPr>
        <w:t xml:space="preserve"> </w:t>
      </w:r>
      <w:r w:rsidR="0026065B">
        <w:rPr>
          <w:rFonts w:hint="eastAsia"/>
        </w:rPr>
        <w:t>instance</w:t>
      </w:r>
      <w:r w:rsidR="0026065B">
        <w:t xml:space="preserve"> </w:t>
      </w:r>
      <w:r w:rsidR="00D215E7">
        <w:rPr>
          <w:rFonts w:hint="eastAsia"/>
        </w:rPr>
        <w:t>，</w:t>
      </w:r>
      <w:r w:rsidR="00BC399B">
        <w:rPr>
          <w:rFonts w:hint="eastAsia"/>
        </w:rPr>
        <w:t>index</w:t>
      </w:r>
      <w:r w:rsidR="00BD1E7F">
        <w:t xml:space="preserve"> </w:t>
      </w:r>
      <w:r w:rsidR="00BD1E7F">
        <w:t>来实现</w:t>
      </w:r>
    </w:p>
    <w:p w:rsidR="008C504F" w:rsidRPr="008C504F" w:rsidRDefault="008C504F" w:rsidP="00D970BB">
      <w:pPr>
        <w:ind w:left="210" w:right="210"/>
      </w:pPr>
    </w:p>
    <w:p w:rsidR="001A5060" w:rsidRDefault="001A5060" w:rsidP="00D970BB">
      <w:pPr>
        <w:ind w:left="210" w:right="210"/>
      </w:pPr>
      <w:r w:rsidRPr="001A5060">
        <w:rPr>
          <w:highlight w:val="cyan"/>
        </w:rPr>
        <w:t>打开文档查看</w:t>
      </w:r>
    </w:p>
    <w:p w:rsidR="001A5060" w:rsidRDefault="00A361A5" w:rsidP="00D970BB">
      <w:pPr>
        <w:ind w:left="210" w:right="210"/>
      </w:pPr>
      <w:hyperlink r:id="rId12" w:history="1">
        <w:r w:rsidR="001A5060" w:rsidRPr="00756703">
          <w:rPr>
            <w:rStyle w:val="affa"/>
          </w:rPr>
          <w:t>https://developer.android.com/reference/android/support/test/uiautomator/UiSelector.html</w:t>
        </w:r>
      </w:hyperlink>
    </w:p>
    <w:p w:rsidR="001A5060" w:rsidRDefault="001A5060" w:rsidP="00D970BB">
      <w:pPr>
        <w:ind w:left="210" w:right="210"/>
      </w:pPr>
    </w:p>
    <w:p w:rsidR="001A5060" w:rsidRDefault="001A5060" w:rsidP="00D970BB">
      <w:pPr>
        <w:ind w:left="210" w:right="210"/>
      </w:pPr>
      <w:r>
        <w:rPr>
          <w:noProof/>
        </w:rPr>
        <w:lastRenderedPageBreak/>
        <w:drawing>
          <wp:inline distT="0" distB="0" distL="0" distR="0" wp14:anchorId="58793C14" wp14:editId="06E0CA59">
            <wp:extent cx="4477354" cy="2001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54" cy="20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60" w:rsidRDefault="001A5060" w:rsidP="00D970BB">
      <w:pPr>
        <w:ind w:left="210" w:right="210"/>
      </w:pPr>
    </w:p>
    <w:p w:rsidR="001A5060" w:rsidRDefault="001A5060" w:rsidP="00D970BB">
      <w:pPr>
        <w:ind w:left="210" w:right="210"/>
      </w:pPr>
    </w:p>
    <w:p w:rsidR="0026065B" w:rsidRDefault="00BC399B" w:rsidP="00D970BB">
      <w:pPr>
        <w:ind w:left="210" w:right="210"/>
      </w:pPr>
      <w:r>
        <w:t>childSelector</w:t>
      </w:r>
      <w:r>
        <w:t>用来选择</w:t>
      </w:r>
      <w:r w:rsidR="0026065B">
        <w:t>后代</w:t>
      </w:r>
      <w:r>
        <w:t>元素</w:t>
      </w:r>
      <w:r w:rsidR="0026065B">
        <w:rPr>
          <w:rFonts w:hint="eastAsia"/>
        </w:rPr>
        <w:t>（</w:t>
      </w:r>
      <w:r w:rsidR="0026065B" w:rsidRPr="001A5060">
        <w:rPr>
          <w:rFonts w:hint="eastAsia"/>
          <w:highlight w:val="cyan"/>
        </w:rPr>
        <w:t>可以是非直接子元素</w:t>
      </w:r>
      <w:r w:rsidR="0026065B">
        <w:rPr>
          <w:rFonts w:hint="eastAsia"/>
        </w:rPr>
        <w:t>）</w:t>
      </w:r>
      <w:r>
        <w:rPr>
          <w:rFonts w:hint="eastAsia"/>
        </w:rPr>
        <w:t>，</w:t>
      </w:r>
    </w:p>
    <w:p w:rsidR="004B3206" w:rsidRDefault="004B3206" w:rsidP="00D970BB">
      <w:pPr>
        <w:ind w:left="210" w:right="210"/>
      </w:pPr>
    </w:p>
    <w:p w:rsidR="004B3206" w:rsidRDefault="004B3206" w:rsidP="00D970BB">
      <w:pPr>
        <w:ind w:left="210" w:right="210"/>
      </w:pPr>
    </w:p>
    <w:p w:rsidR="0080311E" w:rsidRDefault="0080311E" w:rsidP="00D970BB">
      <w:pPr>
        <w:ind w:left="210" w:right="210"/>
        <w:rPr>
          <w:color w:val="C45911" w:themeColor="accent2" w:themeShade="BF"/>
        </w:rPr>
      </w:pPr>
    </w:p>
    <w:p w:rsidR="00D215E7" w:rsidRDefault="00D215E7" w:rsidP="00D215E7">
      <w:pPr>
        <w:ind w:left="210" w:right="210"/>
      </w:pPr>
      <w:r w:rsidRPr="00D215E7">
        <w:rPr>
          <w:rFonts w:hint="eastAsia"/>
          <w:highlight w:val="cyan"/>
        </w:rPr>
        <w:t xml:space="preserve">instance </w:t>
      </w:r>
      <w:r w:rsidRPr="00D215E7">
        <w:rPr>
          <w:rFonts w:hint="eastAsia"/>
          <w:highlight w:val="cyan"/>
        </w:rPr>
        <w:t>和</w:t>
      </w:r>
      <w:r w:rsidRPr="00D215E7">
        <w:rPr>
          <w:rFonts w:hint="eastAsia"/>
          <w:highlight w:val="cyan"/>
        </w:rPr>
        <w:t xml:space="preserve"> index</w:t>
      </w:r>
      <w:r w:rsidRPr="00D215E7">
        <w:rPr>
          <w:rFonts w:hint="eastAsia"/>
          <w:highlight w:val="cyan"/>
        </w:rPr>
        <w:t>的区别：</w:t>
      </w:r>
    </w:p>
    <w:p w:rsidR="00D215E7" w:rsidRDefault="00D215E7" w:rsidP="00D215E7">
      <w:pPr>
        <w:ind w:left="210" w:right="210"/>
      </w:pPr>
      <w:r>
        <w:t>都是从</w:t>
      </w:r>
      <w:r>
        <w:rPr>
          <w:rFonts w:hint="eastAsia"/>
        </w:rPr>
        <w:t>0</w:t>
      </w:r>
      <w:r>
        <w:rPr>
          <w:rFonts w:hint="eastAsia"/>
        </w:rPr>
        <w:t>开始计数，但是：</w:t>
      </w:r>
    </w:p>
    <w:p w:rsidR="00D215E7" w:rsidRDefault="00D215E7" w:rsidP="00D215E7">
      <w:pPr>
        <w:ind w:left="210" w:right="210"/>
      </w:pPr>
      <w:r>
        <w:t>其中</w:t>
      </w:r>
      <w:r>
        <w:t>instance</w:t>
      </w:r>
      <w:r>
        <w:t>是匹配的结果所有元素里面</w:t>
      </w:r>
      <w:r>
        <w:rPr>
          <w:rFonts w:hint="eastAsia"/>
        </w:rPr>
        <w:t xml:space="preserve"> </w:t>
      </w:r>
      <w:r>
        <w:t>的第</w:t>
      </w:r>
      <w:r>
        <w:rPr>
          <w:rFonts w:hint="eastAsia"/>
        </w:rPr>
        <w:t>几个元素</w:t>
      </w:r>
      <w:r>
        <w:rPr>
          <w:rFonts w:hint="eastAsia"/>
        </w:rPr>
        <w:t xml:space="preserve"> </w:t>
      </w:r>
    </w:p>
    <w:p w:rsidR="00D215E7" w:rsidRDefault="00D215E7" w:rsidP="00D215E7">
      <w:pPr>
        <w:ind w:left="210" w:right="210"/>
      </w:pPr>
      <w:r>
        <w:t>而</w:t>
      </w:r>
      <w:r>
        <w:t>index</w:t>
      </w:r>
      <w:r>
        <w:t>则是其父元素的几个节点</w:t>
      </w:r>
      <w:r>
        <w:rPr>
          <w:rFonts w:hint="eastAsia"/>
        </w:rPr>
        <w:t>，</w:t>
      </w:r>
      <w:r>
        <w:t>类似</w:t>
      </w:r>
      <w:r>
        <w:t xml:space="preserve">xpath </w:t>
      </w:r>
      <w:r>
        <w:t>里面的</w:t>
      </w:r>
      <w:r>
        <w:rPr>
          <w:rFonts w:hint="eastAsia"/>
        </w:rPr>
        <w:t>*[</w:t>
      </w:r>
      <w:r>
        <w:t>n</w:t>
      </w:r>
      <w:r>
        <w:rPr>
          <w:rFonts w:hint="eastAsia"/>
        </w:rPr>
        <w:t>]</w:t>
      </w:r>
    </w:p>
    <w:p w:rsidR="00D215E7" w:rsidRPr="00D215E7" w:rsidRDefault="00CE340B" w:rsidP="00D970BB">
      <w:pPr>
        <w:ind w:left="210" w:right="210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57FC6947" wp14:editId="22308A10">
            <wp:extent cx="2790825" cy="14493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875" cy="14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7F" w:rsidRDefault="00BD1E7F" w:rsidP="00D970BB">
      <w:pPr>
        <w:ind w:left="210" w:right="210"/>
      </w:pPr>
    </w:p>
    <w:p w:rsidR="00BC399B" w:rsidRDefault="00BD1E7F" w:rsidP="00D970BB">
      <w:pPr>
        <w:ind w:left="210" w:right="210"/>
      </w:pPr>
      <w:r>
        <w:rPr>
          <w:rFonts w:hint="eastAsia"/>
        </w:rPr>
        <w:t>所以</w:t>
      </w:r>
      <w:r w:rsidR="00BC399B">
        <w:rPr>
          <w:rFonts w:hint="eastAsia"/>
        </w:rPr>
        <w:t>开发者头条里面的</w:t>
      </w:r>
      <w:r w:rsidR="00BC399B">
        <w:rPr>
          <w:rFonts w:hint="eastAsia"/>
        </w:rPr>
        <w:t xml:space="preserve"> </w:t>
      </w:r>
      <w:r w:rsidR="0026065B" w:rsidRPr="00FC414C">
        <w:rPr>
          <w:rFonts w:hint="eastAsia"/>
          <w:highlight w:val="yellow"/>
        </w:rPr>
        <w:t>我</w:t>
      </w:r>
      <w:r w:rsidR="00BC399B" w:rsidRPr="00FC414C">
        <w:rPr>
          <w:rFonts w:hint="eastAsia"/>
          <w:highlight w:val="yellow"/>
        </w:rPr>
        <w:t>的</w:t>
      </w:r>
      <w:r w:rsidR="0026065B">
        <w:rPr>
          <w:rFonts w:hint="eastAsia"/>
        </w:rPr>
        <w:t>，</w:t>
      </w:r>
      <w:r w:rsidR="004B3206">
        <w:rPr>
          <w:rFonts w:hint="eastAsia"/>
        </w:rPr>
        <w:t>是下面整个</w:t>
      </w:r>
      <w:r w:rsidR="004B3206">
        <w:rPr>
          <w:rFonts w:hint="eastAsia"/>
        </w:rPr>
        <w:t>tab</w:t>
      </w:r>
      <w:r w:rsidR="004B3206">
        <w:t xml:space="preserve"> bar </w:t>
      </w:r>
      <w:r w:rsidR="004B3206">
        <w:t>的后代元素</w:t>
      </w:r>
      <w:r w:rsidR="004B3206">
        <w:rPr>
          <w:rFonts w:hint="eastAsia"/>
        </w:rPr>
        <w:t>，</w:t>
      </w:r>
      <w:r w:rsidR="004B3206">
        <w:t>可以这样</w:t>
      </w:r>
    </w:p>
    <w:p w:rsidR="00C373A0" w:rsidRPr="00C373A0" w:rsidRDefault="00C373A0" w:rsidP="00C373A0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C373A0">
        <w:rPr>
          <w:rFonts w:eastAsia="宋体" w:cs="宋体"/>
          <w:color w:val="000000"/>
          <w:sz w:val="22"/>
          <w:szCs w:val="22"/>
        </w:rPr>
        <w:t xml:space="preserve">code </w:t>
      </w:r>
      <w:r w:rsidRPr="00C373A0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C373A0">
        <w:rPr>
          <w:rFonts w:eastAsia="宋体" w:cs="宋体"/>
          <w:color w:val="08AB01"/>
          <w:sz w:val="22"/>
          <w:szCs w:val="22"/>
        </w:rPr>
        <w:t>'new UiSelector().resourceId("io.manong.developerdaily:id/tab_bar").childSelector(new UiSelector().className("android.widget.TextView").instance(3))'</w:t>
      </w:r>
      <w:r w:rsidRPr="00C373A0">
        <w:rPr>
          <w:rFonts w:eastAsia="宋体" w:cs="宋体"/>
          <w:color w:val="08AB01"/>
          <w:sz w:val="22"/>
          <w:szCs w:val="22"/>
        </w:rPr>
        <w:br/>
      </w:r>
      <w:r w:rsidRPr="00C373A0">
        <w:rPr>
          <w:rFonts w:eastAsia="宋体" w:cs="宋体"/>
          <w:color w:val="000000"/>
          <w:sz w:val="22"/>
          <w:szCs w:val="22"/>
        </w:rPr>
        <w:t xml:space="preserve">ele </w:t>
      </w:r>
      <w:r w:rsidRPr="00C373A0">
        <w:rPr>
          <w:rFonts w:eastAsia="宋体" w:cs="宋体"/>
          <w:b/>
          <w:bCs/>
          <w:color w:val="EE3C46"/>
          <w:sz w:val="22"/>
          <w:szCs w:val="22"/>
        </w:rPr>
        <w:t xml:space="preserve">= </w:t>
      </w:r>
      <w:r w:rsidRPr="00C373A0">
        <w:rPr>
          <w:rFonts w:eastAsia="宋体" w:cs="宋体"/>
          <w:color w:val="000000"/>
          <w:sz w:val="22"/>
          <w:szCs w:val="22"/>
        </w:rPr>
        <w:t>driver.find_element_by_android_uiautomator(code)</w:t>
      </w:r>
      <w:r w:rsidRPr="00C373A0">
        <w:rPr>
          <w:rFonts w:eastAsia="宋体" w:cs="宋体"/>
          <w:color w:val="000000"/>
          <w:sz w:val="22"/>
          <w:szCs w:val="22"/>
        </w:rPr>
        <w:br/>
      </w:r>
      <w:r w:rsidRPr="00C373A0">
        <w:rPr>
          <w:rFonts w:eastAsia="宋体" w:cs="宋体"/>
          <w:color w:val="000000"/>
          <w:sz w:val="22"/>
          <w:szCs w:val="22"/>
        </w:rPr>
        <w:br/>
        <w:t>print(ele.text)</w:t>
      </w:r>
      <w:r w:rsidRPr="00C373A0">
        <w:rPr>
          <w:rFonts w:eastAsia="宋体" w:cs="宋体"/>
          <w:color w:val="000000"/>
          <w:sz w:val="22"/>
          <w:szCs w:val="22"/>
        </w:rPr>
        <w:br/>
        <w:t>ele.click()</w:t>
      </w:r>
    </w:p>
    <w:p w:rsidR="00BC399B" w:rsidRPr="00C373A0" w:rsidRDefault="00BC399B" w:rsidP="00D970BB">
      <w:pPr>
        <w:ind w:left="210" w:right="210"/>
      </w:pPr>
    </w:p>
    <w:p w:rsidR="00323253" w:rsidRDefault="00323253" w:rsidP="00D970BB">
      <w:pPr>
        <w:ind w:left="210" w:right="210"/>
      </w:pPr>
    </w:p>
    <w:p w:rsidR="00323253" w:rsidRDefault="00323253" w:rsidP="00D970BB">
      <w:pPr>
        <w:ind w:left="210" w:right="210"/>
      </w:pPr>
    </w:p>
    <w:p w:rsidR="00C25F25" w:rsidRDefault="00A80FBA" w:rsidP="00A80FBA">
      <w:pPr>
        <w:pStyle w:val="1"/>
        <w:ind w:right="210"/>
      </w:pPr>
      <w:r>
        <w:rPr>
          <w:rFonts w:hint="eastAsia"/>
        </w:rPr>
        <w:t>操作界面</w:t>
      </w:r>
    </w:p>
    <w:p w:rsidR="00A80FBA" w:rsidRDefault="00A80FBA" w:rsidP="00D970BB">
      <w:pPr>
        <w:ind w:left="210" w:right="210"/>
      </w:pPr>
    </w:p>
    <w:p w:rsidR="00A80FBA" w:rsidRDefault="00A80FBA" w:rsidP="000C3CE1">
      <w:pPr>
        <w:pStyle w:val="2"/>
        <w:ind w:right="210"/>
      </w:pPr>
      <w:r>
        <w:t>swipe</w:t>
      </w:r>
    </w:p>
    <w:p w:rsidR="002037DA" w:rsidRDefault="005D15BA" w:rsidP="00D970BB">
      <w:pPr>
        <w:ind w:left="210" w:right="210"/>
      </w:pPr>
      <w:r>
        <w:t>手机最常见的操作</w:t>
      </w:r>
      <w:r w:rsidR="002037DA">
        <w:t>之一</w:t>
      </w:r>
      <w:r>
        <w:t>就是滑动</w:t>
      </w:r>
      <w:r>
        <w:rPr>
          <w:rFonts w:hint="eastAsia"/>
        </w:rPr>
        <w:t>。</w:t>
      </w:r>
    </w:p>
    <w:p w:rsidR="00A80FBA" w:rsidRDefault="005D15BA" w:rsidP="00D970BB">
      <w:pPr>
        <w:ind w:left="210" w:right="210"/>
      </w:pPr>
      <w:r>
        <w:t>我们做移动</w:t>
      </w:r>
      <w:r>
        <w:t>app</w:t>
      </w:r>
      <w:r>
        <w:t>测试的时候</w:t>
      </w:r>
      <w:r>
        <w:rPr>
          <w:rFonts w:hint="eastAsia"/>
        </w:rPr>
        <w:t>，</w:t>
      </w:r>
      <w:r>
        <w:t>经常需要滑动界面</w:t>
      </w:r>
      <w:r>
        <w:rPr>
          <w:rFonts w:hint="eastAsia"/>
        </w:rPr>
        <w:t>。</w:t>
      </w:r>
    </w:p>
    <w:p w:rsidR="002037DA" w:rsidRDefault="005D15BA" w:rsidP="00D970BB">
      <w:pPr>
        <w:ind w:left="210" w:right="210"/>
      </w:pPr>
      <w:r>
        <w:t>怎么模拟滑动呢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5D15BA" w:rsidRDefault="005D15BA" w:rsidP="00D970BB">
      <w:pPr>
        <w:ind w:left="210" w:right="210"/>
      </w:pPr>
      <w:r>
        <w:rPr>
          <w:rFonts w:hint="eastAsia"/>
        </w:rPr>
        <w:t>Appium</w:t>
      </w:r>
      <w:r>
        <w:t xml:space="preserve"> </w:t>
      </w:r>
      <w:r>
        <w:t>的</w:t>
      </w:r>
      <w:r>
        <w:rPr>
          <w:rFonts w:hint="eastAsia"/>
        </w:rPr>
        <w:t xml:space="preserve"> WebDriver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2037DA">
        <w:rPr>
          <w:rFonts w:hint="eastAsia"/>
          <w:highlight w:val="cyan"/>
        </w:rPr>
        <w:t>swipe</w:t>
      </w:r>
      <w:r w:rsidRPr="002037DA">
        <w:rPr>
          <w:rFonts w:hint="eastAsia"/>
          <w:highlight w:val="cyan"/>
        </w:rPr>
        <w:t>方法</w:t>
      </w:r>
      <w:r>
        <w:rPr>
          <w:rFonts w:hint="eastAsia"/>
        </w:rPr>
        <w:t>，就提供了这个功能</w:t>
      </w:r>
    </w:p>
    <w:p w:rsidR="005D15BA" w:rsidRDefault="005D15BA" w:rsidP="00D970BB">
      <w:pPr>
        <w:ind w:left="210" w:right="210"/>
      </w:pPr>
      <w:r>
        <w:rPr>
          <w:rFonts w:hint="eastAsia"/>
        </w:rPr>
        <w:t>我们来看一下这个方法的说明和参数</w:t>
      </w:r>
    </w:p>
    <w:p w:rsidR="000C3CE1" w:rsidRDefault="000C3CE1" w:rsidP="000C3CE1">
      <w:pPr>
        <w:ind w:left="210" w:right="210"/>
      </w:pPr>
    </w:p>
    <w:p w:rsidR="000C3CE1" w:rsidRPr="005D15BA" w:rsidRDefault="005D15BA" w:rsidP="000C3CE1">
      <w:pPr>
        <w:ind w:left="210" w:right="210"/>
        <w:rPr>
          <w:color w:val="C45911" w:themeColor="accent2" w:themeShade="BF"/>
        </w:rPr>
      </w:pPr>
      <w:r w:rsidRPr="005D15BA">
        <w:rPr>
          <w:color w:val="C45911" w:themeColor="accent2" w:themeShade="BF"/>
        </w:rPr>
        <w:t>查看</w:t>
      </w:r>
      <w:r w:rsidRPr="005D15BA">
        <w:rPr>
          <w:color w:val="C45911" w:themeColor="accent2" w:themeShade="BF"/>
        </w:rPr>
        <w:t>swipe</w:t>
      </w:r>
      <w:r w:rsidRPr="005D15BA">
        <w:rPr>
          <w:color w:val="C45911" w:themeColor="accent2" w:themeShade="BF"/>
        </w:rPr>
        <w:t>的</w:t>
      </w:r>
      <w:r w:rsidR="00FA3589">
        <w:rPr>
          <w:color w:val="C45911" w:themeColor="accent2" w:themeShade="BF"/>
        </w:rPr>
        <w:t>代码注释里面的</w:t>
      </w:r>
      <w:r w:rsidRPr="005D15BA">
        <w:rPr>
          <w:color w:val="C45911" w:themeColor="accent2" w:themeShade="BF"/>
        </w:rPr>
        <w:t>说明</w:t>
      </w:r>
    </w:p>
    <w:p w:rsidR="000C3CE1" w:rsidRDefault="000C3CE1" w:rsidP="00D970BB">
      <w:pPr>
        <w:ind w:left="210" w:right="210"/>
      </w:pPr>
    </w:p>
    <w:p w:rsidR="002037DA" w:rsidRPr="002037DA" w:rsidRDefault="002037DA" w:rsidP="002037D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2037DA">
        <w:rPr>
          <w:rFonts w:eastAsia="宋体" w:cs="宋体"/>
          <w:color w:val="000000"/>
          <w:sz w:val="22"/>
          <w:szCs w:val="22"/>
        </w:rPr>
        <w:br/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t># convenience method added to Appium (NOT Selenium 3)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</w:r>
      <w:r w:rsidRPr="002037DA">
        <w:rPr>
          <w:rFonts w:eastAsia="宋体" w:cs="宋体"/>
          <w:color w:val="A435A8"/>
          <w:sz w:val="22"/>
          <w:szCs w:val="22"/>
        </w:rPr>
        <w:t xml:space="preserve">def </w:t>
      </w:r>
      <w:r w:rsidRPr="002037DA">
        <w:rPr>
          <w:rFonts w:eastAsia="宋体" w:cs="宋体"/>
          <w:color w:val="2C4D85"/>
          <w:sz w:val="22"/>
          <w:szCs w:val="22"/>
        </w:rPr>
        <w:t>swipe</w:t>
      </w:r>
      <w:r w:rsidRPr="002037DA">
        <w:rPr>
          <w:rFonts w:eastAsia="宋体" w:cs="宋体"/>
          <w:color w:val="000000"/>
          <w:sz w:val="22"/>
          <w:szCs w:val="22"/>
        </w:rPr>
        <w:t>(</w:t>
      </w:r>
      <w:r w:rsidRPr="002037DA">
        <w:rPr>
          <w:rFonts w:eastAsia="宋体" w:cs="宋体"/>
          <w:color w:val="B200B2"/>
          <w:sz w:val="22"/>
          <w:szCs w:val="22"/>
        </w:rPr>
        <w:t>self</w:t>
      </w:r>
      <w:r w:rsidRPr="002037DA">
        <w:rPr>
          <w:rFonts w:eastAsia="宋体" w:cs="宋体"/>
          <w:color w:val="000000"/>
          <w:sz w:val="22"/>
          <w:szCs w:val="22"/>
        </w:rPr>
        <w:t xml:space="preserve">, </w:t>
      </w:r>
      <w:r w:rsidRPr="002037DA">
        <w:rPr>
          <w:rFonts w:eastAsia="宋体" w:cs="宋体"/>
          <w:i/>
          <w:iCs/>
          <w:color w:val="000000"/>
          <w:sz w:val="22"/>
          <w:szCs w:val="22"/>
          <w:highlight w:val="cyan"/>
        </w:rPr>
        <w:t>start_x</w:t>
      </w:r>
      <w:r w:rsidRPr="002037DA">
        <w:rPr>
          <w:rFonts w:eastAsia="宋体" w:cs="宋体"/>
          <w:color w:val="000000"/>
          <w:sz w:val="22"/>
          <w:szCs w:val="22"/>
          <w:highlight w:val="cyan"/>
        </w:rPr>
        <w:t xml:space="preserve">, </w:t>
      </w:r>
      <w:r w:rsidRPr="002037DA">
        <w:rPr>
          <w:rFonts w:eastAsia="宋体" w:cs="宋体"/>
          <w:i/>
          <w:iCs/>
          <w:color w:val="000000"/>
          <w:sz w:val="22"/>
          <w:szCs w:val="22"/>
          <w:highlight w:val="cyan"/>
        </w:rPr>
        <w:t>start_y</w:t>
      </w:r>
      <w:r w:rsidRPr="002037DA">
        <w:rPr>
          <w:rFonts w:eastAsia="宋体" w:cs="宋体"/>
          <w:color w:val="000000"/>
          <w:sz w:val="22"/>
          <w:szCs w:val="22"/>
          <w:highlight w:val="cyan"/>
        </w:rPr>
        <w:t xml:space="preserve">, </w:t>
      </w:r>
      <w:r w:rsidRPr="002037DA">
        <w:rPr>
          <w:rFonts w:eastAsia="宋体" w:cs="宋体"/>
          <w:i/>
          <w:iCs/>
          <w:color w:val="000000"/>
          <w:sz w:val="22"/>
          <w:szCs w:val="22"/>
          <w:highlight w:val="cyan"/>
        </w:rPr>
        <w:t>end_x</w:t>
      </w:r>
      <w:r w:rsidRPr="002037DA">
        <w:rPr>
          <w:rFonts w:eastAsia="宋体" w:cs="宋体"/>
          <w:color w:val="000000"/>
          <w:sz w:val="22"/>
          <w:szCs w:val="22"/>
          <w:highlight w:val="cyan"/>
        </w:rPr>
        <w:t xml:space="preserve">, </w:t>
      </w:r>
      <w:r w:rsidRPr="002037DA">
        <w:rPr>
          <w:rFonts w:eastAsia="宋体" w:cs="宋体"/>
          <w:i/>
          <w:iCs/>
          <w:color w:val="000000"/>
          <w:sz w:val="22"/>
          <w:szCs w:val="22"/>
          <w:highlight w:val="cyan"/>
        </w:rPr>
        <w:t>end_y</w:t>
      </w:r>
      <w:r w:rsidRPr="002037DA">
        <w:rPr>
          <w:rFonts w:eastAsia="宋体" w:cs="宋体"/>
          <w:color w:val="000000"/>
          <w:sz w:val="22"/>
          <w:szCs w:val="22"/>
        </w:rPr>
        <w:t xml:space="preserve">, </w:t>
      </w:r>
      <w:r w:rsidRPr="002037DA">
        <w:rPr>
          <w:rFonts w:eastAsia="宋体" w:cs="宋体"/>
          <w:i/>
          <w:iCs/>
          <w:color w:val="000000"/>
          <w:sz w:val="22"/>
          <w:szCs w:val="22"/>
        </w:rPr>
        <w:t>duration</w:t>
      </w:r>
      <w:r w:rsidRPr="002037DA">
        <w:rPr>
          <w:rFonts w:eastAsia="宋体" w:cs="宋体"/>
          <w:b/>
          <w:bCs/>
          <w:color w:val="EE3C46"/>
          <w:sz w:val="22"/>
          <w:szCs w:val="22"/>
        </w:rPr>
        <w:t>=</w:t>
      </w:r>
      <w:r w:rsidRPr="002037DA">
        <w:rPr>
          <w:rFonts w:eastAsia="宋体" w:cs="宋体"/>
          <w:color w:val="A435A8"/>
          <w:sz w:val="22"/>
          <w:szCs w:val="22"/>
        </w:rPr>
        <w:t>None</w:t>
      </w:r>
      <w:r w:rsidRPr="002037DA">
        <w:rPr>
          <w:rFonts w:eastAsia="宋体" w:cs="宋体"/>
          <w:color w:val="000000"/>
          <w:sz w:val="22"/>
          <w:szCs w:val="22"/>
        </w:rPr>
        <w:t>)</w:t>
      </w:r>
      <w:r w:rsidRPr="002037DA">
        <w:rPr>
          <w:rFonts w:eastAsia="宋体" w:cs="宋体"/>
          <w:b/>
          <w:bCs/>
          <w:color w:val="EE3C46"/>
          <w:sz w:val="22"/>
          <w:szCs w:val="22"/>
        </w:rPr>
        <w:t>:</w:t>
      </w:r>
      <w:r w:rsidRPr="002037DA">
        <w:rPr>
          <w:rFonts w:eastAsia="宋体" w:cs="宋体"/>
          <w:b/>
          <w:bCs/>
          <w:color w:val="EE3C46"/>
          <w:sz w:val="22"/>
          <w:szCs w:val="22"/>
        </w:rPr>
        <w:br/>
        <w:t xml:space="preserve">    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t>"""Swipe from one point to another point, for an optional duration.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:Args: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 - start_x - x-coordinate at which to start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 - start_y - y-coordinate at which to start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 - end_x - x-coordinate at which to stop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 - end_y - y-coordinate at which to stop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 - </w:t>
      </w:r>
      <w:r w:rsidRPr="002037DA">
        <w:rPr>
          <w:rFonts w:eastAsia="宋体" w:cs="宋体"/>
          <w:i/>
          <w:iCs/>
          <w:color w:val="999988"/>
          <w:sz w:val="22"/>
          <w:szCs w:val="22"/>
          <w:highlight w:val="cyan"/>
        </w:rPr>
        <w:t>duration - (optional) time to take the swipe, in ms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t>.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:Usage: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    driver.swipe(100, 100, 100, 400)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"""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# `swipe` is something like press-wait-move_to-release, which the server</w:t>
      </w:r>
      <w:r w:rsidRPr="002037DA">
        <w:rPr>
          <w:rFonts w:eastAsia="宋体" w:cs="宋体"/>
          <w:i/>
          <w:iCs/>
          <w:color w:val="999988"/>
          <w:sz w:val="22"/>
          <w:szCs w:val="22"/>
        </w:rPr>
        <w:br/>
        <w:t xml:space="preserve">    # will translate into the correct action</w:t>
      </w:r>
    </w:p>
    <w:p w:rsidR="002037DA" w:rsidRPr="002037DA" w:rsidRDefault="002037DA" w:rsidP="00D970BB">
      <w:pPr>
        <w:ind w:left="210" w:right="210"/>
      </w:pPr>
    </w:p>
    <w:p w:rsidR="002037DA" w:rsidRDefault="002037DA" w:rsidP="00D970BB">
      <w:pPr>
        <w:ind w:left="210" w:right="210"/>
      </w:pPr>
    </w:p>
    <w:p w:rsidR="005D15BA" w:rsidRDefault="005D15BA" w:rsidP="00D970BB">
      <w:pPr>
        <w:ind w:left="210" w:right="210"/>
      </w:pPr>
      <w:r>
        <w:lastRenderedPageBreak/>
        <w:t>坐标就是</w:t>
      </w:r>
      <w:r>
        <w:t>x/y</w:t>
      </w:r>
      <w:r>
        <w:t>坐标</w:t>
      </w:r>
    </w:p>
    <w:p w:rsidR="002037DA" w:rsidRDefault="005D15BA" w:rsidP="00D970BB">
      <w:pPr>
        <w:ind w:left="210" w:right="210"/>
      </w:pPr>
      <w:r>
        <w:t>duration</w:t>
      </w:r>
      <w:r>
        <w:rPr>
          <w:rFonts w:hint="eastAsia"/>
        </w:rPr>
        <w:t>是滑动</w:t>
      </w:r>
      <w:r w:rsidR="002037DA">
        <w:rPr>
          <w:rFonts w:hint="eastAsia"/>
        </w:rPr>
        <w:t>从起点到终点坐标</w:t>
      </w:r>
      <w:r>
        <w:rPr>
          <w:rFonts w:hint="eastAsia"/>
        </w:rPr>
        <w:t>所耗费的时间。</w:t>
      </w:r>
    </w:p>
    <w:p w:rsidR="005D15BA" w:rsidRDefault="005D15BA" w:rsidP="00D970BB">
      <w:pPr>
        <w:ind w:left="210" w:right="210"/>
      </w:pPr>
      <w:r w:rsidRPr="00FA3589">
        <w:rPr>
          <w:rFonts w:hint="eastAsia"/>
          <w:highlight w:val="yellow"/>
        </w:rPr>
        <w:t>注意这个时间非常重要</w:t>
      </w:r>
      <w:r>
        <w:rPr>
          <w:rFonts w:hint="eastAsia"/>
        </w:rPr>
        <w:t>。</w:t>
      </w:r>
    </w:p>
    <w:p w:rsidR="002037DA" w:rsidRDefault="00463BCD" w:rsidP="00D970BB">
      <w:pPr>
        <w:ind w:left="210" w:right="210"/>
      </w:pPr>
      <w:r>
        <w:rPr>
          <w:rFonts w:hint="eastAsia"/>
        </w:rPr>
        <w:t>比如</w:t>
      </w:r>
      <w:r w:rsidR="00FA3589">
        <w:rPr>
          <w:rFonts w:hint="eastAsia"/>
        </w:rPr>
        <w:t>手机翻看新闻，如果</w:t>
      </w:r>
      <w:r w:rsidR="005D15BA">
        <w:t>很快会导致</w:t>
      </w:r>
      <w:r w:rsidR="005D15BA">
        <w:rPr>
          <w:rFonts w:hint="eastAsia"/>
        </w:rPr>
        <w:t>，</w:t>
      </w:r>
      <w:r w:rsidR="005D15BA">
        <w:t>飞速上滑</w:t>
      </w:r>
      <w:r w:rsidR="00FA3589">
        <w:rPr>
          <w:rFonts w:hint="eastAsia"/>
        </w:rPr>
        <w:t>（扫动）</w:t>
      </w:r>
      <w:r w:rsidR="005D15BA">
        <w:t>很多</w:t>
      </w:r>
      <w:r w:rsidR="005D15BA">
        <w:rPr>
          <w:rFonts w:hint="eastAsia"/>
        </w:rPr>
        <w:t>，</w:t>
      </w:r>
      <w:r w:rsidR="005D15BA">
        <w:t>而很慢就不同</w:t>
      </w:r>
      <w:r w:rsidR="005D15BA">
        <w:rPr>
          <w:rFonts w:hint="eastAsia"/>
        </w:rPr>
        <w:t>，</w:t>
      </w:r>
    </w:p>
    <w:p w:rsidR="00463BCD" w:rsidRDefault="00463BCD" w:rsidP="005D04B6">
      <w:pPr>
        <w:ind w:left="210" w:right="210"/>
        <w:rPr>
          <w:color w:val="C45911" w:themeColor="accent2" w:themeShade="BF"/>
        </w:rPr>
      </w:pPr>
    </w:p>
    <w:p w:rsidR="00463BCD" w:rsidRDefault="00463BCD" w:rsidP="005D04B6">
      <w:pPr>
        <w:ind w:left="210" w:right="210"/>
        <w:rPr>
          <w:color w:val="C45911" w:themeColor="accent2" w:themeShade="BF"/>
        </w:rPr>
      </w:pPr>
      <w:r>
        <w:rPr>
          <w:color w:val="C45911" w:themeColor="accent2" w:themeShade="BF"/>
        </w:rPr>
        <w:t>怎么查看到坐标</w:t>
      </w:r>
      <w:r>
        <w:rPr>
          <w:rFonts w:hint="eastAsia"/>
          <w:color w:val="C45911" w:themeColor="accent2" w:themeShade="BF"/>
        </w:rPr>
        <w:t>？</w:t>
      </w:r>
    </w:p>
    <w:p w:rsidR="0084620B" w:rsidRDefault="0084620B" w:rsidP="005D04B6">
      <w:pPr>
        <w:ind w:left="210" w:right="210"/>
      </w:pPr>
      <w:r>
        <w:t xml:space="preserve">UIAutomatorviewer </w:t>
      </w:r>
      <w:r>
        <w:t>可以右上角直接看到鼠标当前位置的坐标</w:t>
      </w:r>
      <w:r>
        <w:rPr>
          <w:rFonts w:hint="eastAsia"/>
        </w:rPr>
        <w:t>。</w:t>
      </w:r>
    </w:p>
    <w:p w:rsidR="0084620B" w:rsidRDefault="0084620B" w:rsidP="005D04B6">
      <w:pPr>
        <w:pBdr>
          <w:bottom w:val="single" w:sz="6" w:space="1" w:color="auto"/>
        </w:pBdr>
        <w:ind w:left="210" w:right="210"/>
      </w:pPr>
      <w:r>
        <w:rPr>
          <w:noProof/>
        </w:rPr>
        <w:drawing>
          <wp:inline distT="0" distB="0" distL="0" distR="0" wp14:anchorId="77A30EB1" wp14:editId="21F19DA8">
            <wp:extent cx="3695238" cy="17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0B" w:rsidRDefault="0084620B" w:rsidP="005D04B6">
      <w:pPr>
        <w:pBdr>
          <w:bottom w:val="single" w:sz="6" w:space="1" w:color="auto"/>
        </w:pBdr>
        <w:ind w:left="210" w:right="210"/>
      </w:pPr>
    </w:p>
    <w:p w:rsidR="0084620B" w:rsidRDefault="0084620B" w:rsidP="005D04B6">
      <w:pPr>
        <w:pBdr>
          <w:bottom w:val="single" w:sz="6" w:space="1" w:color="auto"/>
        </w:pBdr>
        <w:ind w:left="210" w:right="210"/>
      </w:pPr>
    </w:p>
    <w:p w:rsidR="0084620B" w:rsidRDefault="0084620B" w:rsidP="005D04B6">
      <w:pPr>
        <w:ind w:left="210" w:right="210"/>
      </w:pPr>
    </w:p>
    <w:p w:rsidR="0084620B" w:rsidRDefault="0084620B" w:rsidP="00D970BB">
      <w:pPr>
        <w:ind w:left="210" w:right="210"/>
      </w:pPr>
    </w:p>
    <w:p w:rsidR="00463BCD" w:rsidRPr="005D04B6" w:rsidRDefault="00463BCD" w:rsidP="00D970BB">
      <w:pPr>
        <w:ind w:left="210" w:right="210"/>
        <w:rPr>
          <w:rFonts w:hint="eastAsia"/>
          <w:color w:val="7030A0"/>
        </w:rPr>
      </w:pPr>
      <w:r>
        <w:t>比如华为应用市场</w:t>
      </w:r>
      <w:r>
        <w:rPr>
          <w:rFonts w:hint="eastAsia"/>
        </w:rPr>
        <w:t>，</w:t>
      </w:r>
      <w:r>
        <w:t>要翻动广告页</w:t>
      </w:r>
      <w:r>
        <w:rPr>
          <w:rFonts w:hint="eastAsia"/>
        </w:rPr>
        <w:t>，</w:t>
      </w:r>
      <w:r>
        <w:t>就可以</w:t>
      </w:r>
    </w:p>
    <w:p w:rsidR="005D04B6" w:rsidRPr="005D04B6" w:rsidRDefault="005D04B6" w:rsidP="00D970BB">
      <w:pPr>
        <w:ind w:left="210" w:right="210"/>
        <w:rPr>
          <w:color w:val="7030A0"/>
        </w:rPr>
      </w:pPr>
    </w:p>
    <w:p w:rsidR="005D04B6" w:rsidRPr="005D04B6" w:rsidRDefault="000C3CE1" w:rsidP="005D04B6">
      <w:pPr>
        <w:pStyle w:val="HTML"/>
        <w:shd w:val="clear" w:color="auto" w:fill="F8F8FF"/>
        <w:ind w:left="210" w:right="210"/>
        <w:rPr>
          <w:rFonts w:ascii="Consolas" w:hAnsi="Consolas"/>
          <w:color w:val="000000"/>
          <w:sz w:val="22"/>
          <w:szCs w:val="22"/>
        </w:rPr>
      </w:pPr>
      <w:r w:rsidRPr="000C3CE1">
        <w:rPr>
          <w:rFonts w:eastAsia="宋体"/>
          <w:color w:val="336F95"/>
          <w:sz w:val="22"/>
          <w:szCs w:val="22"/>
        </w:rPr>
        <w:br/>
      </w:r>
      <w:r w:rsidR="005D04B6" w:rsidRPr="005D04B6">
        <w:rPr>
          <w:rFonts w:ascii="Consolas" w:hAnsi="Consolas"/>
          <w:color w:val="000000"/>
          <w:sz w:val="22"/>
          <w:szCs w:val="22"/>
        </w:rPr>
        <w:t xml:space="preserve">ele </w:t>
      </w:r>
      <w:r w:rsidR="005D04B6" w:rsidRPr="005D04B6">
        <w:rPr>
          <w:rFonts w:ascii="Consolas" w:hAnsi="Consolas"/>
          <w:b/>
          <w:bCs/>
          <w:color w:val="EE3C46"/>
          <w:sz w:val="22"/>
          <w:szCs w:val="22"/>
        </w:rPr>
        <w:t xml:space="preserve">= </w:t>
      </w:r>
      <w:r w:rsidR="005D04B6" w:rsidRPr="005D04B6">
        <w:rPr>
          <w:rFonts w:ascii="Consolas" w:hAnsi="Consolas"/>
          <w:color w:val="000000"/>
          <w:sz w:val="22"/>
          <w:szCs w:val="22"/>
        </w:rPr>
        <w:t>driver.find_element_by_id(</w:t>
      </w:r>
      <w:r w:rsidR="005D04B6" w:rsidRPr="005D04B6">
        <w:rPr>
          <w:rFonts w:ascii="Consolas" w:hAnsi="Consolas"/>
          <w:color w:val="08AB01"/>
          <w:sz w:val="22"/>
          <w:szCs w:val="22"/>
        </w:rPr>
        <w:t>'com.huawei.appmarket:id/</w:t>
      </w:r>
      <w:r w:rsidR="00463BCD">
        <w:rPr>
          <w:rFonts w:ascii="Consolas" w:hAnsi="Consolas"/>
          <w:color w:val="08AB01"/>
          <w:sz w:val="22"/>
          <w:szCs w:val="22"/>
        </w:rPr>
        <w:t>backimage</w:t>
      </w:r>
      <w:r w:rsidR="00463BCD">
        <w:rPr>
          <w:rFonts w:ascii="Consolas" w:hAnsi="Consolas" w:hint="eastAsia"/>
          <w:color w:val="08AB01"/>
          <w:sz w:val="22"/>
          <w:szCs w:val="22"/>
        </w:rPr>
        <w:t>'</w:t>
      </w:r>
      <w:r w:rsidR="005D04B6" w:rsidRPr="005D04B6">
        <w:rPr>
          <w:rFonts w:ascii="Consolas" w:hAnsi="Consolas"/>
          <w:color w:val="000000"/>
          <w:sz w:val="22"/>
          <w:szCs w:val="22"/>
        </w:rPr>
        <w:t>)</w:t>
      </w:r>
      <w:r w:rsidR="005D04B6" w:rsidRPr="005D04B6">
        <w:rPr>
          <w:rFonts w:ascii="Consolas" w:hAnsi="Consolas"/>
          <w:color w:val="000000"/>
          <w:sz w:val="22"/>
          <w:szCs w:val="22"/>
        </w:rPr>
        <w:br/>
      </w:r>
      <w:r w:rsidR="005D04B6" w:rsidRPr="005D04B6">
        <w:rPr>
          <w:rFonts w:ascii="Consolas" w:hAnsi="Consolas"/>
          <w:color w:val="000000"/>
          <w:sz w:val="22"/>
          <w:szCs w:val="22"/>
        </w:rPr>
        <w:br/>
      </w:r>
      <w:r w:rsidR="005D04B6" w:rsidRPr="005D04B6">
        <w:rPr>
          <w:rFonts w:ascii="Consolas" w:hAnsi="Consolas"/>
          <w:color w:val="A435A8"/>
          <w:sz w:val="22"/>
          <w:szCs w:val="22"/>
        </w:rPr>
        <w:t xml:space="preserve">for </w:t>
      </w:r>
      <w:r w:rsidR="005D04B6" w:rsidRPr="005D04B6">
        <w:rPr>
          <w:rFonts w:ascii="Consolas" w:hAnsi="Consolas"/>
          <w:color w:val="000000"/>
          <w:sz w:val="22"/>
          <w:szCs w:val="22"/>
        </w:rPr>
        <w:t xml:space="preserve">i </w:t>
      </w:r>
      <w:r w:rsidR="005D04B6" w:rsidRPr="005D04B6">
        <w:rPr>
          <w:rFonts w:ascii="Consolas" w:hAnsi="Consolas"/>
          <w:color w:val="A435A8"/>
          <w:sz w:val="22"/>
          <w:szCs w:val="22"/>
        </w:rPr>
        <w:t xml:space="preserve">in </w:t>
      </w:r>
      <w:r w:rsidR="005D04B6" w:rsidRPr="005D04B6">
        <w:rPr>
          <w:rFonts w:ascii="Consolas" w:hAnsi="Consolas"/>
          <w:color w:val="0086B3"/>
          <w:sz w:val="22"/>
          <w:szCs w:val="22"/>
        </w:rPr>
        <w:t>range</w:t>
      </w:r>
      <w:r w:rsidR="005D04B6" w:rsidRPr="005D04B6">
        <w:rPr>
          <w:rFonts w:ascii="Consolas" w:hAnsi="Consolas"/>
          <w:color w:val="000000"/>
          <w:sz w:val="22"/>
          <w:szCs w:val="22"/>
        </w:rPr>
        <w:t>(</w:t>
      </w:r>
      <w:r w:rsidR="005D04B6" w:rsidRPr="005D04B6">
        <w:rPr>
          <w:rFonts w:ascii="Consolas" w:hAnsi="Consolas"/>
          <w:color w:val="1F13F6"/>
          <w:sz w:val="22"/>
          <w:szCs w:val="22"/>
        </w:rPr>
        <w:t>10</w:t>
      </w:r>
      <w:r w:rsidR="005D04B6" w:rsidRPr="005D04B6">
        <w:rPr>
          <w:rFonts w:ascii="Consolas" w:hAnsi="Consolas"/>
          <w:color w:val="000000"/>
          <w:sz w:val="22"/>
          <w:szCs w:val="22"/>
        </w:rPr>
        <w:t>)</w:t>
      </w:r>
      <w:r w:rsidR="005D04B6" w:rsidRPr="005D04B6">
        <w:rPr>
          <w:rFonts w:ascii="Consolas" w:hAnsi="Consolas"/>
          <w:b/>
          <w:bCs/>
          <w:color w:val="EE3C46"/>
          <w:sz w:val="22"/>
          <w:szCs w:val="22"/>
        </w:rPr>
        <w:t>:</w:t>
      </w:r>
      <w:r w:rsidR="005D04B6" w:rsidRPr="005D04B6">
        <w:rPr>
          <w:rFonts w:ascii="Consolas" w:hAnsi="Consolas"/>
          <w:b/>
          <w:bCs/>
          <w:color w:val="EE3C46"/>
          <w:sz w:val="22"/>
          <w:szCs w:val="22"/>
        </w:rPr>
        <w:br/>
        <w:t xml:space="preserve">    </w:t>
      </w:r>
      <w:r w:rsidR="005D04B6" w:rsidRPr="005D04B6">
        <w:rPr>
          <w:rFonts w:ascii="Consolas" w:hAnsi="Consolas"/>
          <w:color w:val="000000"/>
          <w:sz w:val="22"/>
          <w:szCs w:val="22"/>
        </w:rPr>
        <w:t>driver.swipe(</w:t>
      </w:r>
      <w:r w:rsidR="005D04B6" w:rsidRPr="005D04B6">
        <w:rPr>
          <w:rFonts w:ascii="Consolas" w:hAnsi="Consolas"/>
          <w:color w:val="660099"/>
          <w:sz w:val="22"/>
          <w:szCs w:val="22"/>
        </w:rPr>
        <w:t>start_x</w:t>
      </w:r>
      <w:r w:rsidR="005D04B6" w:rsidRPr="005D04B6">
        <w:rPr>
          <w:rFonts w:ascii="Consolas" w:hAnsi="Consolas"/>
          <w:b/>
          <w:bCs/>
          <w:color w:val="EE3C46"/>
          <w:sz w:val="22"/>
          <w:szCs w:val="22"/>
        </w:rPr>
        <w:t>=</w:t>
      </w:r>
      <w:r w:rsidR="005D04B6" w:rsidRPr="005D04B6">
        <w:rPr>
          <w:rFonts w:ascii="Consolas" w:hAnsi="Consolas"/>
          <w:color w:val="1F13F6"/>
          <w:sz w:val="22"/>
          <w:szCs w:val="22"/>
          <w:highlight w:val="cyan"/>
        </w:rPr>
        <w:t>5</w:t>
      </w:r>
      <w:r w:rsidR="00C865C7">
        <w:rPr>
          <w:rFonts w:ascii="Consolas" w:hAnsi="Consolas"/>
          <w:color w:val="1F13F6"/>
          <w:sz w:val="22"/>
          <w:szCs w:val="22"/>
        </w:rPr>
        <w:t>48</w:t>
      </w:r>
      <w:r w:rsidR="005D04B6" w:rsidRPr="005D04B6">
        <w:rPr>
          <w:rFonts w:ascii="Consolas" w:hAnsi="Consolas"/>
          <w:color w:val="000000"/>
          <w:sz w:val="22"/>
          <w:szCs w:val="22"/>
        </w:rPr>
        <w:t xml:space="preserve">, </w:t>
      </w:r>
      <w:r w:rsidR="005D04B6" w:rsidRPr="005D04B6">
        <w:rPr>
          <w:rFonts w:ascii="Consolas" w:hAnsi="Consolas"/>
          <w:color w:val="660099"/>
          <w:sz w:val="22"/>
          <w:szCs w:val="22"/>
        </w:rPr>
        <w:t>start_y</w:t>
      </w:r>
      <w:r w:rsidR="005D04B6" w:rsidRPr="005D04B6">
        <w:rPr>
          <w:rFonts w:ascii="Consolas" w:hAnsi="Consolas"/>
          <w:b/>
          <w:bCs/>
          <w:color w:val="EE3C46"/>
          <w:sz w:val="22"/>
          <w:szCs w:val="22"/>
        </w:rPr>
        <w:t>=</w:t>
      </w:r>
      <w:r w:rsidR="005D04B6" w:rsidRPr="005D04B6">
        <w:rPr>
          <w:rFonts w:ascii="Consolas" w:hAnsi="Consolas"/>
          <w:color w:val="1F13F6"/>
          <w:sz w:val="22"/>
          <w:szCs w:val="22"/>
          <w:highlight w:val="cyan"/>
        </w:rPr>
        <w:t>200</w:t>
      </w:r>
      <w:r w:rsidR="005D04B6" w:rsidRPr="005D04B6">
        <w:rPr>
          <w:rFonts w:ascii="Consolas" w:hAnsi="Consolas"/>
          <w:color w:val="000000"/>
          <w:sz w:val="22"/>
          <w:szCs w:val="22"/>
        </w:rPr>
        <w:t xml:space="preserve">, </w:t>
      </w:r>
      <w:r w:rsidR="005D04B6" w:rsidRPr="005D04B6">
        <w:rPr>
          <w:rFonts w:ascii="Consolas" w:hAnsi="Consolas"/>
          <w:color w:val="660099"/>
          <w:sz w:val="22"/>
          <w:szCs w:val="22"/>
        </w:rPr>
        <w:t>end_x</w:t>
      </w:r>
      <w:r w:rsidR="005D04B6" w:rsidRPr="005D04B6">
        <w:rPr>
          <w:rFonts w:ascii="Consolas" w:hAnsi="Consolas"/>
          <w:b/>
          <w:bCs/>
          <w:color w:val="EE3C46"/>
          <w:sz w:val="22"/>
          <w:szCs w:val="22"/>
        </w:rPr>
        <w:t>=</w:t>
      </w:r>
      <w:r w:rsidR="005D04B6" w:rsidRPr="005D04B6">
        <w:rPr>
          <w:rFonts w:ascii="Consolas" w:hAnsi="Consolas"/>
          <w:color w:val="1F13F6"/>
          <w:sz w:val="22"/>
          <w:szCs w:val="22"/>
        </w:rPr>
        <w:t>144</w:t>
      </w:r>
      <w:r w:rsidR="005D04B6" w:rsidRPr="005D04B6">
        <w:rPr>
          <w:rFonts w:ascii="Consolas" w:hAnsi="Consolas"/>
          <w:color w:val="000000"/>
          <w:sz w:val="22"/>
          <w:szCs w:val="22"/>
        </w:rPr>
        <w:t xml:space="preserve">, </w:t>
      </w:r>
      <w:r w:rsidR="005D04B6" w:rsidRPr="005D04B6">
        <w:rPr>
          <w:rFonts w:ascii="Consolas" w:hAnsi="Consolas"/>
          <w:color w:val="660099"/>
          <w:sz w:val="22"/>
          <w:szCs w:val="22"/>
        </w:rPr>
        <w:t>end_y</w:t>
      </w:r>
      <w:r w:rsidR="005D04B6" w:rsidRPr="005D04B6">
        <w:rPr>
          <w:rFonts w:ascii="Consolas" w:hAnsi="Consolas"/>
          <w:b/>
          <w:bCs/>
          <w:color w:val="EE3C46"/>
          <w:sz w:val="22"/>
          <w:szCs w:val="22"/>
        </w:rPr>
        <w:t>=</w:t>
      </w:r>
      <w:r w:rsidR="005D04B6" w:rsidRPr="005D04B6">
        <w:rPr>
          <w:rFonts w:ascii="Consolas" w:hAnsi="Consolas"/>
          <w:color w:val="1F13F6"/>
          <w:sz w:val="22"/>
          <w:szCs w:val="22"/>
          <w:highlight w:val="cyan"/>
        </w:rPr>
        <w:t>200</w:t>
      </w:r>
      <w:r w:rsidR="005D04B6" w:rsidRPr="005D04B6">
        <w:rPr>
          <w:rFonts w:ascii="Consolas" w:hAnsi="Consolas"/>
          <w:color w:val="000000"/>
          <w:sz w:val="22"/>
          <w:szCs w:val="22"/>
        </w:rPr>
        <w:t xml:space="preserve">, </w:t>
      </w:r>
      <w:r w:rsidR="005D04B6" w:rsidRPr="005D04B6">
        <w:rPr>
          <w:rFonts w:ascii="Consolas" w:hAnsi="Consolas"/>
          <w:color w:val="660099"/>
          <w:sz w:val="22"/>
          <w:szCs w:val="22"/>
        </w:rPr>
        <w:t>duration</w:t>
      </w:r>
      <w:r w:rsidR="005D04B6" w:rsidRPr="005D04B6">
        <w:rPr>
          <w:rFonts w:ascii="Consolas" w:hAnsi="Consolas"/>
          <w:b/>
          <w:bCs/>
          <w:color w:val="EE3C46"/>
          <w:sz w:val="22"/>
          <w:szCs w:val="22"/>
        </w:rPr>
        <w:t>=</w:t>
      </w:r>
      <w:r w:rsidR="005D04B6" w:rsidRPr="005D04B6">
        <w:rPr>
          <w:rFonts w:ascii="Consolas" w:hAnsi="Consolas"/>
          <w:color w:val="1F13F6"/>
          <w:sz w:val="22"/>
          <w:szCs w:val="22"/>
        </w:rPr>
        <w:t>500</w:t>
      </w:r>
      <w:r w:rsidR="005D04B6" w:rsidRPr="005D04B6">
        <w:rPr>
          <w:rFonts w:ascii="Consolas" w:hAnsi="Consolas"/>
          <w:color w:val="000000"/>
          <w:sz w:val="22"/>
          <w:szCs w:val="22"/>
        </w:rPr>
        <w:t>)</w:t>
      </w:r>
      <w:r w:rsidR="005D04B6" w:rsidRPr="005D04B6">
        <w:rPr>
          <w:rFonts w:ascii="Consolas" w:hAnsi="Consolas"/>
          <w:color w:val="000000"/>
          <w:sz w:val="22"/>
          <w:szCs w:val="22"/>
        </w:rPr>
        <w:br/>
        <w:t xml:space="preserve">    time.sleep(</w:t>
      </w:r>
      <w:r w:rsidR="005D04B6" w:rsidRPr="005D04B6">
        <w:rPr>
          <w:rFonts w:ascii="Consolas" w:hAnsi="Consolas"/>
          <w:color w:val="1F13F6"/>
          <w:sz w:val="22"/>
          <w:szCs w:val="22"/>
        </w:rPr>
        <w:t>0.5</w:t>
      </w:r>
      <w:r w:rsidR="005D04B6" w:rsidRPr="005D04B6">
        <w:rPr>
          <w:rFonts w:ascii="Consolas" w:hAnsi="Consolas"/>
          <w:color w:val="000000"/>
          <w:sz w:val="22"/>
          <w:szCs w:val="22"/>
        </w:rPr>
        <w:t>)</w:t>
      </w:r>
    </w:p>
    <w:p w:rsidR="000C3CE1" w:rsidRPr="000C3CE1" w:rsidRDefault="000C3CE1" w:rsidP="000C3CE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</w:p>
    <w:p w:rsidR="000C3CE1" w:rsidRDefault="000C3CE1" w:rsidP="00D970BB">
      <w:pPr>
        <w:ind w:left="210" w:right="210"/>
      </w:pPr>
    </w:p>
    <w:p w:rsidR="00F744D4" w:rsidRPr="000C3CE1" w:rsidRDefault="00F744D4" w:rsidP="00D970BB">
      <w:pPr>
        <w:ind w:left="210" w:right="210"/>
      </w:pPr>
      <w:r>
        <w:rPr>
          <w:rFonts w:eastAsia="宋体" w:cs="宋体"/>
          <w:color w:val="336F95"/>
          <w:sz w:val="22"/>
          <w:szCs w:val="22"/>
        </w:rPr>
        <w:t>因为</w:t>
      </w:r>
      <w:r>
        <w:rPr>
          <w:rFonts w:eastAsia="宋体" w:cs="宋体"/>
          <w:color w:val="336F95"/>
          <w:sz w:val="22"/>
          <w:szCs w:val="22"/>
        </w:rPr>
        <w:t>Y</w:t>
      </w:r>
      <w:r>
        <w:rPr>
          <w:rFonts w:eastAsia="宋体" w:cs="宋体"/>
          <w:color w:val="336F95"/>
          <w:sz w:val="22"/>
          <w:szCs w:val="22"/>
        </w:rPr>
        <w:t>坐标</w:t>
      </w:r>
      <w:r>
        <w:rPr>
          <w:rFonts w:eastAsia="宋体" w:cs="宋体" w:hint="eastAsia"/>
          <w:color w:val="336F95"/>
          <w:sz w:val="22"/>
          <w:szCs w:val="22"/>
        </w:rPr>
        <w:t>不变</w:t>
      </w:r>
      <w:r w:rsidRPr="000C3CE1">
        <w:rPr>
          <w:rFonts w:eastAsia="宋体" w:cs="宋体"/>
          <w:color w:val="336F95"/>
          <w:sz w:val="22"/>
          <w:szCs w:val="22"/>
        </w:rPr>
        <w:br/>
      </w:r>
    </w:p>
    <w:p w:rsidR="005D04B6" w:rsidRDefault="005D04B6" w:rsidP="00D970BB">
      <w:pPr>
        <w:ind w:left="210" w:right="210"/>
        <w:rPr>
          <w:color w:val="7030A0"/>
        </w:rPr>
      </w:pPr>
      <w:r>
        <w:rPr>
          <w:rFonts w:hint="eastAsia"/>
          <w:color w:val="7030A0"/>
        </w:rPr>
        <w:t>--------------------</w:t>
      </w:r>
    </w:p>
    <w:p w:rsidR="005D04B6" w:rsidRDefault="005D04B6" w:rsidP="00D970BB">
      <w:pPr>
        <w:ind w:left="210" w:right="210"/>
        <w:rPr>
          <w:color w:val="7030A0"/>
        </w:rPr>
      </w:pPr>
    </w:p>
    <w:p w:rsidR="000C3CE1" w:rsidRDefault="005D04B6" w:rsidP="00D970BB">
      <w:pPr>
        <w:ind w:left="210" w:right="210"/>
      </w:pPr>
      <w:r w:rsidRPr="005D04B6">
        <w:rPr>
          <w:color w:val="7030A0"/>
        </w:rPr>
        <w:t>但是</w:t>
      </w:r>
    </w:p>
    <w:p w:rsidR="00F744D4" w:rsidRPr="005C7617" w:rsidRDefault="00F744D4" w:rsidP="00D970BB">
      <w:pPr>
        <w:ind w:left="210" w:right="210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lastRenderedPageBreak/>
        <w:t>如果屏幕分辨率不同，</w:t>
      </w:r>
      <w:r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代码就不对了，比如</w:t>
      </w:r>
      <w:r>
        <w:rPr>
          <w:rFonts w:hint="eastAsia"/>
          <w:color w:val="C45911" w:themeColor="accent2" w:themeShade="BF"/>
        </w:rPr>
        <w:t>2k</w:t>
      </w:r>
      <w:r>
        <w:rPr>
          <w:rFonts w:hint="eastAsia"/>
          <w:color w:val="C45911" w:themeColor="accent2" w:themeShade="BF"/>
        </w:rPr>
        <w:t>屏</w:t>
      </w:r>
    </w:p>
    <w:p w:rsidR="005F0628" w:rsidRDefault="005F0628" w:rsidP="000C3CE1">
      <w:pPr>
        <w:ind w:left="210" w:right="210"/>
      </w:pPr>
      <w:r>
        <w:t>有一种解决方法是</w:t>
      </w:r>
      <w:r>
        <w:rPr>
          <w:rFonts w:hint="eastAsia"/>
        </w:rPr>
        <w:t>，</w:t>
      </w:r>
    </w:p>
    <w:p w:rsidR="005F0628" w:rsidRDefault="005F0628" w:rsidP="000C3CE1">
      <w:pPr>
        <w:ind w:left="210" w:right="210"/>
      </w:pPr>
      <w:r w:rsidRPr="005F0628">
        <w:rPr>
          <w:rFonts w:hint="eastAsia"/>
          <w:highlight w:val="cyan"/>
        </w:rPr>
        <w:t>动态</w:t>
      </w:r>
      <w:r w:rsidR="00963AAB" w:rsidRPr="005F0628">
        <w:rPr>
          <w:rFonts w:hint="eastAsia"/>
          <w:highlight w:val="cyan"/>
        </w:rPr>
        <w:t>获取</w:t>
      </w:r>
      <w:r w:rsidR="00963AAB" w:rsidRPr="00963AAB">
        <w:rPr>
          <w:rFonts w:hint="eastAsia"/>
        </w:rPr>
        <w:t>元素坐标</w:t>
      </w:r>
      <w:r w:rsidR="00963AAB">
        <w:rPr>
          <w:rFonts w:hint="eastAsia"/>
        </w:rPr>
        <w:t>，</w:t>
      </w:r>
      <w:r>
        <w:rPr>
          <w:rFonts w:hint="eastAsia"/>
        </w:rPr>
        <w:t>而不是查看当前手机的固定坐标。</w:t>
      </w:r>
    </w:p>
    <w:p w:rsidR="005F0628" w:rsidRDefault="005F0628" w:rsidP="000C3CE1">
      <w:pPr>
        <w:ind w:left="210" w:right="210"/>
      </w:pPr>
    </w:p>
    <w:p w:rsidR="00963AAB" w:rsidRDefault="00963AAB" w:rsidP="000C3CE1">
      <w:pPr>
        <w:ind w:left="210" w:right="210"/>
      </w:pPr>
    </w:p>
    <w:p w:rsidR="00963AAB" w:rsidRDefault="00963AAB" w:rsidP="000C3CE1">
      <w:pPr>
        <w:ind w:left="210" w:right="210"/>
      </w:pPr>
      <w:r>
        <w:t>怎么</w:t>
      </w:r>
      <w:r w:rsidR="005F0628">
        <w:t>动态获取呢</w:t>
      </w:r>
      <w:r>
        <w:rPr>
          <w:rFonts w:hint="eastAsia"/>
        </w:rPr>
        <w:t>？</w:t>
      </w:r>
    </w:p>
    <w:p w:rsidR="007167BC" w:rsidRDefault="00963AAB" w:rsidP="000C3CE1">
      <w:pPr>
        <w:ind w:left="210" w:right="210"/>
      </w:pPr>
      <w:r>
        <w:t>根据元素的</w:t>
      </w:r>
      <w:r>
        <w:t>location</w:t>
      </w:r>
      <w:r>
        <w:t>属性</w:t>
      </w:r>
      <w:r>
        <w:rPr>
          <w:rFonts w:hint="eastAsia"/>
        </w:rPr>
        <w:t>，是个</w:t>
      </w:r>
      <w:r>
        <w:rPr>
          <w:rFonts w:hint="eastAsia"/>
        </w:rPr>
        <w:t>dict</w:t>
      </w:r>
      <w:r>
        <w:rPr>
          <w:rFonts w:hint="eastAsia"/>
        </w:rPr>
        <w:t>，</w:t>
      </w:r>
    </w:p>
    <w:p w:rsidR="007167BC" w:rsidRDefault="00963AAB" w:rsidP="000C3CE1">
      <w:pPr>
        <w:ind w:left="210" w:right="210"/>
      </w:pPr>
      <w:r>
        <w:t>里面有两个</w:t>
      </w:r>
      <w:r>
        <w:t xml:space="preserve">key x y  </w:t>
      </w:r>
    </w:p>
    <w:p w:rsidR="00963AAB" w:rsidRDefault="00963AAB" w:rsidP="000C3CE1">
      <w:pPr>
        <w:ind w:left="210" w:right="210"/>
      </w:pPr>
      <w:r>
        <w:t>保存了该元素的</w:t>
      </w:r>
      <w:r w:rsidRPr="007167BC">
        <w:rPr>
          <w:highlight w:val="cyan"/>
        </w:rPr>
        <w:t>左上角坐标</w:t>
      </w:r>
    </w:p>
    <w:p w:rsidR="007167BC" w:rsidRDefault="007167BC" w:rsidP="007167BC">
      <w:pPr>
        <w:ind w:left="210" w:right="210"/>
      </w:pPr>
      <w:r>
        <w:t>但是这个例子里面我需要的右下角的坐标</w:t>
      </w:r>
      <w:r>
        <w:rPr>
          <w:rFonts w:hint="eastAsia"/>
        </w:rPr>
        <w:t>，</w:t>
      </w:r>
      <w:r>
        <w:t>怎么得到右下角的坐标呢</w:t>
      </w:r>
      <w:r>
        <w:rPr>
          <w:rFonts w:hint="eastAsia"/>
        </w:rPr>
        <w:t>？</w:t>
      </w:r>
    </w:p>
    <w:p w:rsidR="007167BC" w:rsidRPr="007167BC" w:rsidRDefault="007167BC" w:rsidP="000C3CE1">
      <w:pPr>
        <w:ind w:left="210" w:right="210"/>
      </w:pPr>
    </w:p>
    <w:p w:rsidR="00963AAB" w:rsidRDefault="00963AAB" w:rsidP="00963AAB">
      <w:pPr>
        <w:ind w:left="210" w:right="210"/>
      </w:pPr>
      <w:r>
        <w:t>根据元素的</w:t>
      </w:r>
      <w:r>
        <w:rPr>
          <w:rFonts w:hint="eastAsia"/>
        </w:rPr>
        <w:t>size</w:t>
      </w:r>
      <w:r>
        <w:t>属性</w:t>
      </w:r>
      <w:r>
        <w:rPr>
          <w:rFonts w:hint="eastAsia"/>
        </w:rPr>
        <w:t>，是个</w:t>
      </w:r>
      <w:r>
        <w:rPr>
          <w:rFonts w:hint="eastAsia"/>
        </w:rPr>
        <w:t>dict</w:t>
      </w:r>
      <w:r>
        <w:rPr>
          <w:rFonts w:hint="eastAsia"/>
        </w:rPr>
        <w:t>，</w:t>
      </w:r>
      <w:r>
        <w:t>里面有两个</w:t>
      </w:r>
      <w:r>
        <w:t xml:space="preserve">key </w:t>
      </w:r>
      <w:r w:rsidR="007167BC">
        <w:rPr>
          <w:rFonts w:hint="eastAsia"/>
        </w:rPr>
        <w:t>：</w:t>
      </w:r>
      <w:r w:rsidRPr="00963AAB">
        <w:rPr>
          <w:rFonts w:hint="eastAsia"/>
        </w:rPr>
        <w:t>width</w:t>
      </w:r>
      <w:r w:rsidRPr="00963AAB">
        <w:rPr>
          <w:rFonts w:hint="eastAsia"/>
        </w:rPr>
        <w:t>，</w:t>
      </w:r>
      <w:r w:rsidRPr="00963AAB">
        <w:rPr>
          <w:rFonts w:hint="eastAsia"/>
        </w:rPr>
        <w:t>height</w:t>
      </w:r>
      <w:r>
        <w:t xml:space="preserve">  </w:t>
      </w:r>
      <w:r>
        <w:t>保存了该元素的</w:t>
      </w:r>
      <w:r>
        <w:rPr>
          <w:rFonts w:hint="eastAsia"/>
        </w:rPr>
        <w:t>宽、</w:t>
      </w:r>
      <w:r>
        <w:t>高</w:t>
      </w:r>
    </w:p>
    <w:p w:rsidR="00963AAB" w:rsidRDefault="007167BC" w:rsidP="000C3CE1">
      <w:pPr>
        <w:ind w:left="210" w:right="210"/>
      </w:pPr>
      <w:r>
        <w:t>就可以得到</w:t>
      </w:r>
      <w:r w:rsidRPr="007167BC">
        <w:rPr>
          <w:highlight w:val="cyan"/>
        </w:rPr>
        <w:t>右下角的坐标</w:t>
      </w:r>
    </w:p>
    <w:p w:rsidR="00963AAB" w:rsidRDefault="00963AAB" w:rsidP="000C3CE1">
      <w:pPr>
        <w:ind w:left="210" w:right="210"/>
      </w:pPr>
    </w:p>
    <w:p w:rsidR="007E57A5" w:rsidRDefault="00463BCD" w:rsidP="007E57A5">
      <w:pPr>
        <w:ind w:left="210" w:right="210"/>
      </w:pPr>
      <w:r>
        <w:rPr>
          <w:rFonts w:hint="eastAsia"/>
        </w:rPr>
        <w:t>改进代码如下</w:t>
      </w:r>
    </w:p>
    <w:p w:rsidR="007E57A5" w:rsidRDefault="007E57A5" w:rsidP="000C3CE1">
      <w:pPr>
        <w:ind w:left="210" w:right="210"/>
      </w:pPr>
    </w:p>
    <w:p w:rsidR="007E57A5" w:rsidRPr="007E57A5" w:rsidRDefault="000C3CE1" w:rsidP="007E57A5">
      <w:pPr>
        <w:pStyle w:val="HTML"/>
        <w:shd w:val="clear" w:color="auto" w:fill="F8F8FF"/>
        <w:ind w:left="210" w:right="210"/>
        <w:rPr>
          <w:rFonts w:ascii="Consolas" w:eastAsia="宋体" w:hAnsi="Consolas"/>
          <w:color w:val="2C5D7D"/>
          <w:sz w:val="23"/>
          <w:szCs w:val="23"/>
        </w:rPr>
      </w:pPr>
      <w:r w:rsidRPr="000C3CE1">
        <w:rPr>
          <w:rFonts w:eastAsia="宋体"/>
          <w:color w:val="336F95"/>
          <w:sz w:val="22"/>
          <w:szCs w:val="22"/>
        </w:rPr>
        <w:br/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ele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= 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driver.</w:t>
      </w:r>
      <w:r w:rsidR="007E57A5" w:rsidRPr="007E57A5">
        <w:rPr>
          <w:rFonts w:ascii="Consolas" w:eastAsia="宋体" w:hAnsi="Consolas"/>
          <w:b/>
          <w:bCs/>
          <w:color w:val="990000"/>
          <w:sz w:val="23"/>
          <w:szCs w:val="23"/>
        </w:rPr>
        <w:t>find_element_by_id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</w:t>
      </w:r>
      <w:r w:rsidR="007E57A5" w:rsidRPr="007E57A5">
        <w:rPr>
          <w:rFonts w:ascii="Consolas" w:eastAsia="宋体" w:hAnsi="Consolas"/>
          <w:color w:val="08AB01"/>
          <w:sz w:val="23"/>
          <w:szCs w:val="23"/>
        </w:rPr>
        <w:t>'com.huawei.appmarket:id/</w:t>
      </w:r>
      <w:r w:rsidR="00463BCD">
        <w:rPr>
          <w:rFonts w:ascii="Consolas" w:eastAsia="宋体" w:hAnsi="Consolas" w:hint="eastAsia"/>
          <w:color w:val="08AB01"/>
          <w:sz w:val="23"/>
          <w:szCs w:val="23"/>
        </w:rPr>
        <w:t>backimage</w:t>
      </w:r>
      <w:bookmarkStart w:id="0" w:name="_GoBack"/>
      <w:bookmarkEnd w:id="0"/>
      <w:r w:rsidR="007E57A5" w:rsidRPr="007E57A5">
        <w:rPr>
          <w:rFonts w:ascii="Consolas" w:eastAsia="宋体" w:hAnsi="Consolas"/>
          <w:color w:val="08AB01"/>
          <w:sz w:val="23"/>
          <w:szCs w:val="23"/>
        </w:rPr>
        <w:t>'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)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  <w:t>time.</w:t>
      </w:r>
      <w:r w:rsidR="007E57A5" w:rsidRPr="007E57A5">
        <w:rPr>
          <w:rFonts w:ascii="Consolas" w:eastAsia="宋体" w:hAnsi="Consolas"/>
          <w:b/>
          <w:bCs/>
          <w:color w:val="990000"/>
          <w:sz w:val="23"/>
          <w:szCs w:val="23"/>
        </w:rPr>
        <w:t>sleep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</w:t>
      </w:r>
      <w:r w:rsidR="007E57A5" w:rsidRPr="007E57A5">
        <w:rPr>
          <w:rFonts w:ascii="Consolas" w:eastAsia="宋体" w:hAnsi="Consolas"/>
          <w:color w:val="F63E1E"/>
          <w:sz w:val="23"/>
          <w:szCs w:val="23"/>
        </w:rPr>
        <w:t>2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)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  <w:t xml:space="preserve">location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= 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ele.location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  <w:t xml:space="preserve">size1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= 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ele.size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</w:r>
      <w:r w:rsidR="007E57A5" w:rsidRPr="007E57A5">
        <w:rPr>
          <w:rFonts w:ascii="Consolas" w:eastAsia="宋体" w:hAnsi="Consolas"/>
          <w:color w:val="0086B3"/>
          <w:sz w:val="23"/>
          <w:szCs w:val="23"/>
        </w:rPr>
        <w:t>print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(location, size1)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  <w:t xml:space="preserve">x1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= 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location[</w:t>
      </w:r>
      <w:r w:rsidR="007E57A5" w:rsidRPr="007E57A5">
        <w:rPr>
          <w:rFonts w:ascii="Consolas" w:eastAsia="宋体" w:hAnsi="Consolas"/>
          <w:color w:val="08AB01"/>
          <w:sz w:val="23"/>
          <w:szCs w:val="23"/>
        </w:rPr>
        <w:t>'x'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]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+ </w:t>
      </w:r>
      <w:r w:rsidR="007E57A5" w:rsidRPr="007E57A5">
        <w:rPr>
          <w:rFonts w:ascii="Consolas" w:eastAsia="宋体" w:hAnsi="Consolas"/>
          <w:color w:val="0086B3"/>
          <w:sz w:val="23"/>
          <w:szCs w:val="23"/>
        </w:rPr>
        <w:t>int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(size1[</w:t>
      </w:r>
      <w:r w:rsidR="007E57A5" w:rsidRPr="007E57A5">
        <w:rPr>
          <w:rFonts w:ascii="Consolas" w:eastAsia="宋体" w:hAnsi="Consolas"/>
          <w:color w:val="08AB01"/>
          <w:sz w:val="23"/>
          <w:szCs w:val="23"/>
        </w:rPr>
        <w:t>'width'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]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* </w:t>
      </w:r>
      <w:r w:rsidR="007E57A5" w:rsidRPr="007E57A5">
        <w:rPr>
          <w:rFonts w:ascii="Consolas" w:eastAsia="宋体" w:hAnsi="Consolas"/>
          <w:color w:val="F63E1E"/>
          <w:sz w:val="23"/>
          <w:szCs w:val="23"/>
        </w:rPr>
        <w:t>0.8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)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  <w:t xml:space="preserve">x2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= 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location[</w:t>
      </w:r>
      <w:r w:rsidR="007E57A5" w:rsidRPr="007E57A5">
        <w:rPr>
          <w:rFonts w:ascii="Consolas" w:eastAsia="宋体" w:hAnsi="Consolas"/>
          <w:color w:val="08AB01"/>
          <w:sz w:val="23"/>
          <w:szCs w:val="23"/>
        </w:rPr>
        <w:t>'x'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]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+ </w:t>
      </w:r>
      <w:r w:rsidR="007E57A5" w:rsidRPr="007E57A5">
        <w:rPr>
          <w:rFonts w:ascii="Consolas" w:eastAsia="宋体" w:hAnsi="Consolas"/>
          <w:color w:val="0086B3"/>
          <w:sz w:val="23"/>
          <w:szCs w:val="23"/>
        </w:rPr>
        <w:t>int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(size1[</w:t>
      </w:r>
      <w:r w:rsidR="007E57A5" w:rsidRPr="007E57A5">
        <w:rPr>
          <w:rFonts w:ascii="Consolas" w:eastAsia="宋体" w:hAnsi="Consolas"/>
          <w:color w:val="08AB01"/>
          <w:sz w:val="23"/>
          <w:szCs w:val="23"/>
        </w:rPr>
        <w:t>'width'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]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* </w:t>
      </w:r>
      <w:r w:rsidR="007E57A5" w:rsidRPr="007E57A5">
        <w:rPr>
          <w:rFonts w:ascii="Consolas" w:eastAsia="宋体" w:hAnsi="Consolas"/>
          <w:color w:val="F63E1E"/>
          <w:sz w:val="23"/>
          <w:szCs w:val="23"/>
        </w:rPr>
        <w:t>0.2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)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  <w:t xml:space="preserve">y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= 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location[</w:t>
      </w:r>
      <w:r w:rsidR="007E57A5" w:rsidRPr="007E57A5">
        <w:rPr>
          <w:rFonts w:ascii="Consolas" w:eastAsia="宋体" w:hAnsi="Consolas"/>
          <w:color w:val="08AB01"/>
          <w:sz w:val="23"/>
          <w:szCs w:val="23"/>
        </w:rPr>
        <w:t>'y'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]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+ </w:t>
      </w:r>
      <w:r w:rsidR="007E57A5" w:rsidRPr="007E57A5">
        <w:rPr>
          <w:rFonts w:ascii="Consolas" w:eastAsia="宋体" w:hAnsi="Consolas"/>
          <w:color w:val="0086B3"/>
          <w:sz w:val="23"/>
          <w:szCs w:val="23"/>
        </w:rPr>
        <w:t>int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(size1[</w:t>
      </w:r>
      <w:r w:rsidR="007E57A5" w:rsidRPr="007E57A5">
        <w:rPr>
          <w:rFonts w:ascii="Consolas" w:eastAsia="宋体" w:hAnsi="Consolas"/>
          <w:color w:val="08AB01"/>
          <w:sz w:val="23"/>
          <w:szCs w:val="23"/>
        </w:rPr>
        <w:t>'height'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] 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 xml:space="preserve">* </w:t>
      </w:r>
      <w:r w:rsidR="007E57A5" w:rsidRPr="007E57A5">
        <w:rPr>
          <w:rFonts w:ascii="Consolas" w:eastAsia="宋体" w:hAnsi="Consolas"/>
          <w:color w:val="F63E1E"/>
          <w:sz w:val="23"/>
          <w:szCs w:val="23"/>
        </w:rPr>
        <w:t>0.5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)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</w:r>
      <w:r w:rsidR="007E57A5" w:rsidRPr="007E57A5">
        <w:rPr>
          <w:rFonts w:ascii="Consolas" w:eastAsia="宋体" w:hAnsi="Consolas"/>
          <w:color w:val="A435A8"/>
          <w:sz w:val="23"/>
          <w:szCs w:val="23"/>
        </w:rPr>
        <w:t xml:space="preserve">for 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i </w:t>
      </w:r>
      <w:r w:rsidR="007E57A5" w:rsidRPr="007E57A5">
        <w:rPr>
          <w:rFonts w:ascii="Consolas" w:eastAsia="宋体" w:hAnsi="Consolas"/>
          <w:color w:val="A435A8"/>
          <w:sz w:val="23"/>
          <w:szCs w:val="23"/>
        </w:rPr>
        <w:t xml:space="preserve">in </w:t>
      </w:r>
      <w:r w:rsidR="007E57A5" w:rsidRPr="007E57A5">
        <w:rPr>
          <w:rFonts w:ascii="Consolas" w:eastAsia="宋体" w:hAnsi="Consolas"/>
          <w:color w:val="0086B3"/>
          <w:sz w:val="23"/>
          <w:szCs w:val="23"/>
        </w:rPr>
        <w:t>range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</w:t>
      </w:r>
      <w:r w:rsidR="007E57A5" w:rsidRPr="007E57A5">
        <w:rPr>
          <w:rFonts w:ascii="Consolas" w:eastAsia="宋体" w:hAnsi="Consolas"/>
          <w:color w:val="F63E1E"/>
          <w:sz w:val="23"/>
          <w:szCs w:val="23"/>
        </w:rPr>
        <w:t>10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)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>: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br/>
        <w:t xml:space="preserve">    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driver.</w:t>
      </w:r>
      <w:r w:rsidR="007E57A5" w:rsidRPr="007E57A5">
        <w:rPr>
          <w:rFonts w:ascii="Consolas" w:eastAsia="宋体" w:hAnsi="Consolas"/>
          <w:b/>
          <w:bCs/>
          <w:color w:val="990000"/>
          <w:sz w:val="23"/>
          <w:szCs w:val="23"/>
        </w:rPr>
        <w:t>swipe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</w:t>
      </w:r>
      <w:r w:rsidR="007E57A5" w:rsidRPr="007E57A5">
        <w:rPr>
          <w:rFonts w:ascii="Consolas" w:eastAsia="宋体" w:hAnsi="Consolas"/>
          <w:color w:val="660099"/>
          <w:sz w:val="23"/>
          <w:szCs w:val="23"/>
        </w:rPr>
        <w:t>start_x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>=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x1, </w:t>
      </w:r>
      <w:r w:rsidR="007E57A5" w:rsidRPr="007E57A5">
        <w:rPr>
          <w:rFonts w:ascii="Consolas" w:eastAsia="宋体" w:hAnsi="Consolas"/>
          <w:color w:val="660099"/>
          <w:sz w:val="23"/>
          <w:szCs w:val="23"/>
        </w:rPr>
        <w:t>start_y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>=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y, </w:t>
      </w:r>
      <w:r w:rsidR="007E57A5" w:rsidRPr="007E57A5">
        <w:rPr>
          <w:rFonts w:ascii="Consolas" w:eastAsia="宋体" w:hAnsi="Consolas"/>
          <w:color w:val="660099"/>
          <w:sz w:val="23"/>
          <w:szCs w:val="23"/>
        </w:rPr>
        <w:t>end_x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>=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x2, </w:t>
      </w:r>
      <w:r w:rsidR="007E57A5" w:rsidRPr="007E57A5">
        <w:rPr>
          <w:rFonts w:ascii="Consolas" w:eastAsia="宋体" w:hAnsi="Consolas"/>
          <w:color w:val="660099"/>
          <w:sz w:val="23"/>
          <w:szCs w:val="23"/>
        </w:rPr>
        <w:t>end_y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>=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 xml:space="preserve">y, </w:t>
      </w:r>
      <w:r w:rsidR="007E57A5" w:rsidRPr="007E57A5">
        <w:rPr>
          <w:rFonts w:ascii="Consolas" w:eastAsia="宋体" w:hAnsi="Consolas"/>
          <w:color w:val="660099"/>
          <w:sz w:val="23"/>
          <w:szCs w:val="23"/>
        </w:rPr>
        <w:t>duration</w:t>
      </w:r>
      <w:r w:rsidR="007E57A5" w:rsidRPr="007E57A5">
        <w:rPr>
          <w:rFonts w:ascii="Consolas" w:eastAsia="宋体" w:hAnsi="Consolas"/>
          <w:b/>
          <w:bCs/>
          <w:color w:val="EE3C46"/>
          <w:sz w:val="23"/>
          <w:szCs w:val="23"/>
        </w:rPr>
        <w:t>=</w:t>
      </w:r>
      <w:r w:rsidR="007E57A5" w:rsidRPr="007E57A5">
        <w:rPr>
          <w:rFonts w:ascii="Consolas" w:eastAsia="宋体" w:hAnsi="Consolas"/>
          <w:color w:val="F63E1E"/>
          <w:sz w:val="23"/>
          <w:szCs w:val="23"/>
        </w:rPr>
        <w:t>500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)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br/>
        <w:t xml:space="preserve">    time.</w:t>
      </w:r>
      <w:r w:rsidR="007E57A5" w:rsidRPr="007E57A5">
        <w:rPr>
          <w:rFonts w:ascii="Consolas" w:eastAsia="宋体" w:hAnsi="Consolas"/>
          <w:b/>
          <w:bCs/>
          <w:color w:val="990000"/>
          <w:sz w:val="23"/>
          <w:szCs w:val="23"/>
        </w:rPr>
        <w:t>sleep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(</w:t>
      </w:r>
      <w:r w:rsidR="007E57A5" w:rsidRPr="007E57A5">
        <w:rPr>
          <w:rFonts w:ascii="Consolas" w:eastAsia="宋体" w:hAnsi="Consolas"/>
          <w:color w:val="F63E1E"/>
          <w:sz w:val="23"/>
          <w:szCs w:val="23"/>
        </w:rPr>
        <w:t>0.5</w:t>
      </w:r>
      <w:r w:rsidR="007E57A5" w:rsidRPr="007E57A5">
        <w:rPr>
          <w:rFonts w:ascii="Consolas" w:eastAsia="宋体" w:hAnsi="Consolas"/>
          <w:color w:val="2C5D7D"/>
          <w:sz w:val="23"/>
          <w:szCs w:val="23"/>
        </w:rPr>
        <w:t>)</w:t>
      </w:r>
    </w:p>
    <w:p w:rsidR="000C3CE1" w:rsidRPr="007E57A5" w:rsidRDefault="000C3CE1" w:rsidP="000C3CE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336F95"/>
          <w:sz w:val="22"/>
          <w:szCs w:val="22"/>
        </w:rPr>
      </w:pPr>
    </w:p>
    <w:p w:rsidR="000C3CE1" w:rsidRDefault="000C3CE1" w:rsidP="000C3CE1">
      <w:pPr>
        <w:ind w:left="210" w:right="210"/>
      </w:pPr>
    </w:p>
    <w:p w:rsidR="005C7617" w:rsidRDefault="005C7617" w:rsidP="000C3CE1">
      <w:pPr>
        <w:ind w:left="210" w:right="210"/>
      </w:pPr>
    </w:p>
    <w:p w:rsidR="005C7617" w:rsidRDefault="005C7617" w:rsidP="000C3CE1">
      <w:pPr>
        <w:ind w:left="210" w:right="210"/>
      </w:pPr>
    </w:p>
    <w:sectPr w:rsidR="005C7617">
      <w:endnotePr>
        <w:numFmt w:val="decimalFullWidth"/>
      </w:endnotePr>
      <w:pgSz w:w="11900" w:h="16832"/>
      <w:pgMar w:top="1701" w:right="1587" w:bottom="1701" w:left="1587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1A5" w:rsidRDefault="00A361A5" w:rsidP="006F323C">
      <w:pPr>
        <w:spacing w:before="0" w:after="0" w:line="240" w:lineRule="auto"/>
        <w:ind w:left="210" w:right="210"/>
      </w:pPr>
      <w:r>
        <w:separator/>
      </w:r>
    </w:p>
  </w:endnote>
  <w:endnote w:type="continuationSeparator" w:id="0">
    <w:p w:rsidR="00A361A5" w:rsidRDefault="00A361A5" w:rsidP="006F323C">
      <w:pPr>
        <w:spacing w:before="0" w:after="0"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1A5" w:rsidRDefault="00A361A5" w:rsidP="006F323C">
      <w:pPr>
        <w:spacing w:before="0" w:after="0" w:line="240" w:lineRule="auto"/>
        <w:ind w:left="210" w:right="210"/>
      </w:pPr>
      <w:r>
        <w:separator/>
      </w:r>
    </w:p>
  </w:footnote>
  <w:footnote w:type="continuationSeparator" w:id="0">
    <w:p w:rsidR="00A361A5" w:rsidRDefault="00A361A5" w:rsidP="006F323C">
      <w:pPr>
        <w:spacing w:before="0" w:after="0" w:line="240" w:lineRule="auto"/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569"/>
    <w:multiLevelType w:val="hybridMultilevel"/>
    <w:tmpl w:val="ECBA24B0"/>
    <w:lvl w:ilvl="0" w:tplc="C90E9F26">
      <w:start w:val="1"/>
      <w:numFmt w:val="decimal"/>
      <w:lvlText w:val="%1，"/>
      <w:lvlJc w:val="left"/>
      <w:pPr>
        <w:ind w:left="68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19C48F5"/>
    <w:multiLevelType w:val="multilevel"/>
    <w:tmpl w:val="4D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B7849"/>
    <w:multiLevelType w:val="multilevel"/>
    <w:tmpl w:val="DB84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55DAC"/>
    <w:multiLevelType w:val="singleLevel"/>
    <w:tmpl w:val="69508742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3"/>
        <w:u w:val="none"/>
      </w:rPr>
    </w:lvl>
  </w:abstractNum>
  <w:abstractNum w:abstractNumId="4">
    <w:nsid w:val="3E8A6998"/>
    <w:multiLevelType w:val="hybridMultilevel"/>
    <w:tmpl w:val="CBE6ECD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40070ED3"/>
    <w:multiLevelType w:val="hybridMultilevel"/>
    <w:tmpl w:val="D730F5F8"/>
    <w:lvl w:ilvl="0" w:tplc="438E0388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23B09D1"/>
    <w:multiLevelType w:val="multilevel"/>
    <w:tmpl w:val="68109C62"/>
    <w:lvl w:ilvl="0">
      <w:start w:val="1"/>
      <w:numFmt w:val="decimal"/>
      <w:suff w:val="nothing"/>
      <w:lvlText w:val="第%1章  "/>
      <w:lvlJc w:val="left"/>
      <w:pPr>
        <w:ind w:left="241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142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184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7">
    <w:nsid w:val="4FE66FB4"/>
    <w:multiLevelType w:val="hybridMultilevel"/>
    <w:tmpl w:val="E1D43590"/>
    <w:lvl w:ilvl="0" w:tplc="D4F07D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61CA5742"/>
    <w:multiLevelType w:val="hybridMultilevel"/>
    <w:tmpl w:val="026C4D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75CE2A86"/>
    <w:multiLevelType w:val="multilevel"/>
    <w:tmpl w:val="6BD0A462"/>
    <w:lvl w:ilvl="0">
      <w:start w:val="1"/>
      <w:numFmt w:val="decimal"/>
      <w:pStyle w:val="ItemStep"/>
      <w:lvlText w:val="(%1) 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0201F8"/>
    <w:multiLevelType w:val="hybridMultilevel"/>
    <w:tmpl w:val="8214B422"/>
    <w:lvl w:ilvl="0" w:tplc="04090001">
      <w:start w:val="1"/>
      <w:numFmt w:val="bullet"/>
      <w:lvlText w:val=""/>
      <w:lvlJc w:val="left"/>
      <w:pPr>
        <w:ind w:left="6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11">
    <w:nsid w:val="7F646DF9"/>
    <w:multiLevelType w:val="multilevel"/>
    <w:tmpl w:val="0C2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9" w:hanging="489"/>
      </w:pPr>
      <w:rPr>
        <w:rFonts w:ascii="宋体" w:eastAsia="宋体" w:hAnsi="宋体" w:cs="Arial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94"/>
    <w:rsid w:val="000009E1"/>
    <w:rsid w:val="00000C86"/>
    <w:rsid w:val="00003EF6"/>
    <w:rsid w:val="00004967"/>
    <w:rsid w:val="00010201"/>
    <w:rsid w:val="00010A41"/>
    <w:rsid w:val="00012F4E"/>
    <w:rsid w:val="00014C3A"/>
    <w:rsid w:val="000162BE"/>
    <w:rsid w:val="0001692A"/>
    <w:rsid w:val="000219B0"/>
    <w:rsid w:val="00022FF6"/>
    <w:rsid w:val="0002420F"/>
    <w:rsid w:val="00025BBD"/>
    <w:rsid w:val="000279BD"/>
    <w:rsid w:val="00027EEA"/>
    <w:rsid w:val="0003094F"/>
    <w:rsid w:val="000320BD"/>
    <w:rsid w:val="00032B4F"/>
    <w:rsid w:val="00032BDC"/>
    <w:rsid w:val="00033D67"/>
    <w:rsid w:val="0003507F"/>
    <w:rsid w:val="000361A8"/>
    <w:rsid w:val="00036298"/>
    <w:rsid w:val="0004057A"/>
    <w:rsid w:val="00044069"/>
    <w:rsid w:val="000454A5"/>
    <w:rsid w:val="00046BEB"/>
    <w:rsid w:val="00046EF0"/>
    <w:rsid w:val="0005281D"/>
    <w:rsid w:val="000537FC"/>
    <w:rsid w:val="0005422B"/>
    <w:rsid w:val="00054664"/>
    <w:rsid w:val="000615DC"/>
    <w:rsid w:val="00061CF0"/>
    <w:rsid w:val="0006289A"/>
    <w:rsid w:val="00062DC7"/>
    <w:rsid w:val="00063051"/>
    <w:rsid w:val="00063E4A"/>
    <w:rsid w:val="00064891"/>
    <w:rsid w:val="00064F19"/>
    <w:rsid w:val="00065EBD"/>
    <w:rsid w:val="00066596"/>
    <w:rsid w:val="00066D3F"/>
    <w:rsid w:val="0006736C"/>
    <w:rsid w:val="00067C0E"/>
    <w:rsid w:val="00067CFF"/>
    <w:rsid w:val="00070FDB"/>
    <w:rsid w:val="000713FB"/>
    <w:rsid w:val="000717EB"/>
    <w:rsid w:val="00071AFD"/>
    <w:rsid w:val="00073B49"/>
    <w:rsid w:val="00075939"/>
    <w:rsid w:val="00076AB8"/>
    <w:rsid w:val="00077625"/>
    <w:rsid w:val="00077848"/>
    <w:rsid w:val="0008034D"/>
    <w:rsid w:val="00080E37"/>
    <w:rsid w:val="00081DA2"/>
    <w:rsid w:val="0008406D"/>
    <w:rsid w:val="00086640"/>
    <w:rsid w:val="000876ED"/>
    <w:rsid w:val="0009044A"/>
    <w:rsid w:val="000924E3"/>
    <w:rsid w:val="00092A6D"/>
    <w:rsid w:val="00092B4A"/>
    <w:rsid w:val="00093BEF"/>
    <w:rsid w:val="00096DB0"/>
    <w:rsid w:val="000978DC"/>
    <w:rsid w:val="000A11E5"/>
    <w:rsid w:val="000A2ABE"/>
    <w:rsid w:val="000A2B1D"/>
    <w:rsid w:val="000A2E38"/>
    <w:rsid w:val="000A3D65"/>
    <w:rsid w:val="000A5037"/>
    <w:rsid w:val="000A5496"/>
    <w:rsid w:val="000A595B"/>
    <w:rsid w:val="000A6241"/>
    <w:rsid w:val="000A653F"/>
    <w:rsid w:val="000A6B9D"/>
    <w:rsid w:val="000A70AF"/>
    <w:rsid w:val="000B2348"/>
    <w:rsid w:val="000B278E"/>
    <w:rsid w:val="000B36A8"/>
    <w:rsid w:val="000B3B3A"/>
    <w:rsid w:val="000B4C7E"/>
    <w:rsid w:val="000B4E96"/>
    <w:rsid w:val="000B54AB"/>
    <w:rsid w:val="000B54B4"/>
    <w:rsid w:val="000B55DE"/>
    <w:rsid w:val="000B56D4"/>
    <w:rsid w:val="000B6B6F"/>
    <w:rsid w:val="000B6EF1"/>
    <w:rsid w:val="000B6F1C"/>
    <w:rsid w:val="000B6FA4"/>
    <w:rsid w:val="000B7B34"/>
    <w:rsid w:val="000C0C58"/>
    <w:rsid w:val="000C2613"/>
    <w:rsid w:val="000C3CE1"/>
    <w:rsid w:val="000C4B76"/>
    <w:rsid w:val="000C55E1"/>
    <w:rsid w:val="000C6012"/>
    <w:rsid w:val="000C6936"/>
    <w:rsid w:val="000C72FF"/>
    <w:rsid w:val="000C7791"/>
    <w:rsid w:val="000D1C6E"/>
    <w:rsid w:val="000D1F83"/>
    <w:rsid w:val="000D2168"/>
    <w:rsid w:val="000D218D"/>
    <w:rsid w:val="000D3C14"/>
    <w:rsid w:val="000D550A"/>
    <w:rsid w:val="000D6139"/>
    <w:rsid w:val="000D65F5"/>
    <w:rsid w:val="000E0385"/>
    <w:rsid w:val="000E03CA"/>
    <w:rsid w:val="000E1C7B"/>
    <w:rsid w:val="000E209D"/>
    <w:rsid w:val="000E3317"/>
    <w:rsid w:val="000E381F"/>
    <w:rsid w:val="000E38AB"/>
    <w:rsid w:val="000E3D02"/>
    <w:rsid w:val="000E6341"/>
    <w:rsid w:val="000F1A47"/>
    <w:rsid w:val="000F1B22"/>
    <w:rsid w:val="000F3013"/>
    <w:rsid w:val="000F3279"/>
    <w:rsid w:val="000F39AB"/>
    <w:rsid w:val="000F5A52"/>
    <w:rsid w:val="000F7F86"/>
    <w:rsid w:val="00100D64"/>
    <w:rsid w:val="00101C03"/>
    <w:rsid w:val="0010276A"/>
    <w:rsid w:val="00102F1F"/>
    <w:rsid w:val="001044AC"/>
    <w:rsid w:val="00105594"/>
    <w:rsid w:val="00106DE8"/>
    <w:rsid w:val="00110BA5"/>
    <w:rsid w:val="001116FD"/>
    <w:rsid w:val="001118E3"/>
    <w:rsid w:val="00112CBE"/>
    <w:rsid w:val="001136C0"/>
    <w:rsid w:val="00116213"/>
    <w:rsid w:val="001169D7"/>
    <w:rsid w:val="00117275"/>
    <w:rsid w:val="00117DFD"/>
    <w:rsid w:val="001213AC"/>
    <w:rsid w:val="00123FBE"/>
    <w:rsid w:val="0012480F"/>
    <w:rsid w:val="001254D8"/>
    <w:rsid w:val="00126D7D"/>
    <w:rsid w:val="00130C78"/>
    <w:rsid w:val="00130F88"/>
    <w:rsid w:val="001312A3"/>
    <w:rsid w:val="00132CA9"/>
    <w:rsid w:val="00132EEE"/>
    <w:rsid w:val="00133682"/>
    <w:rsid w:val="00133C6D"/>
    <w:rsid w:val="00133F04"/>
    <w:rsid w:val="001349B6"/>
    <w:rsid w:val="00134FFF"/>
    <w:rsid w:val="00135725"/>
    <w:rsid w:val="001357FF"/>
    <w:rsid w:val="001368A7"/>
    <w:rsid w:val="0014100E"/>
    <w:rsid w:val="00141653"/>
    <w:rsid w:val="001416C3"/>
    <w:rsid w:val="001431F7"/>
    <w:rsid w:val="00145B78"/>
    <w:rsid w:val="001469CB"/>
    <w:rsid w:val="00146E23"/>
    <w:rsid w:val="001504E0"/>
    <w:rsid w:val="0015097F"/>
    <w:rsid w:val="00150A43"/>
    <w:rsid w:val="00150B97"/>
    <w:rsid w:val="00150C02"/>
    <w:rsid w:val="00150F50"/>
    <w:rsid w:val="0015133E"/>
    <w:rsid w:val="00151A43"/>
    <w:rsid w:val="00151C85"/>
    <w:rsid w:val="00152FAC"/>
    <w:rsid w:val="00152FE7"/>
    <w:rsid w:val="00153534"/>
    <w:rsid w:val="00153ADF"/>
    <w:rsid w:val="00153D15"/>
    <w:rsid w:val="00154061"/>
    <w:rsid w:val="00154690"/>
    <w:rsid w:val="001567DA"/>
    <w:rsid w:val="00157E15"/>
    <w:rsid w:val="00161003"/>
    <w:rsid w:val="001611C3"/>
    <w:rsid w:val="0016268A"/>
    <w:rsid w:val="00162A8F"/>
    <w:rsid w:val="00163AF6"/>
    <w:rsid w:val="00163B8F"/>
    <w:rsid w:val="0016580F"/>
    <w:rsid w:val="00165C02"/>
    <w:rsid w:val="00166A5D"/>
    <w:rsid w:val="00166C61"/>
    <w:rsid w:val="001706A8"/>
    <w:rsid w:val="00170DF9"/>
    <w:rsid w:val="001729F0"/>
    <w:rsid w:val="00172F52"/>
    <w:rsid w:val="00173571"/>
    <w:rsid w:val="001750F4"/>
    <w:rsid w:val="00175BDC"/>
    <w:rsid w:val="001764D5"/>
    <w:rsid w:val="00176813"/>
    <w:rsid w:val="001838F8"/>
    <w:rsid w:val="00183A26"/>
    <w:rsid w:val="00184921"/>
    <w:rsid w:val="00190D6F"/>
    <w:rsid w:val="00191C0C"/>
    <w:rsid w:val="00193262"/>
    <w:rsid w:val="001933CF"/>
    <w:rsid w:val="00193FC9"/>
    <w:rsid w:val="00195F27"/>
    <w:rsid w:val="0019602F"/>
    <w:rsid w:val="00196E90"/>
    <w:rsid w:val="00197D8F"/>
    <w:rsid w:val="00197F00"/>
    <w:rsid w:val="001A167E"/>
    <w:rsid w:val="001A193D"/>
    <w:rsid w:val="001A3A32"/>
    <w:rsid w:val="001A4B20"/>
    <w:rsid w:val="001A5060"/>
    <w:rsid w:val="001A5B94"/>
    <w:rsid w:val="001A5E06"/>
    <w:rsid w:val="001A72EC"/>
    <w:rsid w:val="001A7539"/>
    <w:rsid w:val="001B0636"/>
    <w:rsid w:val="001B1D0E"/>
    <w:rsid w:val="001B1D81"/>
    <w:rsid w:val="001B3175"/>
    <w:rsid w:val="001B4146"/>
    <w:rsid w:val="001B41B0"/>
    <w:rsid w:val="001B69FA"/>
    <w:rsid w:val="001C09DC"/>
    <w:rsid w:val="001C0F16"/>
    <w:rsid w:val="001C160D"/>
    <w:rsid w:val="001C4AE9"/>
    <w:rsid w:val="001C5DA0"/>
    <w:rsid w:val="001C6F5B"/>
    <w:rsid w:val="001C71C5"/>
    <w:rsid w:val="001C75D9"/>
    <w:rsid w:val="001C784C"/>
    <w:rsid w:val="001C7C89"/>
    <w:rsid w:val="001D01F0"/>
    <w:rsid w:val="001D0210"/>
    <w:rsid w:val="001D40B5"/>
    <w:rsid w:val="001D5185"/>
    <w:rsid w:val="001E06B6"/>
    <w:rsid w:val="001E18BB"/>
    <w:rsid w:val="001E2FBE"/>
    <w:rsid w:val="001E417F"/>
    <w:rsid w:val="001E75AB"/>
    <w:rsid w:val="001F202E"/>
    <w:rsid w:val="001F2FB7"/>
    <w:rsid w:val="001F36D8"/>
    <w:rsid w:val="001F44E7"/>
    <w:rsid w:val="001F4B96"/>
    <w:rsid w:val="001F5B80"/>
    <w:rsid w:val="001F61FD"/>
    <w:rsid w:val="001F705D"/>
    <w:rsid w:val="001F70D5"/>
    <w:rsid w:val="002010F6"/>
    <w:rsid w:val="002018E8"/>
    <w:rsid w:val="00202D9B"/>
    <w:rsid w:val="002037DA"/>
    <w:rsid w:val="002039DE"/>
    <w:rsid w:val="00207410"/>
    <w:rsid w:val="00207D30"/>
    <w:rsid w:val="002104F3"/>
    <w:rsid w:val="00211B60"/>
    <w:rsid w:val="00212B81"/>
    <w:rsid w:val="00212CB3"/>
    <w:rsid w:val="00213958"/>
    <w:rsid w:val="00213DD3"/>
    <w:rsid w:val="0021543E"/>
    <w:rsid w:val="00216AEB"/>
    <w:rsid w:val="002175A2"/>
    <w:rsid w:val="0022349F"/>
    <w:rsid w:val="0022359E"/>
    <w:rsid w:val="0022379E"/>
    <w:rsid w:val="00224D02"/>
    <w:rsid w:val="002257B7"/>
    <w:rsid w:val="00225ED3"/>
    <w:rsid w:val="002266CF"/>
    <w:rsid w:val="0023215D"/>
    <w:rsid w:val="00232689"/>
    <w:rsid w:val="0023362B"/>
    <w:rsid w:val="00237EFA"/>
    <w:rsid w:val="0024091C"/>
    <w:rsid w:val="00241562"/>
    <w:rsid w:val="00241975"/>
    <w:rsid w:val="00242F63"/>
    <w:rsid w:val="00244073"/>
    <w:rsid w:val="00245508"/>
    <w:rsid w:val="0024581A"/>
    <w:rsid w:val="00245B78"/>
    <w:rsid w:val="0024650E"/>
    <w:rsid w:val="002473F7"/>
    <w:rsid w:val="00250085"/>
    <w:rsid w:val="0025192C"/>
    <w:rsid w:val="0025443E"/>
    <w:rsid w:val="002557AA"/>
    <w:rsid w:val="00257F4A"/>
    <w:rsid w:val="0026065B"/>
    <w:rsid w:val="002622B6"/>
    <w:rsid w:val="0026480C"/>
    <w:rsid w:val="00264E69"/>
    <w:rsid w:val="00265BFF"/>
    <w:rsid w:val="002666DD"/>
    <w:rsid w:val="00266B08"/>
    <w:rsid w:val="00267210"/>
    <w:rsid w:val="00270BAF"/>
    <w:rsid w:val="00273114"/>
    <w:rsid w:val="002735CE"/>
    <w:rsid w:val="00280E64"/>
    <w:rsid w:val="00280F95"/>
    <w:rsid w:val="0028192D"/>
    <w:rsid w:val="00281B5F"/>
    <w:rsid w:val="00282228"/>
    <w:rsid w:val="002822F6"/>
    <w:rsid w:val="0028363D"/>
    <w:rsid w:val="00283956"/>
    <w:rsid w:val="002840AD"/>
    <w:rsid w:val="00284F87"/>
    <w:rsid w:val="00284FCA"/>
    <w:rsid w:val="00286193"/>
    <w:rsid w:val="002869E1"/>
    <w:rsid w:val="00287DCC"/>
    <w:rsid w:val="00290E46"/>
    <w:rsid w:val="0029108B"/>
    <w:rsid w:val="00292175"/>
    <w:rsid w:val="002935CC"/>
    <w:rsid w:val="002938F7"/>
    <w:rsid w:val="00295C82"/>
    <w:rsid w:val="00297DBC"/>
    <w:rsid w:val="002A16B7"/>
    <w:rsid w:val="002A21E8"/>
    <w:rsid w:val="002A53C3"/>
    <w:rsid w:val="002A5FB7"/>
    <w:rsid w:val="002A6F2D"/>
    <w:rsid w:val="002A7BCC"/>
    <w:rsid w:val="002A7F28"/>
    <w:rsid w:val="002B0F2A"/>
    <w:rsid w:val="002B140B"/>
    <w:rsid w:val="002B2941"/>
    <w:rsid w:val="002B2990"/>
    <w:rsid w:val="002B314B"/>
    <w:rsid w:val="002B321A"/>
    <w:rsid w:val="002B35F4"/>
    <w:rsid w:val="002B368C"/>
    <w:rsid w:val="002B668C"/>
    <w:rsid w:val="002B6FA5"/>
    <w:rsid w:val="002B72DB"/>
    <w:rsid w:val="002C02F5"/>
    <w:rsid w:val="002C07B7"/>
    <w:rsid w:val="002C3810"/>
    <w:rsid w:val="002C4457"/>
    <w:rsid w:val="002C4B39"/>
    <w:rsid w:val="002C4D68"/>
    <w:rsid w:val="002C5738"/>
    <w:rsid w:val="002C7865"/>
    <w:rsid w:val="002C78B2"/>
    <w:rsid w:val="002D1B1A"/>
    <w:rsid w:val="002D1E5D"/>
    <w:rsid w:val="002D31BB"/>
    <w:rsid w:val="002D3CB8"/>
    <w:rsid w:val="002D4073"/>
    <w:rsid w:val="002D4D8A"/>
    <w:rsid w:val="002D5390"/>
    <w:rsid w:val="002D686D"/>
    <w:rsid w:val="002D6AD5"/>
    <w:rsid w:val="002D6C84"/>
    <w:rsid w:val="002D6CCC"/>
    <w:rsid w:val="002E0337"/>
    <w:rsid w:val="002E1179"/>
    <w:rsid w:val="002E4F4E"/>
    <w:rsid w:val="002E6DBB"/>
    <w:rsid w:val="002E77B4"/>
    <w:rsid w:val="002F039C"/>
    <w:rsid w:val="002F1E2B"/>
    <w:rsid w:val="002F308D"/>
    <w:rsid w:val="002F5108"/>
    <w:rsid w:val="002F6F27"/>
    <w:rsid w:val="002F70E5"/>
    <w:rsid w:val="00301ACE"/>
    <w:rsid w:val="00301C23"/>
    <w:rsid w:val="0030236D"/>
    <w:rsid w:val="00306757"/>
    <w:rsid w:val="00306E3F"/>
    <w:rsid w:val="003073EB"/>
    <w:rsid w:val="003110CB"/>
    <w:rsid w:val="003122E8"/>
    <w:rsid w:val="00312F2B"/>
    <w:rsid w:val="0032059D"/>
    <w:rsid w:val="00320707"/>
    <w:rsid w:val="00320741"/>
    <w:rsid w:val="0032251A"/>
    <w:rsid w:val="00323253"/>
    <w:rsid w:val="003238C7"/>
    <w:rsid w:val="00326A09"/>
    <w:rsid w:val="003278DC"/>
    <w:rsid w:val="00330CF0"/>
    <w:rsid w:val="00331BF2"/>
    <w:rsid w:val="003322E8"/>
    <w:rsid w:val="00332C3B"/>
    <w:rsid w:val="00335930"/>
    <w:rsid w:val="00335982"/>
    <w:rsid w:val="00336484"/>
    <w:rsid w:val="00336BED"/>
    <w:rsid w:val="00340A9E"/>
    <w:rsid w:val="00340E0F"/>
    <w:rsid w:val="00341057"/>
    <w:rsid w:val="0034241A"/>
    <w:rsid w:val="003425CB"/>
    <w:rsid w:val="00343788"/>
    <w:rsid w:val="00344062"/>
    <w:rsid w:val="00346D40"/>
    <w:rsid w:val="00346D94"/>
    <w:rsid w:val="00352137"/>
    <w:rsid w:val="0035230B"/>
    <w:rsid w:val="00352F6F"/>
    <w:rsid w:val="00356E87"/>
    <w:rsid w:val="003573B4"/>
    <w:rsid w:val="00357F97"/>
    <w:rsid w:val="003606EF"/>
    <w:rsid w:val="003637AD"/>
    <w:rsid w:val="003639E0"/>
    <w:rsid w:val="00364ADD"/>
    <w:rsid w:val="00365ACD"/>
    <w:rsid w:val="00367CB0"/>
    <w:rsid w:val="00367CDC"/>
    <w:rsid w:val="003703F8"/>
    <w:rsid w:val="003717E3"/>
    <w:rsid w:val="003717EA"/>
    <w:rsid w:val="0037417C"/>
    <w:rsid w:val="00374ABB"/>
    <w:rsid w:val="00374DDE"/>
    <w:rsid w:val="00377E03"/>
    <w:rsid w:val="00380545"/>
    <w:rsid w:val="00382B91"/>
    <w:rsid w:val="003831DF"/>
    <w:rsid w:val="0038339F"/>
    <w:rsid w:val="00385090"/>
    <w:rsid w:val="00391B41"/>
    <w:rsid w:val="00392C8B"/>
    <w:rsid w:val="00393358"/>
    <w:rsid w:val="00395080"/>
    <w:rsid w:val="00395A94"/>
    <w:rsid w:val="00396BFD"/>
    <w:rsid w:val="00396F3E"/>
    <w:rsid w:val="003A2D45"/>
    <w:rsid w:val="003A2EDB"/>
    <w:rsid w:val="003A58B1"/>
    <w:rsid w:val="003A5D77"/>
    <w:rsid w:val="003A68DE"/>
    <w:rsid w:val="003A7FC2"/>
    <w:rsid w:val="003C18B5"/>
    <w:rsid w:val="003C1CA4"/>
    <w:rsid w:val="003C3E4E"/>
    <w:rsid w:val="003C42BA"/>
    <w:rsid w:val="003C50BB"/>
    <w:rsid w:val="003C5583"/>
    <w:rsid w:val="003C629C"/>
    <w:rsid w:val="003C75DA"/>
    <w:rsid w:val="003D088D"/>
    <w:rsid w:val="003D0979"/>
    <w:rsid w:val="003D27BB"/>
    <w:rsid w:val="003D301C"/>
    <w:rsid w:val="003D3FDC"/>
    <w:rsid w:val="003D4408"/>
    <w:rsid w:val="003D53BE"/>
    <w:rsid w:val="003D69C5"/>
    <w:rsid w:val="003D69F9"/>
    <w:rsid w:val="003D6D6B"/>
    <w:rsid w:val="003D77D5"/>
    <w:rsid w:val="003E0182"/>
    <w:rsid w:val="003E05A2"/>
    <w:rsid w:val="003E0F6D"/>
    <w:rsid w:val="003E3014"/>
    <w:rsid w:val="003E437A"/>
    <w:rsid w:val="003E545F"/>
    <w:rsid w:val="003E55B6"/>
    <w:rsid w:val="003E6395"/>
    <w:rsid w:val="003E7099"/>
    <w:rsid w:val="003E7B89"/>
    <w:rsid w:val="003F0B1C"/>
    <w:rsid w:val="003F1832"/>
    <w:rsid w:val="003F2B79"/>
    <w:rsid w:val="003F4F32"/>
    <w:rsid w:val="003F6280"/>
    <w:rsid w:val="003F68DC"/>
    <w:rsid w:val="003F696D"/>
    <w:rsid w:val="003F77EA"/>
    <w:rsid w:val="00400600"/>
    <w:rsid w:val="0040145A"/>
    <w:rsid w:val="00401B0C"/>
    <w:rsid w:val="0040271C"/>
    <w:rsid w:val="0040305F"/>
    <w:rsid w:val="00404805"/>
    <w:rsid w:val="004065B9"/>
    <w:rsid w:val="00407E0C"/>
    <w:rsid w:val="0041026D"/>
    <w:rsid w:val="00412005"/>
    <w:rsid w:val="00412917"/>
    <w:rsid w:val="00413BED"/>
    <w:rsid w:val="00414D5A"/>
    <w:rsid w:val="00414F62"/>
    <w:rsid w:val="00415B7F"/>
    <w:rsid w:val="0041650B"/>
    <w:rsid w:val="004169CE"/>
    <w:rsid w:val="00416E17"/>
    <w:rsid w:val="004172C5"/>
    <w:rsid w:val="00417DFA"/>
    <w:rsid w:val="00420301"/>
    <w:rsid w:val="00421AED"/>
    <w:rsid w:val="00423F60"/>
    <w:rsid w:val="00424B3E"/>
    <w:rsid w:val="00426BAA"/>
    <w:rsid w:val="00430BF7"/>
    <w:rsid w:val="0043213F"/>
    <w:rsid w:val="00437EC4"/>
    <w:rsid w:val="00441BCC"/>
    <w:rsid w:val="004457ED"/>
    <w:rsid w:val="00447D0D"/>
    <w:rsid w:val="004511CD"/>
    <w:rsid w:val="00451A53"/>
    <w:rsid w:val="00451C76"/>
    <w:rsid w:val="00451D09"/>
    <w:rsid w:val="00452CD4"/>
    <w:rsid w:val="0045333D"/>
    <w:rsid w:val="004537FB"/>
    <w:rsid w:val="00455BCC"/>
    <w:rsid w:val="00456C9D"/>
    <w:rsid w:val="00457B12"/>
    <w:rsid w:val="00460E93"/>
    <w:rsid w:val="00461C27"/>
    <w:rsid w:val="00461C8C"/>
    <w:rsid w:val="00461FE0"/>
    <w:rsid w:val="0046326A"/>
    <w:rsid w:val="00463BCD"/>
    <w:rsid w:val="0046476F"/>
    <w:rsid w:val="00466099"/>
    <w:rsid w:val="004662B4"/>
    <w:rsid w:val="00466431"/>
    <w:rsid w:val="00470ACD"/>
    <w:rsid w:val="00471C31"/>
    <w:rsid w:val="004738B3"/>
    <w:rsid w:val="00474D34"/>
    <w:rsid w:val="00475788"/>
    <w:rsid w:val="0047680A"/>
    <w:rsid w:val="004775CB"/>
    <w:rsid w:val="00483F14"/>
    <w:rsid w:val="004841DD"/>
    <w:rsid w:val="004861D5"/>
    <w:rsid w:val="0048671C"/>
    <w:rsid w:val="00492D0B"/>
    <w:rsid w:val="004930FA"/>
    <w:rsid w:val="004942A6"/>
    <w:rsid w:val="00494B76"/>
    <w:rsid w:val="0049653A"/>
    <w:rsid w:val="004976C8"/>
    <w:rsid w:val="004978A8"/>
    <w:rsid w:val="00497F57"/>
    <w:rsid w:val="004A2128"/>
    <w:rsid w:val="004A3D64"/>
    <w:rsid w:val="004A7149"/>
    <w:rsid w:val="004A7424"/>
    <w:rsid w:val="004A749B"/>
    <w:rsid w:val="004B04F0"/>
    <w:rsid w:val="004B0936"/>
    <w:rsid w:val="004B0BCB"/>
    <w:rsid w:val="004B3206"/>
    <w:rsid w:val="004B3ED2"/>
    <w:rsid w:val="004B4135"/>
    <w:rsid w:val="004B4D3A"/>
    <w:rsid w:val="004B508A"/>
    <w:rsid w:val="004B52BF"/>
    <w:rsid w:val="004B5A4D"/>
    <w:rsid w:val="004B65EB"/>
    <w:rsid w:val="004B6A79"/>
    <w:rsid w:val="004B6BEF"/>
    <w:rsid w:val="004B7749"/>
    <w:rsid w:val="004C0517"/>
    <w:rsid w:val="004C0F13"/>
    <w:rsid w:val="004C1887"/>
    <w:rsid w:val="004C2289"/>
    <w:rsid w:val="004C2D89"/>
    <w:rsid w:val="004C59AE"/>
    <w:rsid w:val="004D02A0"/>
    <w:rsid w:val="004D062B"/>
    <w:rsid w:val="004D0F94"/>
    <w:rsid w:val="004D18C7"/>
    <w:rsid w:val="004D18D3"/>
    <w:rsid w:val="004D19CC"/>
    <w:rsid w:val="004D2074"/>
    <w:rsid w:val="004D20AC"/>
    <w:rsid w:val="004D5811"/>
    <w:rsid w:val="004D6DD8"/>
    <w:rsid w:val="004E168D"/>
    <w:rsid w:val="004E4419"/>
    <w:rsid w:val="004E4C5B"/>
    <w:rsid w:val="004E55FA"/>
    <w:rsid w:val="004E59D1"/>
    <w:rsid w:val="004E6387"/>
    <w:rsid w:val="004F03AB"/>
    <w:rsid w:val="004F075A"/>
    <w:rsid w:val="004F1BD5"/>
    <w:rsid w:val="004F33DC"/>
    <w:rsid w:val="004F422E"/>
    <w:rsid w:val="004F4687"/>
    <w:rsid w:val="004F5299"/>
    <w:rsid w:val="004F59C2"/>
    <w:rsid w:val="004F71F1"/>
    <w:rsid w:val="004F73D0"/>
    <w:rsid w:val="005004CC"/>
    <w:rsid w:val="0050215A"/>
    <w:rsid w:val="00503F8A"/>
    <w:rsid w:val="00504872"/>
    <w:rsid w:val="00506231"/>
    <w:rsid w:val="0051021D"/>
    <w:rsid w:val="005114DD"/>
    <w:rsid w:val="0051202F"/>
    <w:rsid w:val="00513D84"/>
    <w:rsid w:val="00514118"/>
    <w:rsid w:val="0051418E"/>
    <w:rsid w:val="00515775"/>
    <w:rsid w:val="00515CE8"/>
    <w:rsid w:val="0051658D"/>
    <w:rsid w:val="00516691"/>
    <w:rsid w:val="00517611"/>
    <w:rsid w:val="005209E4"/>
    <w:rsid w:val="00520B22"/>
    <w:rsid w:val="005225DE"/>
    <w:rsid w:val="00523BC3"/>
    <w:rsid w:val="005240F3"/>
    <w:rsid w:val="005244D6"/>
    <w:rsid w:val="0052513F"/>
    <w:rsid w:val="00525D98"/>
    <w:rsid w:val="00525EC7"/>
    <w:rsid w:val="0053027F"/>
    <w:rsid w:val="00530DBA"/>
    <w:rsid w:val="00531F4B"/>
    <w:rsid w:val="00532042"/>
    <w:rsid w:val="005326DD"/>
    <w:rsid w:val="00532C1B"/>
    <w:rsid w:val="00533172"/>
    <w:rsid w:val="0053563A"/>
    <w:rsid w:val="00535E25"/>
    <w:rsid w:val="00536B43"/>
    <w:rsid w:val="00537425"/>
    <w:rsid w:val="00537741"/>
    <w:rsid w:val="00540932"/>
    <w:rsid w:val="0054201A"/>
    <w:rsid w:val="005420EE"/>
    <w:rsid w:val="00542E53"/>
    <w:rsid w:val="0054431E"/>
    <w:rsid w:val="00546046"/>
    <w:rsid w:val="005460CA"/>
    <w:rsid w:val="00550936"/>
    <w:rsid w:val="00552029"/>
    <w:rsid w:val="00552B20"/>
    <w:rsid w:val="00553878"/>
    <w:rsid w:val="0055427D"/>
    <w:rsid w:val="00555017"/>
    <w:rsid w:val="0055699E"/>
    <w:rsid w:val="0055758B"/>
    <w:rsid w:val="005609C5"/>
    <w:rsid w:val="00560C54"/>
    <w:rsid w:val="005610FA"/>
    <w:rsid w:val="0056139D"/>
    <w:rsid w:val="0056178F"/>
    <w:rsid w:val="00561CEB"/>
    <w:rsid w:val="0056226D"/>
    <w:rsid w:val="005624AE"/>
    <w:rsid w:val="00563374"/>
    <w:rsid w:val="00565387"/>
    <w:rsid w:val="00565784"/>
    <w:rsid w:val="00566012"/>
    <w:rsid w:val="00566090"/>
    <w:rsid w:val="00571517"/>
    <w:rsid w:val="005725E0"/>
    <w:rsid w:val="0057279D"/>
    <w:rsid w:val="0057293E"/>
    <w:rsid w:val="00572C02"/>
    <w:rsid w:val="0057664D"/>
    <w:rsid w:val="00576E67"/>
    <w:rsid w:val="00576F8F"/>
    <w:rsid w:val="005776E1"/>
    <w:rsid w:val="00577FF5"/>
    <w:rsid w:val="005807FD"/>
    <w:rsid w:val="0058158A"/>
    <w:rsid w:val="005820FB"/>
    <w:rsid w:val="005822CF"/>
    <w:rsid w:val="0058258B"/>
    <w:rsid w:val="00584202"/>
    <w:rsid w:val="0058455E"/>
    <w:rsid w:val="0058661F"/>
    <w:rsid w:val="0059027A"/>
    <w:rsid w:val="0059398E"/>
    <w:rsid w:val="00594D64"/>
    <w:rsid w:val="00594F4F"/>
    <w:rsid w:val="005967A0"/>
    <w:rsid w:val="0059684E"/>
    <w:rsid w:val="00596995"/>
    <w:rsid w:val="00597269"/>
    <w:rsid w:val="005974B9"/>
    <w:rsid w:val="00597BE9"/>
    <w:rsid w:val="005A057E"/>
    <w:rsid w:val="005A0840"/>
    <w:rsid w:val="005A199B"/>
    <w:rsid w:val="005A33D3"/>
    <w:rsid w:val="005A4BBA"/>
    <w:rsid w:val="005A56D7"/>
    <w:rsid w:val="005A77F5"/>
    <w:rsid w:val="005B1D92"/>
    <w:rsid w:val="005B3416"/>
    <w:rsid w:val="005B5934"/>
    <w:rsid w:val="005B748C"/>
    <w:rsid w:val="005C2807"/>
    <w:rsid w:val="005C56AE"/>
    <w:rsid w:val="005C652E"/>
    <w:rsid w:val="005C7617"/>
    <w:rsid w:val="005C7FF3"/>
    <w:rsid w:val="005D04B6"/>
    <w:rsid w:val="005D0A51"/>
    <w:rsid w:val="005D0C06"/>
    <w:rsid w:val="005D15BA"/>
    <w:rsid w:val="005D1B3C"/>
    <w:rsid w:val="005D26B0"/>
    <w:rsid w:val="005D47D5"/>
    <w:rsid w:val="005D52AE"/>
    <w:rsid w:val="005E01A0"/>
    <w:rsid w:val="005E1E71"/>
    <w:rsid w:val="005E22F0"/>
    <w:rsid w:val="005E532E"/>
    <w:rsid w:val="005E7EEB"/>
    <w:rsid w:val="005F0138"/>
    <w:rsid w:val="005F026C"/>
    <w:rsid w:val="005F0628"/>
    <w:rsid w:val="005F065D"/>
    <w:rsid w:val="005F10B4"/>
    <w:rsid w:val="005F2708"/>
    <w:rsid w:val="005F2AE1"/>
    <w:rsid w:val="005F2CBC"/>
    <w:rsid w:val="005F39DC"/>
    <w:rsid w:val="005F6274"/>
    <w:rsid w:val="005F77EC"/>
    <w:rsid w:val="00600A04"/>
    <w:rsid w:val="006012D3"/>
    <w:rsid w:val="00602C9C"/>
    <w:rsid w:val="0060430F"/>
    <w:rsid w:val="006055B4"/>
    <w:rsid w:val="00605FC5"/>
    <w:rsid w:val="00610B02"/>
    <w:rsid w:val="006110CE"/>
    <w:rsid w:val="0061179A"/>
    <w:rsid w:val="00612753"/>
    <w:rsid w:val="006130D6"/>
    <w:rsid w:val="0061548C"/>
    <w:rsid w:val="00616141"/>
    <w:rsid w:val="006204AA"/>
    <w:rsid w:val="006215E2"/>
    <w:rsid w:val="006216E4"/>
    <w:rsid w:val="00621A9E"/>
    <w:rsid w:val="00621BE9"/>
    <w:rsid w:val="00624364"/>
    <w:rsid w:val="006265D6"/>
    <w:rsid w:val="00626653"/>
    <w:rsid w:val="00626E2B"/>
    <w:rsid w:val="006318E1"/>
    <w:rsid w:val="00631A13"/>
    <w:rsid w:val="00631BE8"/>
    <w:rsid w:val="00632F7B"/>
    <w:rsid w:val="006340F1"/>
    <w:rsid w:val="006342CF"/>
    <w:rsid w:val="00635A81"/>
    <w:rsid w:val="006365EA"/>
    <w:rsid w:val="00636841"/>
    <w:rsid w:val="00641AE8"/>
    <w:rsid w:val="00642852"/>
    <w:rsid w:val="00643937"/>
    <w:rsid w:val="006439A8"/>
    <w:rsid w:val="006442DD"/>
    <w:rsid w:val="00646373"/>
    <w:rsid w:val="0064688A"/>
    <w:rsid w:val="0065057A"/>
    <w:rsid w:val="00650733"/>
    <w:rsid w:val="00650F27"/>
    <w:rsid w:val="00651E0B"/>
    <w:rsid w:val="00653D82"/>
    <w:rsid w:val="00655D2A"/>
    <w:rsid w:val="006565A5"/>
    <w:rsid w:val="00657198"/>
    <w:rsid w:val="006655C2"/>
    <w:rsid w:val="00666B20"/>
    <w:rsid w:val="00670089"/>
    <w:rsid w:val="006727B9"/>
    <w:rsid w:val="00673246"/>
    <w:rsid w:val="0067347B"/>
    <w:rsid w:val="0067492E"/>
    <w:rsid w:val="00674E75"/>
    <w:rsid w:val="00676B3A"/>
    <w:rsid w:val="006774D8"/>
    <w:rsid w:val="00677D7A"/>
    <w:rsid w:val="006826D8"/>
    <w:rsid w:val="00684DCD"/>
    <w:rsid w:val="00684F6A"/>
    <w:rsid w:val="006862E8"/>
    <w:rsid w:val="00690D44"/>
    <w:rsid w:val="00690F78"/>
    <w:rsid w:val="006914CC"/>
    <w:rsid w:val="0069251D"/>
    <w:rsid w:val="00692FB8"/>
    <w:rsid w:val="006A02AF"/>
    <w:rsid w:val="006A0584"/>
    <w:rsid w:val="006A0BEF"/>
    <w:rsid w:val="006A1BB0"/>
    <w:rsid w:val="006A25D4"/>
    <w:rsid w:val="006A2931"/>
    <w:rsid w:val="006A3403"/>
    <w:rsid w:val="006A5429"/>
    <w:rsid w:val="006A5512"/>
    <w:rsid w:val="006A5CC6"/>
    <w:rsid w:val="006A7A74"/>
    <w:rsid w:val="006B0B65"/>
    <w:rsid w:val="006B1CB3"/>
    <w:rsid w:val="006B2718"/>
    <w:rsid w:val="006B3658"/>
    <w:rsid w:val="006B3EE7"/>
    <w:rsid w:val="006B4BD8"/>
    <w:rsid w:val="006B52F8"/>
    <w:rsid w:val="006B5F93"/>
    <w:rsid w:val="006C12DA"/>
    <w:rsid w:val="006C388E"/>
    <w:rsid w:val="006C4123"/>
    <w:rsid w:val="006C53D9"/>
    <w:rsid w:val="006C6EA2"/>
    <w:rsid w:val="006D01DF"/>
    <w:rsid w:val="006D0A98"/>
    <w:rsid w:val="006D108D"/>
    <w:rsid w:val="006D126F"/>
    <w:rsid w:val="006D36C3"/>
    <w:rsid w:val="006D42B1"/>
    <w:rsid w:val="006D5427"/>
    <w:rsid w:val="006D5780"/>
    <w:rsid w:val="006D7CF6"/>
    <w:rsid w:val="006E01A5"/>
    <w:rsid w:val="006E0A44"/>
    <w:rsid w:val="006E13DD"/>
    <w:rsid w:val="006E1E73"/>
    <w:rsid w:val="006E4767"/>
    <w:rsid w:val="006E594C"/>
    <w:rsid w:val="006E70D9"/>
    <w:rsid w:val="006F2222"/>
    <w:rsid w:val="006F2E5A"/>
    <w:rsid w:val="006F2E61"/>
    <w:rsid w:val="006F323C"/>
    <w:rsid w:val="006F48DA"/>
    <w:rsid w:val="006F544E"/>
    <w:rsid w:val="006F5918"/>
    <w:rsid w:val="006F6E44"/>
    <w:rsid w:val="00700B86"/>
    <w:rsid w:val="0070112E"/>
    <w:rsid w:val="00704071"/>
    <w:rsid w:val="00706108"/>
    <w:rsid w:val="00711E5C"/>
    <w:rsid w:val="00711E9B"/>
    <w:rsid w:val="0071223E"/>
    <w:rsid w:val="00712288"/>
    <w:rsid w:val="00712806"/>
    <w:rsid w:val="00712BED"/>
    <w:rsid w:val="00712E80"/>
    <w:rsid w:val="007133AC"/>
    <w:rsid w:val="0071376A"/>
    <w:rsid w:val="007167BC"/>
    <w:rsid w:val="00716F39"/>
    <w:rsid w:val="00720393"/>
    <w:rsid w:val="00720C4B"/>
    <w:rsid w:val="00723281"/>
    <w:rsid w:val="00724002"/>
    <w:rsid w:val="007258AE"/>
    <w:rsid w:val="00726C07"/>
    <w:rsid w:val="007307A0"/>
    <w:rsid w:val="00731CE1"/>
    <w:rsid w:val="00732ABD"/>
    <w:rsid w:val="0073322C"/>
    <w:rsid w:val="00733E70"/>
    <w:rsid w:val="00734043"/>
    <w:rsid w:val="00737EF3"/>
    <w:rsid w:val="00737FDF"/>
    <w:rsid w:val="007402B3"/>
    <w:rsid w:val="00741CC3"/>
    <w:rsid w:val="00743FCD"/>
    <w:rsid w:val="00744C3E"/>
    <w:rsid w:val="00744EDD"/>
    <w:rsid w:val="007451A8"/>
    <w:rsid w:val="00746014"/>
    <w:rsid w:val="00746685"/>
    <w:rsid w:val="00747988"/>
    <w:rsid w:val="007505DF"/>
    <w:rsid w:val="0075085A"/>
    <w:rsid w:val="007524B5"/>
    <w:rsid w:val="00752534"/>
    <w:rsid w:val="00752DDA"/>
    <w:rsid w:val="007534FC"/>
    <w:rsid w:val="007546AD"/>
    <w:rsid w:val="00754A4B"/>
    <w:rsid w:val="007562BE"/>
    <w:rsid w:val="007571E9"/>
    <w:rsid w:val="00760774"/>
    <w:rsid w:val="00761A27"/>
    <w:rsid w:val="007634D4"/>
    <w:rsid w:val="00763E25"/>
    <w:rsid w:val="0076458A"/>
    <w:rsid w:val="00764FB2"/>
    <w:rsid w:val="00767483"/>
    <w:rsid w:val="00767749"/>
    <w:rsid w:val="00770B14"/>
    <w:rsid w:val="0077244B"/>
    <w:rsid w:val="007725DE"/>
    <w:rsid w:val="00773139"/>
    <w:rsid w:val="00773AD7"/>
    <w:rsid w:val="0077484A"/>
    <w:rsid w:val="00774AD0"/>
    <w:rsid w:val="00774D28"/>
    <w:rsid w:val="00775D95"/>
    <w:rsid w:val="00775F2F"/>
    <w:rsid w:val="007760F2"/>
    <w:rsid w:val="007770CE"/>
    <w:rsid w:val="0077742B"/>
    <w:rsid w:val="007774BB"/>
    <w:rsid w:val="00777B57"/>
    <w:rsid w:val="00777B5A"/>
    <w:rsid w:val="00783400"/>
    <w:rsid w:val="00786745"/>
    <w:rsid w:val="00786B80"/>
    <w:rsid w:val="00787010"/>
    <w:rsid w:val="0079017D"/>
    <w:rsid w:val="007927BD"/>
    <w:rsid w:val="00793DAE"/>
    <w:rsid w:val="007947BB"/>
    <w:rsid w:val="00794E9C"/>
    <w:rsid w:val="007966E1"/>
    <w:rsid w:val="00796E5C"/>
    <w:rsid w:val="00796F3A"/>
    <w:rsid w:val="00797364"/>
    <w:rsid w:val="00797E10"/>
    <w:rsid w:val="007A1C70"/>
    <w:rsid w:val="007A2EA9"/>
    <w:rsid w:val="007A2F55"/>
    <w:rsid w:val="007A3862"/>
    <w:rsid w:val="007A3FCD"/>
    <w:rsid w:val="007A5823"/>
    <w:rsid w:val="007A7192"/>
    <w:rsid w:val="007A7348"/>
    <w:rsid w:val="007A7A70"/>
    <w:rsid w:val="007B07B2"/>
    <w:rsid w:val="007B0D1F"/>
    <w:rsid w:val="007B1104"/>
    <w:rsid w:val="007B380F"/>
    <w:rsid w:val="007B4BCD"/>
    <w:rsid w:val="007B4D90"/>
    <w:rsid w:val="007C02A2"/>
    <w:rsid w:val="007C0CD4"/>
    <w:rsid w:val="007C1533"/>
    <w:rsid w:val="007C25C3"/>
    <w:rsid w:val="007C2E95"/>
    <w:rsid w:val="007C3FA9"/>
    <w:rsid w:val="007C5ACD"/>
    <w:rsid w:val="007D0518"/>
    <w:rsid w:val="007D2D1E"/>
    <w:rsid w:val="007D326E"/>
    <w:rsid w:val="007D38AD"/>
    <w:rsid w:val="007D3F3D"/>
    <w:rsid w:val="007D413B"/>
    <w:rsid w:val="007D45FB"/>
    <w:rsid w:val="007D743A"/>
    <w:rsid w:val="007E1E77"/>
    <w:rsid w:val="007E25ED"/>
    <w:rsid w:val="007E3B5F"/>
    <w:rsid w:val="007E3D62"/>
    <w:rsid w:val="007E50FA"/>
    <w:rsid w:val="007E57A5"/>
    <w:rsid w:val="007E58A6"/>
    <w:rsid w:val="007E68F2"/>
    <w:rsid w:val="007E6F4E"/>
    <w:rsid w:val="007E7E4F"/>
    <w:rsid w:val="007F0138"/>
    <w:rsid w:val="007F05EF"/>
    <w:rsid w:val="007F0840"/>
    <w:rsid w:val="007F1B2B"/>
    <w:rsid w:val="007F255A"/>
    <w:rsid w:val="007F408A"/>
    <w:rsid w:val="007F4212"/>
    <w:rsid w:val="007F62D9"/>
    <w:rsid w:val="008008C4"/>
    <w:rsid w:val="00801994"/>
    <w:rsid w:val="0080311E"/>
    <w:rsid w:val="00803A3F"/>
    <w:rsid w:val="008058FB"/>
    <w:rsid w:val="00807E8B"/>
    <w:rsid w:val="008113EC"/>
    <w:rsid w:val="0081149D"/>
    <w:rsid w:val="00811EC9"/>
    <w:rsid w:val="00812B52"/>
    <w:rsid w:val="00813918"/>
    <w:rsid w:val="008144BA"/>
    <w:rsid w:val="00814DD4"/>
    <w:rsid w:val="00814F07"/>
    <w:rsid w:val="00815032"/>
    <w:rsid w:val="00815392"/>
    <w:rsid w:val="00815923"/>
    <w:rsid w:val="00816D29"/>
    <w:rsid w:val="0081798D"/>
    <w:rsid w:val="00817AC5"/>
    <w:rsid w:val="00817C53"/>
    <w:rsid w:val="00820DF8"/>
    <w:rsid w:val="00823627"/>
    <w:rsid w:val="00823803"/>
    <w:rsid w:val="00824A71"/>
    <w:rsid w:val="00824C1C"/>
    <w:rsid w:val="00825101"/>
    <w:rsid w:val="0082554C"/>
    <w:rsid w:val="008261E0"/>
    <w:rsid w:val="0083004C"/>
    <w:rsid w:val="008310D2"/>
    <w:rsid w:val="008324AF"/>
    <w:rsid w:val="008338ED"/>
    <w:rsid w:val="00834837"/>
    <w:rsid w:val="008424E3"/>
    <w:rsid w:val="0084250D"/>
    <w:rsid w:val="008461C3"/>
    <w:rsid w:val="0084620B"/>
    <w:rsid w:val="00846DBA"/>
    <w:rsid w:val="00851AD6"/>
    <w:rsid w:val="00851D1C"/>
    <w:rsid w:val="008535F4"/>
    <w:rsid w:val="00853D80"/>
    <w:rsid w:val="00854190"/>
    <w:rsid w:val="00854889"/>
    <w:rsid w:val="00854F83"/>
    <w:rsid w:val="0085598F"/>
    <w:rsid w:val="00857B49"/>
    <w:rsid w:val="00857F00"/>
    <w:rsid w:val="00860E3D"/>
    <w:rsid w:val="00861137"/>
    <w:rsid w:val="008615DB"/>
    <w:rsid w:val="00861B2E"/>
    <w:rsid w:val="00861E1E"/>
    <w:rsid w:val="00862D64"/>
    <w:rsid w:val="00863540"/>
    <w:rsid w:val="00864EBB"/>
    <w:rsid w:val="00866EFF"/>
    <w:rsid w:val="008673A1"/>
    <w:rsid w:val="008677E2"/>
    <w:rsid w:val="008707E6"/>
    <w:rsid w:val="008715D5"/>
    <w:rsid w:val="00871CAA"/>
    <w:rsid w:val="00872DB6"/>
    <w:rsid w:val="008733A1"/>
    <w:rsid w:val="00874D51"/>
    <w:rsid w:val="008773AF"/>
    <w:rsid w:val="00877AB2"/>
    <w:rsid w:val="00877B01"/>
    <w:rsid w:val="00877B6A"/>
    <w:rsid w:val="00877E1D"/>
    <w:rsid w:val="0088016A"/>
    <w:rsid w:val="0088209B"/>
    <w:rsid w:val="00886432"/>
    <w:rsid w:val="008868F1"/>
    <w:rsid w:val="00886F50"/>
    <w:rsid w:val="00887B5C"/>
    <w:rsid w:val="0089187E"/>
    <w:rsid w:val="00891DC9"/>
    <w:rsid w:val="008924EA"/>
    <w:rsid w:val="00892F1E"/>
    <w:rsid w:val="008931B4"/>
    <w:rsid w:val="00893272"/>
    <w:rsid w:val="00894E77"/>
    <w:rsid w:val="00897D7C"/>
    <w:rsid w:val="008A02C6"/>
    <w:rsid w:val="008A126C"/>
    <w:rsid w:val="008A2F79"/>
    <w:rsid w:val="008A41E9"/>
    <w:rsid w:val="008A76FC"/>
    <w:rsid w:val="008A7BE7"/>
    <w:rsid w:val="008B1258"/>
    <w:rsid w:val="008B2EAC"/>
    <w:rsid w:val="008B5736"/>
    <w:rsid w:val="008C08F0"/>
    <w:rsid w:val="008C21BF"/>
    <w:rsid w:val="008C2A51"/>
    <w:rsid w:val="008C340E"/>
    <w:rsid w:val="008C36B2"/>
    <w:rsid w:val="008C504F"/>
    <w:rsid w:val="008C59B7"/>
    <w:rsid w:val="008C6A0F"/>
    <w:rsid w:val="008C6D19"/>
    <w:rsid w:val="008D1877"/>
    <w:rsid w:val="008D21DA"/>
    <w:rsid w:val="008D2650"/>
    <w:rsid w:val="008D5461"/>
    <w:rsid w:val="008D6FCF"/>
    <w:rsid w:val="008D79C6"/>
    <w:rsid w:val="008E07CB"/>
    <w:rsid w:val="008E0C0C"/>
    <w:rsid w:val="008E12FF"/>
    <w:rsid w:val="008E2279"/>
    <w:rsid w:val="008E2C37"/>
    <w:rsid w:val="008E3374"/>
    <w:rsid w:val="008E72A9"/>
    <w:rsid w:val="008F4CB4"/>
    <w:rsid w:val="008F4D89"/>
    <w:rsid w:val="008F5E29"/>
    <w:rsid w:val="008F63B2"/>
    <w:rsid w:val="008F6426"/>
    <w:rsid w:val="00900FC4"/>
    <w:rsid w:val="00903FC8"/>
    <w:rsid w:val="009051BC"/>
    <w:rsid w:val="009077A9"/>
    <w:rsid w:val="009104B6"/>
    <w:rsid w:val="009105FF"/>
    <w:rsid w:val="00910EA2"/>
    <w:rsid w:val="009117DE"/>
    <w:rsid w:val="00911824"/>
    <w:rsid w:val="00913177"/>
    <w:rsid w:val="00913897"/>
    <w:rsid w:val="00913ED8"/>
    <w:rsid w:val="009167E7"/>
    <w:rsid w:val="00916B68"/>
    <w:rsid w:val="00917192"/>
    <w:rsid w:val="00917D2E"/>
    <w:rsid w:val="009202BD"/>
    <w:rsid w:val="009232BB"/>
    <w:rsid w:val="009237B3"/>
    <w:rsid w:val="00926E13"/>
    <w:rsid w:val="009306A9"/>
    <w:rsid w:val="009307ED"/>
    <w:rsid w:val="009311A1"/>
    <w:rsid w:val="009311C6"/>
    <w:rsid w:val="00931D6C"/>
    <w:rsid w:val="00932EA2"/>
    <w:rsid w:val="00935C19"/>
    <w:rsid w:val="00935C4F"/>
    <w:rsid w:val="00937D00"/>
    <w:rsid w:val="00937FA6"/>
    <w:rsid w:val="009403AE"/>
    <w:rsid w:val="009424D3"/>
    <w:rsid w:val="0094331D"/>
    <w:rsid w:val="0094356B"/>
    <w:rsid w:val="0094361F"/>
    <w:rsid w:val="00943634"/>
    <w:rsid w:val="00943DCC"/>
    <w:rsid w:val="00943F35"/>
    <w:rsid w:val="0094498D"/>
    <w:rsid w:val="009468FF"/>
    <w:rsid w:val="009474C8"/>
    <w:rsid w:val="0094773A"/>
    <w:rsid w:val="00950CCA"/>
    <w:rsid w:val="0095150C"/>
    <w:rsid w:val="009516D4"/>
    <w:rsid w:val="00953C03"/>
    <w:rsid w:val="009546DC"/>
    <w:rsid w:val="009576D2"/>
    <w:rsid w:val="00957A18"/>
    <w:rsid w:val="009622A7"/>
    <w:rsid w:val="009626F8"/>
    <w:rsid w:val="00963997"/>
    <w:rsid w:val="00963AAB"/>
    <w:rsid w:val="00964B5E"/>
    <w:rsid w:val="00966219"/>
    <w:rsid w:val="009675DB"/>
    <w:rsid w:val="00967644"/>
    <w:rsid w:val="00967FAC"/>
    <w:rsid w:val="00970683"/>
    <w:rsid w:val="00972631"/>
    <w:rsid w:val="009733F4"/>
    <w:rsid w:val="0097352C"/>
    <w:rsid w:val="00973BFE"/>
    <w:rsid w:val="00974B2A"/>
    <w:rsid w:val="0097693F"/>
    <w:rsid w:val="00976E90"/>
    <w:rsid w:val="00980527"/>
    <w:rsid w:val="00982376"/>
    <w:rsid w:val="00984520"/>
    <w:rsid w:val="00984B49"/>
    <w:rsid w:val="0098550F"/>
    <w:rsid w:val="00986182"/>
    <w:rsid w:val="00986789"/>
    <w:rsid w:val="00986C6E"/>
    <w:rsid w:val="00986C98"/>
    <w:rsid w:val="00987050"/>
    <w:rsid w:val="0098734E"/>
    <w:rsid w:val="009921CD"/>
    <w:rsid w:val="00992DC5"/>
    <w:rsid w:val="00994125"/>
    <w:rsid w:val="00994303"/>
    <w:rsid w:val="0099621A"/>
    <w:rsid w:val="00996E86"/>
    <w:rsid w:val="009A0E27"/>
    <w:rsid w:val="009A14AB"/>
    <w:rsid w:val="009A27AA"/>
    <w:rsid w:val="009A487A"/>
    <w:rsid w:val="009A66E7"/>
    <w:rsid w:val="009A71D8"/>
    <w:rsid w:val="009B0899"/>
    <w:rsid w:val="009B1526"/>
    <w:rsid w:val="009B1C58"/>
    <w:rsid w:val="009B2ED4"/>
    <w:rsid w:val="009B3D9C"/>
    <w:rsid w:val="009C03B2"/>
    <w:rsid w:val="009C0720"/>
    <w:rsid w:val="009C311C"/>
    <w:rsid w:val="009C3FA7"/>
    <w:rsid w:val="009C40A8"/>
    <w:rsid w:val="009C6805"/>
    <w:rsid w:val="009C7D16"/>
    <w:rsid w:val="009C7E96"/>
    <w:rsid w:val="009D0007"/>
    <w:rsid w:val="009D02D9"/>
    <w:rsid w:val="009D4142"/>
    <w:rsid w:val="009D5853"/>
    <w:rsid w:val="009D593B"/>
    <w:rsid w:val="009D6BD3"/>
    <w:rsid w:val="009D7A34"/>
    <w:rsid w:val="009D7CF1"/>
    <w:rsid w:val="009E10E1"/>
    <w:rsid w:val="009E1594"/>
    <w:rsid w:val="009E1964"/>
    <w:rsid w:val="009E231A"/>
    <w:rsid w:val="009E2C2F"/>
    <w:rsid w:val="009E3032"/>
    <w:rsid w:val="009E3B28"/>
    <w:rsid w:val="009E4BDC"/>
    <w:rsid w:val="009E528E"/>
    <w:rsid w:val="009E6641"/>
    <w:rsid w:val="009E693A"/>
    <w:rsid w:val="009E7C57"/>
    <w:rsid w:val="009E7D60"/>
    <w:rsid w:val="009F0020"/>
    <w:rsid w:val="009F0619"/>
    <w:rsid w:val="009F2C3E"/>
    <w:rsid w:val="009F3866"/>
    <w:rsid w:val="009F3A92"/>
    <w:rsid w:val="009F65EB"/>
    <w:rsid w:val="009F6A23"/>
    <w:rsid w:val="009F7197"/>
    <w:rsid w:val="009F7264"/>
    <w:rsid w:val="009F7B71"/>
    <w:rsid w:val="009F7FAB"/>
    <w:rsid w:val="00A01060"/>
    <w:rsid w:val="00A01706"/>
    <w:rsid w:val="00A01A08"/>
    <w:rsid w:val="00A02298"/>
    <w:rsid w:val="00A02580"/>
    <w:rsid w:val="00A0350D"/>
    <w:rsid w:val="00A040DB"/>
    <w:rsid w:val="00A055A5"/>
    <w:rsid w:val="00A05854"/>
    <w:rsid w:val="00A05A12"/>
    <w:rsid w:val="00A05E48"/>
    <w:rsid w:val="00A11516"/>
    <w:rsid w:val="00A11A91"/>
    <w:rsid w:val="00A126DB"/>
    <w:rsid w:val="00A13B77"/>
    <w:rsid w:val="00A1441E"/>
    <w:rsid w:val="00A14476"/>
    <w:rsid w:val="00A14517"/>
    <w:rsid w:val="00A15D85"/>
    <w:rsid w:val="00A16B8F"/>
    <w:rsid w:val="00A16F12"/>
    <w:rsid w:val="00A20FDD"/>
    <w:rsid w:val="00A24C93"/>
    <w:rsid w:val="00A31D57"/>
    <w:rsid w:val="00A3226C"/>
    <w:rsid w:val="00A32C80"/>
    <w:rsid w:val="00A3587D"/>
    <w:rsid w:val="00A36084"/>
    <w:rsid w:val="00A361A5"/>
    <w:rsid w:val="00A36F12"/>
    <w:rsid w:val="00A37199"/>
    <w:rsid w:val="00A37ECA"/>
    <w:rsid w:val="00A407D6"/>
    <w:rsid w:val="00A42E7A"/>
    <w:rsid w:val="00A4303E"/>
    <w:rsid w:val="00A44423"/>
    <w:rsid w:val="00A467AC"/>
    <w:rsid w:val="00A46918"/>
    <w:rsid w:val="00A46AF1"/>
    <w:rsid w:val="00A5094D"/>
    <w:rsid w:val="00A519EC"/>
    <w:rsid w:val="00A531F2"/>
    <w:rsid w:val="00A53A36"/>
    <w:rsid w:val="00A5426B"/>
    <w:rsid w:val="00A567E8"/>
    <w:rsid w:val="00A576D1"/>
    <w:rsid w:val="00A57C33"/>
    <w:rsid w:val="00A606A3"/>
    <w:rsid w:val="00A60AE6"/>
    <w:rsid w:val="00A6412C"/>
    <w:rsid w:val="00A646D4"/>
    <w:rsid w:val="00A65BE6"/>
    <w:rsid w:val="00A707C9"/>
    <w:rsid w:val="00A722CA"/>
    <w:rsid w:val="00A73095"/>
    <w:rsid w:val="00A7328B"/>
    <w:rsid w:val="00A73817"/>
    <w:rsid w:val="00A75767"/>
    <w:rsid w:val="00A80AA6"/>
    <w:rsid w:val="00A80FBA"/>
    <w:rsid w:val="00A818FC"/>
    <w:rsid w:val="00A821A9"/>
    <w:rsid w:val="00A83878"/>
    <w:rsid w:val="00A84157"/>
    <w:rsid w:val="00A863F2"/>
    <w:rsid w:val="00A87A32"/>
    <w:rsid w:val="00A904CC"/>
    <w:rsid w:val="00A90698"/>
    <w:rsid w:val="00A9083D"/>
    <w:rsid w:val="00A923A2"/>
    <w:rsid w:val="00A92595"/>
    <w:rsid w:val="00A94D54"/>
    <w:rsid w:val="00A95A89"/>
    <w:rsid w:val="00A964DA"/>
    <w:rsid w:val="00A97B02"/>
    <w:rsid w:val="00AA0837"/>
    <w:rsid w:val="00AA1E11"/>
    <w:rsid w:val="00AA2976"/>
    <w:rsid w:val="00AA5AD2"/>
    <w:rsid w:val="00AA7A9E"/>
    <w:rsid w:val="00AB0516"/>
    <w:rsid w:val="00AB074E"/>
    <w:rsid w:val="00AB1247"/>
    <w:rsid w:val="00AB1534"/>
    <w:rsid w:val="00AB17F8"/>
    <w:rsid w:val="00AB1C76"/>
    <w:rsid w:val="00AB2F18"/>
    <w:rsid w:val="00AB3662"/>
    <w:rsid w:val="00AB46C7"/>
    <w:rsid w:val="00AB7BBB"/>
    <w:rsid w:val="00AB7D9C"/>
    <w:rsid w:val="00AC2EBB"/>
    <w:rsid w:val="00AC366D"/>
    <w:rsid w:val="00AC730D"/>
    <w:rsid w:val="00AC7DFE"/>
    <w:rsid w:val="00AD0C85"/>
    <w:rsid w:val="00AD3A68"/>
    <w:rsid w:val="00AD405D"/>
    <w:rsid w:val="00AD4F73"/>
    <w:rsid w:val="00AD5223"/>
    <w:rsid w:val="00AD75E5"/>
    <w:rsid w:val="00AD7F7D"/>
    <w:rsid w:val="00AE0D55"/>
    <w:rsid w:val="00AE25A6"/>
    <w:rsid w:val="00AE2B77"/>
    <w:rsid w:val="00AE2BFC"/>
    <w:rsid w:val="00AE2BFE"/>
    <w:rsid w:val="00AE2D9D"/>
    <w:rsid w:val="00AE41A6"/>
    <w:rsid w:val="00AE4D9C"/>
    <w:rsid w:val="00AE5411"/>
    <w:rsid w:val="00AE5EA5"/>
    <w:rsid w:val="00AE7D54"/>
    <w:rsid w:val="00AF0BF0"/>
    <w:rsid w:val="00AF16CC"/>
    <w:rsid w:val="00AF1ED1"/>
    <w:rsid w:val="00AF2200"/>
    <w:rsid w:val="00AF406C"/>
    <w:rsid w:val="00AF44F5"/>
    <w:rsid w:val="00AF57C5"/>
    <w:rsid w:val="00AF5A5D"/>
    <w:rsid w:val="00AF650D"/>
    <w:rsid w:val="00AF6A08"/>
    <w:rsid w:val="00B0312C"/>
    <w:rsid w:val="00B04302"/>
    <w:rsid w:val="00B0478E"/>
    <w:rsid w:val="00B055F5"/>
    <w:rsid w:val="00B05E2D"/>
    <w:rsid w:val="00B0654C"/>
    <w:rsid w:val="00B076ED"/>
    <w:rsid w:val="00B07C2A"/>
    <w:rsid w:val="00B129EC"/>
    <w:rsid w:val="00B12A96"/>
    <w:rsid w:val="00B1405E"/>
    <w:rsid w:val="00B148D4"/>
    <w:rsid w:val="00B16DAC"/>
    <w:rsid w:val="00B174C2"/>
    <w:rsid w:val="00B20A05"/>
    <w:rsid w:val="00B218F5"/>
    <w:rsid w:val="00B22B5A"/>
    <w:rsid w:val="00B22D47"/>
    <w:rsid w:val="00B24A30"/>
    <w:rsid w:val="00B275C8"/>
    <w:rsid w:val="00B3036A"/>
    <w:rsid w:val="00B303C5"/>
    <w:rsid w:val="00B31953"/>
    <w:rsid w:val="00B3283B"/>
    <w:rsid w:val="00B32EFF"/>
    <w:rsid w:val="00B34C11"/>
    <w:rsid w:val="00B3564A"/>
    <w:rsid w:val="00B3587B"/>
    <w:rsid w:val="00B35E7D"/>
    <w:rsid w:val="00B40DFB"/>
    <w:rsid w:val="00B40F66"/>
    <w:rsid w:val="00B42701"/>
    <w:rsid w:val="00B44B48"/>
    <w:rsid w:val="00B5078D"/>
    <w:rsid w:val="00B5126D"/>
    <w:rsid w:val="00B5164F"/>
    <w:rsid w:val="00B51920"/>
    <w:rsid w:val="00B52651"/>
    <w:rsid w:val="00B533C1"/>
    <w:rsid w:val="00B54C3E"/>
    <w:rsid w:val="00B55257"/>
    <w:rsid w:val="00B55AFA"/>
    <w:rsid w:val="00B55FFE"/>
    <w:rsid w:val="00B57216"/>
    <w:rsid w:val="00B57A82"/>
    <w:rsid w:val="00B57DA9"/>
    <w:rsid w:val="00B614E2"/>
    <w:rsid w:val="00B62C26"/>
    <w:rsid w:val="00B646F8"/>
    <w:rsid w:val="00B648D2"/>
    <w:rsid w:val="00B64AAF"/>
    <w:rsid w:val="00B65279"/>
    <w:rsid w:val="00B65A18"/>
    <w:rsid w:val="00B66003"/>
    <w:rsid w:val="00B66196"/>
    <w:rsid w:val="00B709A2"/>
    <w:rsid w:val="00B729B0"/>
    <w:rsid w:val="00B72B8E"/>
    <w:rsid w:val="00B73406"/>
    <w:rsid w:val="00B7502B"/>
    <w:rsid w:val="00B763F2"/>
    <w:rsid w:val="00B764CF"/>
    <w:rsid w:val="00B77C36"/>
    <w:rsid w:val="00B8208A"/>
    <w:rsid w:val="00B837EB"/>
    <w:rsid w:val="00B84F89"/>
    <w:rsid w:val="00B862FE"/>
    <w:rsid w:val="00B874AE"/>
    <w:rsid w:val="00B87C4A"/>
    <w:rsid w:val="00B91906"/>
    <w:rsid w:val="00B93303"/>
    <w:rsid w:val="00B94D62"/>
    <w:rsid w:val="00B95443"/>
    <w:rsid w:val="00B95FC9"/>
    <w:rsid w:val="00B96AC8"/>
    <w:rsid w:val="00BA1D19"/>
    <w:rsid w:val="00BA2F76"/>
    <w:rsid w:val="00BA47AD"/>
    <w:rsid w:val="00BA5B7E"/>
    <w:rsid w:val="00BA5F83"/>
    <w:rsid w:val="00BA6C81"/>
    <w:rsid w:val="00BB0AB3"/>
    <w:rsid w:val="00BB0BA7"/>
    <w:rsid w:val="00BB1886"/>
    <w:rsid w:val="00BB26CD"/>
    <w:rsid w:val="00BB2AB1"/>
    <w:rsid w:val="00BB3332"/>
    <w:rsid w:val="00BB3799"/>
    <w:rsid w:val="00BB4A40"/>
    <w:rsid w:val="00BB6578"/>
    <w:rsid w:val="00BB77DA"/>
    <w:rsid w:val="00BC1527"/>
    <w:rsid w:val="00BC1798"/>
    <w:rsid w:val="00BC207F"/>
    <w:rsid w:val="00BC25C4"/>
    <w:rsid w:val="00BC2635"/>
    <w:rsid w:val="00BC300D"/>
    <w:rsid w:val="00BC33BB"/>
    <w:rsid w:val="00BC399B"/>
    <w:rsid w:val="00BC58CC"/>
    <w:rsid w:val="00BC6AD9"/>
    <w:rsid w:val="00BC6F56"/>
    <w:rsid w:val="00BD0D3B"/>
    <w:rsid w:val="00BD1E7F"/>
    <w:rsid w:val="00BD29C3"/>
    <w:rsid w:val="00BD2F65"/>
    <w:rsid w:val="00BD303A"/>
    <w:rsid w:val="00BD344B"/>
    <w:rsid w:val="00BD3D81"/>
    <w:rsid w:val="00BD40B2"/>
    <w:rsid w:val="00BD53E7"/>
    <w:rsid w:val="00BD62A3"/>
    <w:rsid w:val="00BD6722"/>
    <w:rsid w:val="00BD6F71"/>
    <w:rsid w:val="00BD707A"/>
    <w:rsid w:val="00BE06A9"/>
    <w:rsid w:val="00BE0CC9"/>
    <w:rsid w:val="00BE1890"/>
    <w:rsid w:val="00BE1913"/>
    <w:rsid w:val="00BE2B12"/>
    <w:rsid w:val="00BE3122"/>
    <w:rsid w:val="00BE39AA"/>
    <w:rsid w:val="00BE3A80"/>
    <w:rsid w:val="00BE4D2F"/>
    <w:rsid w:val="00BE507D"/>
    <w:rsid w:val="00BE5741"/>
    <w:rsid w:val="00BE5E62"/>
    <w:rsid w:val="00BE6D91"/>
    <w:rsid w:val="00BE7D22"/>
    <w:rsid w:val="00BE7D36"/>
    <w:rsid w:val="00BF05D9"/>
    <w:rsid w:val="00BF1681"/>
    <w:rsid w:val="00BF17FF"/>
    <w:rsid w:val="00BF1D92"/>
    <w:rsid w:val="00BF2302"/>
    <w:rsid w:val="00BF6BA0"/>
    <w:rsid w:val="00BF713C"/>
    <w:rsid w:val="00BF7FEF"/>
    <w:rsid w:val="00C03C8C"/>
    <w:rsid w:val="00C03D65"/>
    <w:rsid w:val="00C0423E"/>
    <w:rsid w:val="00C050E6"/>
    <w:rsid w:val="00C06D20"/>
    <w:rsid w:val="00C071B3"/>
    <w:rsid w:val="00C10537"/>
    <w:rsid w:val="00C1300A"/>
    <w:rsid w:val="00C13786"/>
    <w:rsid w:val="00C15ECB"/>
    <w:rsid w:val="00C15F83"/>
    <w:rsid w:val="00C1675C"/>
    <w:rsid w:val="00C16F5A"/>
    <w:rsid w:val="00C17E5E"/>
    <w:rsid w:val="00C217B1"/>
    <w:rsid w:val="00C229E7"/>
    <w:rsid w:val="00C22A45"/>
    <w:rsid w:val="00C24AF8"/>
    <w:rsid w:val="00C25F25"/>
    <w:rsid w:val="00C26105"/>
    <w:rsid w:val="00C2651F"/>
    <w:rsid w:val="00C30DD9"/>
    <w:rsid w:val="00C31E4B"/>
    <w:rsid w:val="00C332A5"/>
    <w:rsid w:val="00C35D22"/>
    <w:rsid w:val="00C373A0"/>
    <w:rsid w:val="00C37866"/>
    <w:rsid w:val="00C4016C"/>
    <w:rsid w:val="00C417D0"/>
    <w:rsid w:val="00C431A4"/>
    <w:rsid w:val="00C43C3F"/>
    <w:rsid w:val="00C44B50"/>
    <w:rsid w:val="00C450F1"/>
    <w:rsid w:val="00C45351"/>
    <w:rsid w:val="00C46D39"/>
    <w:rsid w:val="00C474AF"/>
    <w:rsid w:val="00C47A92"/>
    <w:rsid w:val="00C505C8"/>
    <w:rsid w:val="00C5130D"/>
    <w:rsid w:val="00C51636"/>
    <w:rsid w:val="00C51BAC"/>
    <w:rsid w:val="00C5423F"/>
    <w:rsid w:val="00C551D5"/>
    <w:rsid w:val="00C564B2"/>
    <w:rsid w:val="00C5660E"/>
    <w:rsid w:val="00C56788"/>
    <w:rsid w:val="00C574A8"/>
    <w:rsid w:val="00C64835"/>
    <w:rsid w:val="00C65138"/>
    <w:rsid w:val="00C656DF"/>
    <w:rsid w:val="00C66168"/>
    <w:rsid w:val="00C679D3"/>
    <w:rsid w:val="00C725CC"/>
    <w:rsid w:val="00C74794"/>
    <w:rsid w:val="00C74E91"/>
    <w:rsid w:val="00C74FCA"/>
    <w:rsid w:val="00C760A8"/>
    <w:rsid w:val="00C7674A"/>
    <w:rsid w:val="00C775F9"/>
    <w:rsid w:val="00C805AA"/>
    <w:rsid w:val="00C80C95"/>
    <w:rsid w:val="00C80F75"/>
    <w:rsid w:val="00C83555"/>
    <w:rsid w:val="00C84E9C"/>
    <w:rsid w:val="00C856B7"/>
    <w:rsid w:val="00C85CB5"/>
    <w:rsid w:val="00C85D36"/>
    <w:rsid w:val="00C865C7"/>
    <w:rsid w:val="00C87788"/>
    <w:rsid w:val="00C908BB"/>
    <w:rsid w:val="00C908EE"/>
    <w:rsid w:val="00C92AAB"/>
    <w:rsid w:val="00C94956"/>
    <w:rsid w:val="00C94BFC"/>
    <w:rsid w:val="00C9566B"/>
    <w:rsid w:val="00C96149"/>
    <w:rsid w:val="00C97E3F"/>
    <w:rsid w:val="00CA0E16"/>
    <w:rsid w:val="00CA21A1"/>
    <w:rsid w:val="00CA3745"/>
    <w:rsid w:val="00CA60B9"/>
    <w:rsid w:val="00CA6DC5"/>
    <w:rsid w:val="00CA7131"/>
    <w:rsid w:val="00CA7EF4"/>
    <w:rsid w:val="00CB0B2E"/>
    <w:rsid w:val="00CB0EE9"/>
    <w:rsid w:val="00CB16DB"/>
    <w:rsid w:val="00CB5117"/>
    <w:rsid w:val="00CB6302"/>
    <w:rsid w:val="00CB669E"/>
    <w:rsid w:val="00CB699A"/>
    <w:rsid w:val="00CC0086"/>
    <w:rsid w:val="00CC05DD"/>
    <w:rsid w:val="00CC067E"/>
    <w:rsid w:val="00CC0905"/>
    <w:rsid w:val="00CC0D47"/>
    <w:rsid w:val="00CC15FA"/>
    <w:rsid w:val="00CC2E80"/>
    <w:rsid w:val="00CC31B2"/>
    <w:rsid w:val="00CC3571"/>
    <w:rsid w:val="00CC450D"/>
    <w:rsid w:val="00CC6732"/>
    <w:rsid w:val="00CC68DE"/>
    <w:rsid w:val="00CC7B58"/>
    <w:rsid w:val="00CD1853"/>
    <w:rsid w:val="00CD2F78"/>
    <w:rsid w:val="00CD367D"/>
    <w:rsid w:val="00CD4AB1"/>
    <w:rsid w:val="00CD679F"/>
    <w:rsid w:val="00CD77C1"/>
    <w:rsid w:val="00CE099A"/>
    <w:rsid w:val="00CE109E"/>
    <w:rsid w:val="00CE133A"/>
    <w:rsid w:val="00CE14BB"/>
    <w:rsid w:val="00CE2300"/>
    <w:rsid w:val="00CE2E90"/>
    <w:rsid w:val="00CE3135"/>
    <w:rsid w:val="00CE340B"/>
    <w:rsid w:val="00CE4A72"/>
    <w:rsid w:val="00CE5B29"/>
    <w:rsid w:val="00CE6DB3"/>
    <w:rsid w:val="00CE730B"/>
    <w:rsid w:val="00CE76F7"/>
    <w:rsid w:val="00CF042D"/>
    <w:rsid w:val="00CF31AF"/>
    <w:rsid w:val="00CF35A9"/>
    <w:rsid w:val="00CF419A"/>
    <w:rsid w:val="00CF4B4C"/>
    <w:rsid w:val="00CF5B30"/>
    <w:rsid w:val="00CF6812"/>
    <w:rsid w:val="00CF6F7F"/>
    <w:rsid w:val="00D0095D"/>
    <w:rsid w:val="00D01F10"/>
    <w:rsid w:val="00D01F4D"/>
    <w:rsid w:val="00D01FA3"/>
    <w:rsid w:val="00D03415"/>
    <w:rsid w:val="00D03569"/>
    <w:rsid w:val="00D0357F"/>
    <w:rsid w:val="00D03E84"/>
    <w:rsid w:val="00D03F18"/>
    <w:rsid w:val="00D04C58"/>
    <w:rsid w:val="00D05942"/>
    <w:rsid w:val="00D0673C"/>
    <w:rsid w:val="00D10DB2"/>
    <w:rsid w:val="00D137D2"/>
    <w:rsid w:val="00D13A44"/>
    <w:rsid w:val="00D14634"/>
    <w:rsid w:val="00D1484C"/>
    <w:rsid w:val="00D14BBC"/>
    <w:rsid w:val="00D1570A"/>
    <w:rsid w:val="00D206C1"/>
    <w:rsid w:val="00D20853"/>
    <w:rsid w:val="00D215E7"/>
    <w:rsid w:val="00D21894"/>
    <w:rsid w:val="00D304D6"/>
    <w:rsid w:val="00D30AEA"/>
    <w:rsid w:val="00D30E22"/>
    <w:rsid w:val="00D31846"/>
    <w:rsid w:val="00D31D75"/>
    <w:rsid w:val="00D3294B"/>
    <w:rsid w:val="00D332D6"/>
    <w:rsid w:val="00D33E0E"/>
    <w:rsid w:val="00D358AC"/>
    <w:rsid w:val="00D40728"/>
    <w:rsid w:val="00D431D3"/>
    <w:rsid w:val="00D4528D"/>
    <w:rsid w:val="00D456D4"/>
    <w:rsid w:val="00D507E8"/>
    <w:rsid w:val="00D50EFA"/>
    <w:rsid w:val="00D50FDB"/>
    <w:rsid w:val="00D50FED"/>
    <w:rsid w:val="00D51E34"/>
    <w:rsid w:val="00D52440"/>
    <w:rsid w:val="00D52585"/>
    <w:rsid w:val="00D52B07"/>
    <w:rsid w:val="00D52D2A"/>
    <w:rsid w:val="00D52D5A"/>
    <w:rsid w:val="00D543FD"/>
    <w:rsid w:val="00D5481E"/>
    <w:rsid w:val="00D54E8B"/>
    <w:rsid w:val="00D55C9F"/>
    <w:rsid w:val="00D567B3"/>
    <w:rsid w:val="00D570BE"/>
    <w:rsid w:val="00D57D61"/>
    <w:rsid w:val="00D6022B"/>
    <w:rsid w:val="00D62BB2"/>
    <w:rsid w:val="00D64184"/>
    <w:rsid w:val="00D652F9"/>
    <w:rsid w:val="00D65702"/>
    <w:rsid w:val="00D659B7"/>
    <w:rsid w:val="00D6693E"/>
    <w:rsid w:val="00D744DC"/>
    <w:rsid w:val="00D76289"/>
    <w:rsid w:val="00D767BD"/>
    <w:rsid w:val="00D76A18"/>
    <w:rsid w:val="00D8090F"/>
    <w:rsid w:val="00D82A55"/>
    <w:rsid w:val="00D82EB5"/>
    <w:rsid w:val="00D83124"/>
    <w:rsid w:val="00D85D02"/>
    <w:rsid w:val="00D87CDA"/>
    <w:rsid w:val="00D90477"/>
    <w:rsid w:val="00D909C9"/>
    <w:rsid w:val="00D90EF5"/>
    <w:rsid w:val="00D9237F"/>
    <w:rsid w:val="00D94001"/>
    <w:rsid w:val="00D94618"/>
    <w:rsid w:val="00D949B7"/>
    <w:rsid w:val="00D94FCC"/>
    <w:rsid w:val="00D95E88"/>
    <w:rsid w:val="00D970BB"/>
    <w:rsid w:val="00D97717"/>
    <w:rsid w:val="00D977CF"/>
    <w:rsid w:val="00DA3E88"/>
    <w:rsid w:val="00DA473F"/>
    <w:rsid w:val="00DB0B2C"/>
    <w:rsid w:val="00DB0C0B"/>
    <w:rsid w:val="00DB1579"/>
    <w:rsid w:val="00DB48B8"/>
    <w:rsid w:val="00DB4910"/>
    <w:rsid w:val="00DB49F7"/>
    <w:rsid w:val="00DB4F62"/>
    <w:rsid w:val="00DB7549"/>
    <w:rsid w:val="00DB7A2A"/>
    <w:rsid w:val="00DC0046"/>
    <w:rsid w:val="00DC01B8"/>
    <w:rsid w:val="00DC0DB3"/>
    <w:rsid w:val="00DC19E1"/>
    <w:rsid w:val="00DC20B6"/>
    <w:rsid w:val="00DC2FFD"/>
    <w:rsid w:val="00DC3913"/>
    <w:rsid w:val="00DC3ECD"/>
    <w:rsid w:val="00DC41CD"/>
    <w:rsid w:val="00DC42C4"/>
    <w:rsid w:val="00DC4539"/>
    <w:rsid w:val="00DC48F8"/>
    <w:rsid w:val="00DC4B81"/>
    <w:rsid w:val="00DC5549"/>
    <w:rsid w:val="00DC671B"/>
    <w:rsid w:val="00DD048B"/>
    <w:rsid w:val="00DD0DB5"/>
    <w:rsid w:val="00DD2766"/>
    <w:rsid w:val="00DD2ABA"/>
    <w:rsid w:val="00DD2D4B"/>
    <w:rsid w:val="00DD3BAF"/>
    <w:rsid w:val="00DD474F"/>
    <w:rsid w:val="00DD5227"/>
    <w:rsid w:val="00DD53B6"/>
    <w:rsid w:val="00DD6428"/>
    <w:rsid w:val="00DE0633"/>
    <w:rsid w:val="00DE071D"/>
    <w:rsid w:val="00DE1000"/>
    <w:rsid w:val="00DE19B2"/>
    <w:rsid w:val="00DE19F6"/>
    <w:rsid w:val="00DE1DC2"/>
    <w:rsid w:val="00DE1F16"/>
    <w:rsid w:val="00DE1F19"/>
    <w:rsid w:val="00DE33AF"/>
    <w:rsid w:val="00DE37EA"/>
    <w:rsid w:val="00DE3B91"/>
    <w:rsid w:val="00DE5CAF"/>
    <w:rsid w:val="00DE6A85"/>
    <w:rsid w:val="00DE7879"/>
    <w:rsid w:val="00DF0B88"/>
    <w:rsid w:val="00DF2D1F"/>
    <w:rsid w:val="00DF44E7"/>
    <w:rsid w:val="00DF467C"/>
    <w:rsid w:val="00DF485F"/>
    <w:rsid w:val="00DF5CF2"/>
    <w:rsid w:val="00DF6393"/>
    <w:rsid w:val="00DF65EB"/>
    <w:rsid w:val="00DF6926"/>
    <w:rsid w:val="00DF796A"/>
    <w:rsid w:val="00E0000C"/>
    <w:rsid w:val="00E00BBB"/>
    <w:rsid w:val="00E0195C"/>
    <w:rsid w:val="00E04B86"/>
    <w:rsid w:val="00E05791"/>
    <w:rsid w:val="00E0592E"/>
    <w:rsid w:val="00E06607"/>
    <w:rsid w:val="00E06A8B"/>
    <w:rsid w:val="00E100F0"/>
    <w:rsid w:val="00E11225"/>
    <w:rsid w:val="00E1201B"/>
    <w:rsid w:val="00E13649"/>
    <w:rsid w:val="00E13D7D"/>
    <w:rsid w:val="00E15BF5"/>
    <w:rsid w:val="00E161EE"/>
    <w:rsid w:val="00E17577"/>
    <w:rsid w:val="00E22175"/>
    <w:rsid w:val="00E22F07"/>
    <w:rsid w:val="00E232D7"/>
    <w:rsid w:val="00E24698"/>
    <w:rsid w:val="00E24879"/>
    <w:rsid w:val="00E256CF"/>
    <w:rsid w:val="00E25A43"/>
    <w:rsid w:val="00E303DE"/>
    <w:rsid w:val="00E319C2"/>
    <w:rsid w:val="00E3346C"/>
    <w:rsid w:val="00E339F1"/>
    <w:rsid w:val="00E341BF"/>
    <w:rsid w:val="00E34272"/>
    <w:rsid w:val="00E3438B"/>
    <w:rsid w:val="00E35DF0"/>
    <w:rsid w:val="00E3631D"/>
    <w:rsid w:val="00E36784"/>
    <w:rsid w:val="00E36CBD"/>
    <w:rsid w:val="00E37250"/>
    <w:rsid w:val="00E37A0F"/>
    <w:rsid w:val="00E40BF0"/>
    <w:rsid w:val="00E42F8A"/>
    <w:rsid w:val="00E46B9C"/>
    <w:rsid w:val="00E46C57"/>
    <w:rsid w:val="00E52C50"/>
    <w:rsid w:val="00E5360C"/>
    <w:rsid w:val="00E537D6"/>
    <w:rsid w:val="00E5439F"/>
    <w:rsid w:val="00E56FEE"/>
    <w:rsid w:val="00E571FA"/>
    <w:rsid w:val="00E60644"/>
    <w:rsid w:val="00E61301"/>
    <w:rsid w:val="00E64596"/>
    <w:rsid w:val="00E65154"/>
    <w:rsid w:val="00E655E7"/>
    <w:rsid w:val="00E67595"/>
    <w:rsid w:val="00E701EF"/>
    <w:rsid w:val="00E70318"/>
    <w:rsid w:val="00E70E2E"/>
    <w:rsid w:val="00E71DF9"/>
    <w:rsid w:val="00E7255C"/>
    <w:rsid w:val="00E72C26"/>
    <w:rsid w:val="00E7410E"/>
    <w:rsid w:val="00E74469"/>
    <w:rsid w:val="00E7453F"/>
    <w:rsid w:val="00E74891"/>
    <w:rsid w:val="00E76832"/>
    <w:rsid w:val="00E801B5"/>
    <w:rsid w:val="00E822C5"/>
    <w:rsid w:val="00E8438A"/>
    <w:rsid w:val="00E85386"/>
    <w:rsid w:val="00E86C25"/>
    <w:rsid w:val="00E87E96"/>
    <w:rsid w:val="00E90ACA"/>
    <w:rsid w:val="00E9188C"/>
    <w:rsid w:val="00E939E2"/>
    <w:rsid w:val="00E940A5"/>
    <w:rsid w:val="00E940B4"/>
    <w:rsid w:val="00E940F2"/>
    <w:rsid w:val="00EA1089"/>
    <w:rsid w:val="00EA1E92"/>
    <w:rsid w:val="00EA3233"/>
    <w:rsid w:val="00EA52F5"/>
    <w:rsid w:val="00EB1D96"/>
    <w:rsid w:val="00EB20B7"/>
    <w:rsid w:val="00EB3098"/>
    <w:rsid w:val="00EB4385"/>
    <w:rsid w:val="00EB51F2"/>
    <w:rsid w:val="00EB6C05"/>
    <w:rsid w:val="00EC05E6"/>
    <w:rsid w:val="00EC08E8"/>
    <w:rsid w:val="00EC1313"/>
    <w:rsid w:val="00EC2248"/>
    <w:rsid w:val="00EC2430"/>
    <w:rsid w:val="00EC28C0"/>
    <w:rsid w:val="00EC3101"/>
    <w:rsid w:val="00EC374B"/>
    <w:rsid w:val="00EC3808"/>
    <w:rsid w:val="00EC5CA4"/>
    <w:rsid w:val="00EC6B51"/>
    <w:rsid w:val="00EC70D4"/>
    <w:rsid w:val="00EC70D5"/>
    <w:rsid w:val="00ED03A6"/>
    <w:rsid w:val="00ED12B1"/>
    <w:rsid w:val="00ED15E5"/>
    <w:rsid w:val="00ED2467"/>
    <w:rsid w:val="00ED3417"/>
    <w:rsid w:val="00ED3FAF"/>
    <w:rsid w:val="00ED484D"/>
    <w:rsid w:val="00ED492D"/>
    <w:rsid w:val="00ED5A2E"/>
    <w:rsid w:val="00ED5B73"/>
    <w:rsid w:val="00ED637E"/>
    <w:rsid w:val="00ED6B27"/>
    <w:rsid w:val="00ED7D44"/>
    <w:rsid w:val="00EE0FAA"/>
    <w:rsid w:val="00EE302A"/>
    <w:rsid w:val="00EE426B"/>
    <w:rsid w:val="00EE526F"/>
    <w:rsid w:val="00EE6082"/>
    <w:rsid w:val="00EE66E7"/>
    <w:rsid w:val="00EE7014"/>
    <w:rsid w:val="00EF0E96"/>
    <w:rsid w:val="00EF12C6"/>
    <w:rsid w:val="00EF189C"/>
    <w:rsid w:val="00EF1F4F"/>
    <w:rsid w:val="00EF2844"/>
    <w:rsid w:val="00EF3079"/>
    <w:rsid w:val="00EF5576"/>
    <w:rsid w:val="00EF5FBF"/>
    <w:rsid w:val="00EF79B9"/>
    <w:rsid w:val="00F00D01"/>
    <w:rsid w:val="00F00E77"/>
    <w:rsid w:val="00F00F26"/>
    <w:rsid w:val="00F0116B"/>
    <w:rsid w:val="00F012F1"/>
    <w:rsid w:val="00F01407"/>
    <w:rsid w:val="00F02934"/>
    <w:rsid w:val="00F0388B"/>
    <w:rsid w:val="00F03AB3"/>
    <w:rsid w:val="00F05DB2"/>
    <w:rsid w:val="00F07A9A"/>
    <w:rsid w:val="00F10345"/>
    <w:rsid w:val="00F103C6"/>
    <w:rsid w:val="00F11E84"/>
    <w:rsid w:val="00F1340C"/>
    <w:rsid w:val="00F134D5"/>
    <w:rsid w:val="00F14096"/>
    <w:rsid w:val="00F1452C"/>
    <w:rsid w:val="00F14951"/>
    <w:rsid w:val="00F153E2"/>
    <w:rsid w:val="00F179FA"/>
    <w:rsid w:val="00F2124E"/>
    <w:rsid w:val="00F21A60"/>
    <w:rsid w:val="00F21B38"/>
    <w:rsid w:val="00F2256B"/>
    <w:rsid w:val="00F22C1A"/>
    <w:rsid w:val="00F23B54"/>
    <w:rsid w:val="00F2445C"/>
    <w:rsid w:val="00F248A2"/>
    <w:rsid w:val="00F249CC"/>
    <w:rsid w:val="00F24CC1"/>
    <w:rsid w:val="00F24E9D"/>
    <w:rsid w:val="00F24EBB"/>
    <w:rsid w:val="00F32C51"/>
    <w:rsid w:val="00F34B55"/>
    <w:rsid w:val="00F35503"/>
    <w:rsid w:val="00F35997"/>
    <w:rsid w:val="00F36DD8"/>
    <w:rsid w:val="00F37FFA"/>
    <w:rsid w:val="00F41957"/>
    <w:rsid w:val="00F42BA6"/>
    <w:rsid w:val="00F439A8"/>
    <w:rsid w:val="00F442AB"/>
    <w:rsid w:val="00F442D1"/>
    <w:rsid w:val="00F45A9D"/>
    <w:rsid w:val="00F46F07"/>
    <w:rsid w:val="00F476E8"/>
    <w:rsid w:val="00F50379"/>
    <w:rsid w:val="00F509AC"/>
    <w:rsid w:val="00F514CB"/>
    <w:rsid w:val="00F51853"/>
    <w:rsid w:val="00F521CB"/>
    <w:rsid w:val="00F54BCD"/>
    <w:rsid w:val="00F550AB"/>
    <w:rsid w:val="00F55357"/>
    <w:rsid w:val="00F56AAB"/>
    <w:rsid w:val="00F5714D"/>
    <w:rsid w:val="00F57FC6"/>
    <w:rsid w:val="00F62233"/>
    <w:rsid w:val="00F641A0"/>
    <w:rsid w:val="00F65B67"/>
    <w:rsid w:val="00F67639"/>
    <w:rsid w:val="00F71483"/>
    <w:rsid w:val="00F7254D"/>
    <w:rsid w:val="00F72BDD"/>
    <w:rsid w:val="00F730B1"/>
    <w:rsid w:val="00F73696"/>
    <w:rsid w:val="00F73B34"/>
    <w:rsid w:val="00F741BD"/>
    <w:rsid w:val="00F744D4"/>
    <w:rsid w:val="00F74DB5"/>
    <w:rsid w:val="00F74E83"/>
    <w:rsid w:val="00F75B55"/>
    <w:rsid w:val="00F77E08"/>
    <w:rsid w:val="00F77F66"/>
    <w:rsid w:val="00F803C1"/>
    <w:rsid w:val="00F804A1"/>
    <w:rsid w:val="00F81CF9"/>
    <w:rsid w:val="00F82386"/>
    <w:rsid w:val="00F827D4"/>
    <w:rsid w:val="00F830CC"/>
    <w:rsid w:val="00F83714"/>
    <w:rsid w:val="00F850BF"/>
    <w:rsid w:val="00F8593A"/>
    <w:rsid w:val="00F8608E"/>
    <w:rsid w:val="00F8639A"/>
    <w:rsid w:val="00F866F2"/>
    <w:rsid w:val="00F873B5"/>
    <w:rsid w:val="00F916C2"/>
    <w:rsid w:val="00F920EF"/>
    <w:rsid w:val="00F933C8"/>
    <w:rsid w:val="00F955D2"/>
    <w:rsid w:val="00F969BB"/>
    <w:rsid w:val="00F97749"/>
    <w:rsid w:val="00F97D79"/>
    <w:rsid w:val="00FA200D"/>
    <w:rsid w:val="00FA2E0B"/>
    <w:rsid w:val="00FA3589"/>
    <w:rsid w:val="00FA3A3A"/>
    <w:rsid w:val="00FA40C0"/>
    <w:rsid w:val="00FA46BC"/>
    <w:rsid w:val="00FA5FB9"/>
    <w:rsid w:val="00FA6470"/>
    <w:rsid w:val="00FA64D8"/>
    <w:rsid w:val="00FA6606"/>
    <w:rsid w:val="00FA6E39"/>
    <w:rsid w:val="00FA715F"/>
    <w:rsid w:val="00FB049C"/>
    <w:rsid w:val="00FB0ED7"/>
    <w:rsid w:val="00FB1405"/>
    <w:rsid w:val="00FB49CB"/>
    <w:rsid w:val="00FB4E15"/>
    <w:rsid w:val="00FB66D3"/>
    <w:rsid w:val="00FC08A2"/>
    <w:rsid w:val="00FC2D98"/>
    <w:rsid w:val="00FC312D"/>
    <w:rsid w:val="00FC414C"/>
    <w:rsid w:val="00FC75B1"/>
    <w:rsid w:val="00FC7D1D"/>
    <w:rsid w:val="00FD04D9"/>
    <w:rsid w:val="00FD162F"/>
    <w:rsid w:val="00FD1DFD"/>
    <w:rsid w:val="00FD4205"/>
    <w:rsid w:val="00FD5A0B"/>
    <w:rsid w:val="00FD6162"/>
    <w:rsid w:val="00FD6FC7"/>
    <w:rsid w:val="00FD730B"/>
    <w:rsid w:val="00FE0D82"/>
    <w:rsid w:val="00FE169A"/>
    <w:rsid w:val="00FE1B83"/>
    <w:rsid w:val="00FE24F2"/>
    <w:rsid w:val="00FE2C3E"/>
    <w:rsid w:val="00FE39A4"/>
    <w:rsid w:val="00FE4BF7"/>
    <w:rsid w:val="00FE7245"/>
    <w:rsid w:val="00FF0368"/>
    <w:rsid w:val="00FF0EB2"/>
    <w:rsid w:val="00FF31F2"/>
    <w:rsid w:val="00FF37D8"/>
    <w:rsid w:val="00FF3A36"/>
    <w:rsid w:val="00FF3BEE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2316F-DC65-4507-A0A9-D1C223B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B51"/>
    <w:pPr>
      <w:snapToGrid w:val="0"/>
      <w:spacing w:before="80" w:after="80" w:line="300" w:lineRule="auto"/>
      <w:ind w:leftChars="100" w:left="231" w:rightChars="100" w:right="100"/>
      <w:jc w:val="both"/>
    </w:pPr>
    <w:rPr>
      <w:rFonts w:ascii="Consolas" w:eastAsia="微软雅黑" w:hAnsi="Consolas"/>
      <w:sz w:val="21"/>
    </w:rPr>
  </w:style>
  <w:style w:type="paragraph" w:styleId="1">
    <w:name w:val="heading 1"/>
    <w:next w:val="a"/>
    <w:qFormat/>
    <w:rsid w:val="008D6FCF"/>
    <w:pPr>
      <w:keepNext/>
      <w:snapToGrid w:val="0"/>
      <w:spacing w:before="480" w:after="360"/>
      <w:ind w:rightChars="100" w:right="100"/>
      <w:outlineLvl w:val="0"/>
    </w:pPr>
    <w:rPr>
      <w:rFonts w:asciiTheme="minorHAnsi" w:eastAsia="微软雅黑" w:hAnsiTheme="minorHAnsi"/>
      <w:color w:val="7030A0"/>
      <w:sz w:val="36"/>
    </w:rPr>
  </w:style>
  <w:style w:type="paragraph" w:styleId="2">
    <w:name w:val="heading 2"/>
    <w:next w:val="a"/>
    <w:link w:val="2Char"/>
    <w:qFormat/>
    <w:rsid w:val="008D6FCF"/>
    <w:pPr>
      <w:keepNext/>
      <w:adjustRightInd w:val="0"/>
      <w:snapToGrid w:val="0"/>
      <w:spacing w:before="240" w:after="240"/>
      <w:ind w:rightChars="100" w:right="100"/>
      <w:textAlignment w:val="bottom"/>
      <w:outlineLvl w:val="1"/>
    </w:pPr>
    <w:rPr>
      <w:rFonts w:ascii="Arial" w:eastAsia="微软雅黑" w:hAnsi="Arial"/>
      <w:color w:val="538135" w:themeColor="accent6" w:themeShade="BF"/>
      <w:sz w:val="30"/>
    </w:rPr>
  </w:style>
  <w:style w:type="paragraph" w:styleId="3">
    <w:name w:val="heading 3"/>
    <w:next w:val="a"/>
    <w:qFormat/>
    <w:rsid w:val="00EE526F"/>
    <w:pPr>
      <w:keepNext/>
      <w:snapToGrid w:val="0"/>
      <w:spacing w:before="240" w:after="240"/>
      <w:ind w:rightChars="100" w:right="100"/>
      <w:outlineLvl w:val="2"/>
    </w:pPr>
    <w:rPr>
      <w:rFonts w:ascii="Arial" w:eastAsia="黑体" w:hAnsi="Arial"/>
      <w:color w:val="0070C0"/>
      <w:sz w:val="24"/>
    </w:rPr>
  </w:style>
  <w:style w:type="paragraph" w:styleId="4">
    <w:name w:val="heading 4"/>
    <w:next w:val="a"/>
    <w:qFormat/>
    <w:rsid w:val="00C2651F"/>
    <w:pPr>
      <w:keepNext/>
      <w:snapToGrid w:val="0"/>
      <w:spacing w:before="160" w:after="160"/>
      <w:ind w:rightChars="100" w:right="100"/>
      <w:outlineLvl w:val="3"/>
    </w:pPr>
    <w:rPr>
      <w:rFonts w:ascii="Consolas" w:eastAsia="Consolas" w:hAnsi="Consolas"/>
      <w:noProof/>
      <w:color w:val="00B0F0"/>
      <w:sz w:val="21"/>
    </w:rPr>
  </w:style>
  <w:style w:type="paragraph" w:styleId="5">
    <w:name w:val="heading 5"/>
    <w:basedOn w:val="a"/>
    <w:next w:val="a"/>
    <w:pPr>
      <w:keepNext/>
      <w:keepLines/>
      <w:spacing w:line="240" w:lineRule="auto"/>
      <w:ind w:left="1037" w:hanging="357"/>
      <w:outlineLvl w:val="4"/>
    </w:pPr>
    <w:rPr>
      <w:kern w:val="2"/>
      <w:sz w:val="20"/>
    </w:rPr>
  </w:style>
  <w:style w:type="paragraph" w:styleId="6">
    <w:name w:val="heading 6"/>
    <w:basedOn w:val="a"/>
    <w:pPr>
      <w:widowControl w:val="0"/>
      <w:tabs>
        <w:tab w:val="num" w:pos="360"/>
      </w:tabs>
      <w:autoSpaceDE w:val="0"/>
      <w:autoSpaceDN w:val="0"/>
      <w:spacing w:line="240" w:lineRule="auto"/>
      <w:ind w:left="340" w:hanging="340"/>
      <w:outlineLvl w:val="5"/>
    </w:pPr>
    <w:rPr>
      <w:sz w:val="20"/>
    </w:rPr>
  </w:style>
  <w:style w:type="paragraph" w:styleId="7">
    <w:name w:val="heading 7"/>
    <w:basedOn w:val="a"/>
    <w:next w:val="a0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0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Char"/>
    <w:uiPriority w:val="99"/>
    <w:pPr>
      <w:snapToGrid w:val="0"/>
      <w:textAlignment w:val="baseline"/>
    </w:pPr>
    <w:rPr>
      <w:rFonts w:ascii="Arial" w:hAnsi="Arial"/>
      <w:noProof/>
      <w:sz w:val="18"/>
    </w:rPr>
  </w:style>
  <w:style w:type="paragraph" w:styleId="a5">
    <w:name w:val="footer"/>
    <w:link w:val="Char0"/>
    <w:uiPriority w:val="99"/>
    <w:pPr>
      <w:snapToGrid w:val="0"/>
      <w:jc w:val="center"/>
    </w:pPr>
    <w:rPr>
      <w:rFonts w:ascii="Arial" w:hAnsi="Arial"/>
      <w:noProof/>
      <w:sz w:val="18"/>
    </w:rPr>
  </w:style>
  <w:style w:type="paragraph" w:styleId="a6">
    <w:name w:val="Title"/>
    <w:basedOn w:val="a"/>
    <w:qFormat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7">
    <w:name w:val="注意说明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8">
    <w:name w:val="表号去除自动编号"/>
    <w:basedOn w:val="a"/>
    <w:pPr>
      <w:keepLines/>
      <w:spacing w:before="0" w:after="0"/>
      <w:jc w:val="center"/>
    </w:pPr>
    <w:rPr>
      <w:rFonts w:ascii="宋体" w:cs="宋体"/>
      <w:sz w:val="18"/>
      <w:szCs w:val="18"/>
    </w:rPr>
  </w:style>
  <w:style w:type="paragraph" w:customStyle="1" w:styleId="a9">
    <w:name w:val="图号去除自动编号"/>
    <w:basedOn w:val="a"/>
    <w:pPr>
      <w:spacing w:before="105" w:after="0"/>
      <w:ind w:left="0" w:firstLine="1701"/>
      <w:jc w:val="center"/>
    </w:pPr>
  </w:style>
  <w:style w:type="paragraph" w:customStyle="1" w:styleId="aa">
    <w:name w:val="图号"/>
    <w:basedOn w:val="a"/>
    <w:pPr>
      <w:spacing w:before="90" w:after="0"/>
      <w:jc w:val="center"/>
    </w:pPr>
    <w:rPr>
      <w:rFonts w:ascii="宋体" w:cs="宋体"/>
      <w:sz w:val="18"/>
      <w:szCs w:val="18"/>
    </w:rPr>
  </w:style>
  <w:style w:type="paragraph" w:customStyle="1" w:styleId="ab">
    <w:name w:val="表号"/>
    <w:basedOn w:val="a"/>
    <w:pPr>
      <w:keepLines/>
      <w:spacing w:before="0" w:after="0"/>
      <w:ind w:left="2061" w:hanging="360"/>
      <w:jc w:val="center"/>
    </w:pPr>
    <w:rPr>
      <w:rFonts w:ascii="宋体" w:cs="宋体"/>
      <w:sz w:val="18"/>
      <w:szCs w:val="18"/>
    </w:rPr>
  </w:style>
  <w:style w:type="paragraph" w:customStyle="1" w:styleId="ac">
    <w:name w:val="表头样式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d">
    <w:name w:val="表格文本"/>
    <w:basedOn w:val="a"/>
    <w:pPr>
      <w:tabs>
        <w:tab w:val="decimal" w:pos="0"/>
      </w:tabs>
      <w:spacing w:before="0" w:after="0" w:line="240" w:lineRule="auto"/>
      <w:ind w:left="0"/>
      <w:jc w:val="left"/>
    </w:pPr>
  </w:style>
  <w:style w:type="paragraph" w:customStyle="1" w:styleId="ae">
    <w:name w:val="文档标题"/>
    <w:basedOn w:val="a"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f">
    <w:name w:val="修订记录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af0">
    <w:name w:val="公司名称"/>
    <w:basedOn w:val="a"/>
    <w:pPr>
      <w:widowControl w:val="0"/>
      <w:autoSpaceDE w:val="0"/>
      <w:autoSpaceDN w:val="0"/>
      <w:adjustRightInd w:val="0"/>
      <w:snapToGrid/>
      <w:spacing w:before="240" w:after="0" w:line="360" w:lineRule="auto"/>
      <w:ind w:left="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af1">
    <w:name w:val="封面书名"/>
    <w:basedOn w:val="a"/>
    <w:pPr>
      <w:widowControl w:val="0"/>
      <w:tabs>
        <w:tab w:val="left" w:pos="1644"/>
      </w:tabs>
      <w:autoSpaceDE w:val="0"/>
      <w:autoSpaceDN w:val="0"/>
      <w:adjustRightInd w:val="0"/>
      <w:snapToGrid/>
      <w:spacing w:before="120" w:after="120" w:line="360" w:lineRule="auto"/>
      <w:ind w:left="0"/>
      <w:jc w:val="center"/>
    </w:pPr>
    <w:rPr>
      <w:rFonts w:cs="Arial"/>
      <w:b/>
      <w:bCs/>
      <w:sz w:val="48"/>
      <w:szCs w:val="48"/>
    </w:rPr>
  </w:style>
  <w:style w:type="paragraph" w:customStyle="1" w:styleId="af2">
    <w:name w:val="封面表格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/>
      <w:b/>
      <w:bCs/>
      <w:szCs w:val="21"/>
    </w:rPr>
  </w:style>
  <w:style w:type="paragraph" w:customStyle="1" w:styleId="10">
    <w:name w:val="目录1"/>
    <w:basedOn w:val="a"/>
    <w:pPr>
      <w:keepLines/>
      <w:spacing w:before="100" w:after="0" w:line="240" w:lineRule="auto"/>
      <w:ind w:left="0"/>
      <w:jc w:val="left"/>
    </w:pPr>
    <w:rPr>
      <w:rFonts w:ascii="Arial" w:hAnsi="Arial" w:cs="Arial"/>
    </w:rPr>
  </w:style>
  <w:style w:type="paragraph" w:customStyle="1" w:styleId="20">
    <w:name w:val="目录2"/>
    <w:basedOn w:val="a"/>
    <w:pPr>
      <w:spacing w:before="60" w:after="0" w:line="240" w:lineRule="auto"/>
      <w:ind w:left="420"/>
      <w:jc w:val="left"/>
    </w:pPr>
  </w:style>
  <w:style w:type="paragraph" w:customStyle="1" w:styleId="30">
    <w:name w:val="目录3"/>
    <w:basedOn w:val="a"/>
    <w:pPr>
      <w:spacing w:before="60" w:after="0" w:line="240" w:lineRule="auto"/>
      <w:ind w:left="839"/>
      <w:jc w:val="left"/>
    </w:pPr>
  </w:style>
  <w:style w:type="paragraph" w:customStyle="1" w:styleId="af3">
    <w:name w:val="表格题注"/>
    <w:basedOn w:val="a"/>
    <w:pPr>
      <w:keepLines/>
      <w:spacing w:line="240" w:lineRule="auto"/>
      <w:jc w:val="center"/>
    </w:pPr>
    <w:rPr>
      <w:rFonts w:ascii="Arial" w:hAnsi="Arial" w:cs="Arial"/>
      <w:sz w:val="18"/>
      <w:szCs w:val="18"/>
    </w:rPr>
  </w:style>
  <w:style w:type="paragraph" w:customStyle="1" w:styleId="af4">
    <w:name w:val="插图题注"/>
    <w:basedOn w:val="a"/>
    <w:pPr>
      <w:spacing w:line="240" w:lineRule="auto"/>
      <w:jc w:val="center"/>
    </w:pPr>
    <w:rPr>
      <w:sz w:val="18"/>
      <w:szCs w:val="18"/>
    </w:rPr>
  </w:style>
  <w:style w:type="paragraph" w:customStyle="1" w:styleId="af5">
    <w:name w:val="目录名"/>
    <w:basedOn w:val="a"/>
    <w:pPr>
      <w:spacing w:before="480" w:after="360"/>
      <w:ind w:left="0"/>
      <w:jc w:val="center"/>
    </w:pPr>
    <w:rPr>
      <w:rFonts w:ascii="Arial" w:hAnsi="Arial" w:cs="Arial"/>
      <w:sz w:val="36"/>
      <w:szCs w:val="36"/>
    </w:rPr>
  </w:style>
  <w:style w:type="paragraph" w:customStyle="1" w:styleId="af6">
    <w:name w:val="目录页编号文本样式"/>
    <w:basedOn w:val="a"/>
    <w:pPr>
      <w:spacing w:before="0" w:after="0" w:line="240" w:lineRule="auto"/>
      <w:ind w:left="0"/>
      <w:jc w:val="right"/>
    </w:pPr>
  </w:style>
  <w:style w:type="paragraph" w:customStyle="1" w:styleId="af7">
    <w:name w:val="缺省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51">
    <w:name w:val="标题 5:1"/>
    <w:basedOn w:val="a"/>
    <w:pPr>
      <w:ind w:left="624" w:hanging="624"/>
    </w:pPr>
  </w:style>
  <w:style w:type="paragraph" w:customStyle="1" w:styleId="af8">
    <w:name w:val="目录"/>
    <w:basedOn w:val="a"/>
    <w:pPr>
      <w:pageBreakBefore/>
      <w:spacing w:before="300" w:after="150"/>
      <w:ind w:left="0"/>
      <w:jc w:val="center"/>
    </w:pPr>
    <w:rPr>
      <w:rFonts w:ascii="黑体" w:eastAsia="黑体" w:cs="黑体"/>
      <w:sz w:val="30"/>
      <w:szCs w:val="30"/>
    </w:rPr>
  </w:style>
  <w:style w:type="paragraph" w:customStyle="1" w:styleId="af9">
    <w:name w:val="表头文本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a">
    <w:name w:val="摘要"/>
    <w:basedOn w:val="a"/>
    <w:pPr>
      <w:widowControl w:val="0"/>
      <w:tabs>
        <w:tab w:val="left" w:pos="907"/>
      </w:tabs>
      <w:autoSpaceDE w:val="0"/>
      <w:autoSpaceDN w:val="0"/>
      <w:adjustRightInd w:val="0"/>
      <w:snapToGrid/>
      <w:spacing w:before="0" w:after="0" w:line="360" w:lineRule="auto"/>
      <w:ind w:left="879" w:hanging="879"/>
    </w:pPr>
    <w:rPr>
      <w:rFonts w:ascii="Times New Roman" w:hAnsi="Times New Roman"/>
      <w:szCs w:val="21"/>
    </w:rPr>
  </w:style>
  <w:style w:type="paragraph" w:customStyle="1" w:styleId="11">
    <w:name w:val="封面表格文本:1"/>
    <w:basedOn w:val="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paragraph" w:customStyle="1" w:styleId="afb">
    <w:name w:val="参考资料清单"/>
    <w:basedOn w:val="a"/>
    <w:pPr>
      <w:spacing w:before="0" w:after="0"/>
      <w:ind w:left="360" w:hanging="360"/>
    </w:pPr>
    <w:rPr>
      <w:rFonts w:ascii="宋体" w:cs="宋体"/>
    </w:rPr>
  </w:style>
  <w:style w:type="paragraph" w:customStyle="1" w:styleId="afc">
    <w:name w:val="大纲(无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d">
    <w:name w:val="大纲(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e">
    <w:name w:val="文件标题"/>
    <w:basedOn w:val="a"/>
    <w:pPr>
      <w:spacing w:before="0" w:after="240" w:line="240" w:lineRule="auto"/>
      <w:ind w:left="0"/>
      <w:jc w:val="center"/>
    </w:pPr>
    <w:rPr>
      <w:rFonts w:ascii="Arial Black" w:hAnsi="Arial Black" w:cs="Arial Black"/>
      <w:sz w:val="48"/>
      <w:szCs w:val="48"/>
    </w:rPr>
  </w:style>
  <w:style w:type="paragraph" w:customStyle="1" w:styleId="12">
    <w:name w:val="表格文本:1"/>
    <w:basedOn w:val="a"/>
    <w:pPr>
      <w:tabs>
        <w:tab w:val="decimal" w:pos="0"/>
      </w:tabs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aff">
    <w:name w:val="编号列表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0">
    <w:name w:val="首行缩进"/>
    <w:basedOn w:val="a"/>
    <w:pPr>
      <w:spacing w:before="0" w:after="0" w:line="240" w:lineRule="auto"/>
      <w:ind w:left="0" w:firstLine="720"/>
      <w:jc w:val="left"/>
    </w:pPr>
    <w:rPr>
      <w:sz w:val="24"/>
      <w:szCs w:val="24"/>
    </w:rPr>
  </w:style>
  <w:style w:type="paragraph" w:customStyle="1" w:styleId="21">
    <w:name w:val="项目符号 2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13">
    <w:name w:val="项目符号 1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1">
    <w:name w:val="单行主体文本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14">
    <w:name w:val="缺省文本:1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styleId="aff2">
    <w:name w:val="Plain Text"/>
    <w:basedOn w:val="a"/>
    <w:semiHidden/>
    <w:pPr>
      <w:spacing w:before="0" w:after="0" w:line="240" w:lineRule="auto"/>
      <w:ind w:left="0"/>
    </w:pPr>
  </w:style>
  <w:style w:type="paragraph" w:styleId="15">
    <w:name w:val="toc 1"/>
    <w:next w:val="22"/>
    <w:autoRedefine/>
    <w:uiPriority w:val="39"/>
    <w:pPr>
      <w:keepNext/>
      <w:tabs>
        <w:tab w:val="right" w:leader="dot" w:pos="8789"/>
      </w:tabs>
      <w:jc w:val="both"/>
      <w:textAlignment w:val="baseline"/>
    </w:pPr>
    <w:rPr>
      <w:rFonts w:ascii="Arial" w:eastAsia="黑体" w:hAnsi="Arial"/>
      <w:noProof/>
      <w:sz w:val="18"/>
    </w:rPr>
  </w:style>
  <w:style w:type="paragraph" w:customStyle="1" w:styleId="16">
    <w:name w:val="首行缩进:1"/>
    <w:basedOn w:val="a"/>
    <w:pPr>
      <w:spacing w:before="0" w:after="0" w:line="240" w:lineRule="auto"/>
      <w:ind w:left="0" w:firstLine="720"/>
      <w:jc w:val="left"/>
    </w:pPr>
  </w:style>
  <w:style w:type="paragraph" w:customStyle="1" w:styleId="110">
    <w:name w:val="项目符号 1:1"/>
    <w:basedOn w:val="a"/>
    <w:pPr>
      <w:spacing w:before="0" w:after="0" w:line="240" w:lineRule="auto"/>
      <w:ind w:left="360" w:hanging="360"/>
      <w:jc w:val="left"/>
    </w:pPr>
  </w:style>
  <w:style w:type="paragraph" w:customStyle="1" w:styleId="aff3">
    <w:name w:val="严格禁止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4">
    <w:name w:val="注意规避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5">
    <w:name w:val="注意说明内容"/>
    <w:basedOn w:val="a"/>
    <w:pPr>
      <w:pBdr>
        <w:top w:val="single" w:sz="6" w:space="7" w:color="auto"/>
        <w:bottom w:val="single" w:sz="6" w:space="7" w:color="auto"/>
      </w:pBdr>
    </w:pPr>
  </w:style>
  <w:style w:type="paragraph" w:customStyle="1" w:styleId="aff6">
    <w:name w:val="命令行"/>
    <w:basedOn w:val="a"/>
    <w:pPr>
      <w:spacing w:before="1" w:after="1"/>
    </w:pPr>
  </w:style>
  <w:style w:type="paragraph" w:customStyle="1" w:styleId="aff7">
    <w:name w:val="关键词"/>
    <w:basedOn w:val="a"/>
    <w:pPr>
      <w:tabs>
        <w:tab w:val="left" w:pos="907"/>
      </w:tabs>
      <w:spacing w:before="0" w:after="0"/>
      <w:ind w:left="879" w:hanging="879"/>
    </w:pPr>
  </w:style>
  <w:style w:type="paragraph" w:customStyle="1" w:styleId="aff8">
    <w:name w:val="表头"/>
    <w:basedOn w:val="a"/>
    <w:pPr>
      <w:spacing w:before="0" w:after="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aff9">
    <w:name w:val="表样式"/>
    <w:basedOn w:val="a"/>
    <w:pPr>
      <w:spacing w:before="90" w:after="9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17">
    <w:name w:val="正文:1"/>
    <w:basedOn w:val="a"/>
  </w:style>
  <w:style w:type="paragraph" w:customStyle="1" w:styleId="18">
    <w:name w:val="批注框文本1"/>
    <w:basedOn w:val="a"/>
    <w:semiHidden/>
    <w:rPr>
      <w:sz w:val="18"/>
      <w:szCs w:val="18"/>
    </w:rPr>
  </w:style>
  <w:style w:type="paragraph" w:styleId="22">
    <w:name w:val="toc 2"/>
    <w:next w:val="a"/>
    <w:autoRedefine/>
    <w:uiPriority w:val="39"/>
    <w:pPr>
      <w:tabs>
        <w:tab w:val="right" w:leader="dot" w:pos="8789"/>
      </w:tabs>
      <w:ind w:left="420"/>
      <w:jc w:val="both"/>
    </w:pPr>
    <w:rPr>
      <w:rFonts w:ascii="Arial" w:hAnsi="Arial"/>
      <w:noProof/>
    </w:rPr>
  </w:style>
  <w:style w:type="character" w:styleId="affa">
    <w:name w:val="Hyperlink"/>
    <w:uiPriority w:val="99"/>
    <w:rPr>
      <w:color w:val="0000FF"/>
      <w:u w:val="single"/>
    </w:rPr>
  </w:style>
  <w:style w:type="paragraph" w:styleId="31">
    <w:name w:val="toc 3"/>
    <w:autoRedefine/>
    <w:uiPriority w:val="39"/>
    <w:pPr>
      <w:tabs>
        <w:tab w:val="right" w:leader="dot" w:pos="8789"/>
      </w:tabs>
      <w:snapToGrid w:val="0"/>
      <w:spacing w:before="60"/>
      <w:ind w:left="839"/>
    </w:pPr>
    <w:rPr>
      <w:rFonts w:ascii="Arial" w:hAnsi="Arial"/>
      <w:noProof/>
    </w:r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uiPriority w:val="39"/>
    <w:pPr>
      <w:ind w:leftChars="800" w:left="1680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styleId="affb">
    <w:name w:val="table of figures"/>
    <w:basedOn w:val="a"/>
    <w:next w:val="a"/>
    <w:semiHidden/>
    <w:pPr>
      <w:ind w:left="840" w:hanging="420"/>
    </w:p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FigureDescription">
    <w:name w:val="Figure Description"/>
    <w:next w:val="a"/>
    <w:pPr>
      <w:numPr>
        <w:ilvl w:val="4"/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styleId="TOC">
    <w:name w:val="TOC Heading"/>
    <w:next w:val="15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styleId="a0">
    <w:name w:val="Normal Indent"/>
    <w:basedOn w:val="a"/>
    <w:semiHidden/>
    <w:pPr>
      <w:ind w:firstLine="420"/>
    </w:pPr>
  </w:style>
  <w:style w:type="paragraph" w:styleId="affc">
    <w:name w:val="caption"/>
    <w:basedOn w:val="a"/>
    <w:next w:val="a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/>
      <w:noProof/>
      <w:sz w:val="21"/>
      <w:szCs w:val="21"/>
    </w:rPr>
  </w:style>
  <w:style w:type="paragraph" w:customStyle="1" w:styleId="NotesText">
    <w:name w:val="Notes Text"/>
    <w:pPr>
      <w:pBdr>
        <w:bottom w:val="single" w:sz="8" w:space="5" w:color="auto"/>
      </w:pBdr>
      <w:ind w:left="1701"/>
      <w:jc w:val="both"/>
    </w:pPr>
    <w:rPr>
      <w:rFonts w:ascii="Arial" w:eastAsia="楷体_GB2312" w:hAnsi="Arial"/>
      <w:noProof/>
      <w:color w:val="000000"/>
      <w:sz w:val="21"/>
      <w:szCs w:val="21"/>
    </w:rPr>
  </w:style>
  <w:style w:type="paragraph" w:styleId="affd">
    <w:name w:val="Document Map"/>
    <w:basedOn w:val="a"/>
    <w:semiHidden/>
    <w:pPr>
      <w:shd w:val="clear" w:color="auto" w:fill="000080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character" w:styleId="affe">
    <w:name w:val="page number"/>
    <w:basedOn w:val="a1"/>
    <w:semiHidden/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noProof/>
      <w:sz w:val="17"/>
    </w:rPr>
  </w:style>
  <w:style w:type="paragraph" w:customStyle="1" w:styleId="ItemStep">
    <w:name w:val="Item Step"/>
    <w:pPr>
      <w:numPr>
        <w:numId w:val="3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ItemList">
    <w:name w:val="Item List"/>
    <w:pPr>
      <w:numPr>
        <w:numId w:val="1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">
    <w:name w:val="Figure"/>
    <w:basedOn w:val="a"/>
    <w:next w:val="FigureDescription"/>
    <w:pPr>
      <w:keepNext/>
      <w:jc w:val="center"/>
    </w:pPr>
  </w:style>
  <w:style w:type="paragraph" w:customStyle="1" w:styleId="commandkeywordsChar">
    <w:name w:val="command keywords Char"/>
    <w:basedOn w:val="a"/>
    <w:rPr>
      <w:b/>
      <w:szCs w:val="21"/>
    </w:rPr>
  </w:style>
  <w:style w:type="paragraph" w:customStyle="1" w:styleId="commandparameterChar">
    <w:name w:val="command parameter Char"/>
    <w:basedOn w:val="a"/>
    <w:next w:val="a"/>
    <w:rPr>
      <w:i/>
    </w:rPr>
  </w:style>
  <w:style w:type="character" w:customStyle="1" w:styleId="commandkeywordsCharChar">
    <w:name w:val="command keywords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paragraph" w:customStyle="1" w:styleId="commandkeywords">
    <w:name w:val="command keywords"/>
    <w:basedOn w:val="a"/>
    <w:rPr>
      <w:b/>
      <w:szCs w:val="21"/>
    </w:rPr>
  </w:style>
  <w:style w:type="paragraph" w:customStyle="1" w:styleId="commandparameter">
    <w:name w:val="command parameter"/>
    <w:basedOn w:val="a"/>
    <w:next w:val="commandkeywords"/>
    <w:rPr>
      <w:i/>
    </w:rPr>
  </w:style>
  <w:style w:type="paragraph" w:styleId="afff">
    <w:name w:val="footnote text"/>
    <w:basedOn w:val="a"/>
    <w:semiHidden/>
    <w:pPr>
      <w:jc w:val="left"/>
    </w:pPr>
    <w:rPr>
      <w:sz w:val="18"/>
      <w:szCs w:val="18"/>
    </w:rPr>
  </w:style>
  <w:style w:type="character" w:styleId="afff0">
    <w:name w:val="footnote reference"/>
    <w:semiHidden/>
    <w:rPr>
      <w:vertAlign w:val="superscript"/>
    </w:rPr>
  </w:style>
  <w:style w:type="paragraph" w:styleId="afff1">
    <w:name w:val="endnote text"/>
    <w:basedOn w:val="a"/>
    <w:semiHidden/>
    <w:pPr>
      <w:jc w:val="left"/>
    </w:pPr>
  </w:style>
  <w:style w:type="character" w:styleId="afff2">
    <w:name w:val="endnote reference"/>
    <w:semiHidden/>
    <w:rPr>
      <w:vertAlign w:val="superscript"/>
    </w:rPr>
  </w:style>
  <w:style w:type="character" w:customStyle="1" w:styleId="Char">
    <w:name w:val="页眉 Char"/>
    <w:link w:val="a4"/>
    <w:uiPriority w:val="99"/>
    <w:rsid w:val="0021543E"/>
    <w:rPr>
      <w:rFonts w:ascii="Arial" w:hAnsi="Arial"/>
      <w:noProof/>
      <w:sz w:val="18"/>
    </w:rPr>
  </w:style>
  <w:style w:type="paragraph" w:styleId="afff3">
    <w:name w:val="Balloon Text"/>
    <w:basedOn w:val="a"/>
    <w:link w:val="Char1"/>
    <w:uiPriority w:val="99"/>
    <w:semiHidden/>
    <w:unhideWhenUsed/>
    <w:rsid w:val="0021543E"/>
    <w:pPr>
      <w:spacing w:before="0" w:after="0" w:line="240" w:lineRule="auto"/>
    </w:pPr>
    <w:rPr>
      <w:sz w:val="16"/>
      <w:szCs w:val="16"/>
    </w:rPr>
  </w:style>
  <w:style w:type="character" w:customStyle="1" w:styleId="Char1">
    <w:name w:val="批注框文本 Char"/>
    <w:link w:val="afff3"/>
    <w:uiPriority w:val="99"/>
    <w:semiHidden/>
    <w:rsid w:val="0021543E"/>
    <w:rPr>
      <w:rFonts w:ascii="Arial" w:hAnsi="Arial"/>
      <w:sz w:val="16"/>
      <w:szCs w:val="16"/>
    </w:rPr>
  </w:style>
  <w:style w:type="character" w:customStyle="1" w:styleId="Char0">
    <w:name w:val="页脚 Char"/>
    <w:link w:val="a5"/>
    <w:uiPriority w:val="99"/>
    <w:rsid w:val="0021543E"/>
    <w:rPr>
      <w:rFonts w:ascii="Arial" w:hAnsi="Arial"/>
      <w:noProof/>
      <w:sz w:val="18"/>
    </w:rPr>
  </w:style>
  <w:style w:type="table" w:styleId="afff4">
    <w:name w:val="Table Grid"/>
    <w:basedOn w:val="a2"/>
    <w:uiPriority w:val="59"/>
    <w:rsid w:val="006A7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5">
    <w:name w:val="Normal (Web)"/>
    <w:basedOn w:val="a"/>
    <w:uiPriority w:val="99"/>
    <w:semiHidden/>
    <w:unhideWhenUsed/>
    <w:rsid w:val="00C45351"/>
    <w:pPr>
      <w:snapToGrid/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D6FCF"/>
    <w:rPr>
      <w:rFonts w:ascii="Arial" w:eastAsia="微软雅黑" w:hAnsi="Arial"/>
      <w:color w:val="538135" w:themeColor="accent6" w:themeShade="BF"/>
      <w:sz w:val="30"/>
    </w:rPr>
  </w:style>
  <w:style w:type="paragraph" w:styleId="HTML">
    <w:name w:val="HTML Preformatted"/>
    <w:basedOn w:val="a"/>
    <w:link w:val="HTMLChar"/>
    <w:uiPriority w:val="99"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Chars="0" w:left="0" w:rightChars="0" w:right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53027F"/>
    <w:rPr>
      <w:rFonts w:ascii="宋体" w:hAnsi="宋体" w:cs="宋体"/>
      <w:sz w:val="24"/>
      <w:szCs w:val="24"/>
    </w:rPr>
  </w:style>
  <w:style w:type="character" w:customStyle="1" w:styleId="pln">
    <w:name w:val="pln"/>
    <w:rsid w:val="0053027F"/>
  </w:style>
  <w:style w:type="character" w:customStyle="1" w:styleId="pun">
    <w:name w:val="pun"/>
    <w:rsid w:val="0053027F"/>
  </w:style>
  <w:style w:type="character" w:styleId="HTML0">
    <w:name w:val="HTML Code"/>
    <w:uiPriority w:val="99"/>
    <w:semiHidden/>
    <w:unhideWhenUsed/>
    <w:rsid w:val="006727B9"/>
    <w:rPr>
      <w:rFonts w:ascii="宋体" w:eastAsia="宋体" w:hAnsi="宋体" w:cs="宋体"/>
      <w:sz w:val="24"/>
      <w:szCs w:val="24"/>
    </w:rPr>
  </w:style>
  <w:style w:type="character" w:styleId="afff6">
    <w:name w:val="Strong"/>
    <w:uiPriority w:val="22"/>
    <w:qFormat/>
    <w:rsid w:val="00C908BB"/>
    <w:rPr>
      <w:b/>
      <w:bCs/>
    </w:rPr>
  </w:style>
  <w:style w:type="character" w:customStyle="1" w:styleId="apple-converted-space">
    <w:name w:val="apple-converted-space"/>
    <w:rsid w:val="00C908BB"/>
  </w:style>
  <w:style w:type="character" w:styleId="afff7">
    <w:name w:val="Emphasis"/>
    <w:uiPriority w:val="20"/>
    <w:qFormat/>
    <w:rsid w:val="00C908BB"/>
    <w:rPr>
      <w:i/>
      <w:iCs/>
    </w:rPr>
  </w:style>
  <w:style w:type="paragraph" w:styleId="afff8">
    <w:name w:val="List Paragraph"/>
    <w:basedOn w:val="a"/>
    <w:uiPriority w:val="34"/>
    <w:qFormat/>
    <w:rsid w:val="00AD3A68"/>
    <w:pPr>
      <w:snapToGrid/>
      <w:spacing w:before="0" w:after="0" w:line="240" w:lineRule="auto"/>
      <w:ind w:leftChars="0" w:left="0" w:rightChars="0" w:right="0" w:firstLineChars="200" w:firstLine="420"/>
      <w:jc w:val="left"/>
    </w:pPr>
    <w:rPr>
      <w:rFonts w:ascii="宋体" w:hAnsi="宋体" w:cs="宋体"/>
      <w:sz w:val="24"/>
      <w:szCs w:val="24"/>
    </w:rPr>
  </w:style>
  <w:style w:type="character" w:styleId="afff9">
    <w:name w:val="FollowedHyperlink"/>
    <w:uiPriority w:val="99"/>
    <w:semiHidden/>
    <w:unhideWhenUsed/>
    <w:rsid w:val="000C55E1"/>
    <w:rPr>
      <w:color w:val="954F72"/>
      <w:u w:val="single"/>
    </w:rPr>
  </w:style>
  <w:style w:type="character" w:styleId="HTML1">
    <w:name w:val="HTML Typewriter"/>
    <w:uiPriority w:val="99"/>
    <w:semiHidden/>
    <w:unhideWhenUsed/>
    <w:rsid w:val="0071223E"/>
    <w:rPr>
      <w:rFonts w:ascii="宋体" w:eastAsia="宋体" w:hAnsi="宋体" w:cs="宋体"/>
      <w:sz w:val="24"/>
      <w:szCs w:val="24"/>
    </w:rPr>
  </w:style>
  <w:style w:type="character" w:styleId="HTML2">
    <w:name w:val="HTML Variable"/>
    <w:uiPriority w:val="99"/>
    <w:semiHidden/>
    <w:unhideWhenUsed/>
    <w:rsid w:val="00516691"/>
    <w:rPr>
      <w:i/>
      <w:iCs/>
    </w:rPr>
  </w:style>
  <w:style w:type="character" w:customStyle="1" w:styleId="number">
    <w:name w:val="number"/>
    <w:rsid w:val="00EF3079"/>
  </w:style>
  <w:style w:type="character" w:customStyle="1" w:styleId="keyword">
    <w:name w:val="keyword"/>
    <w:rsid w:val="00EF3079"/>
  </w:style>
  <w:style w:type="character" w:customStyle="1" w:styleId="string">
    <w:name w:val="string"/>
    <w:rsid w:val="00EF3079"/>
  </w:style>
  <w:style w:type="character" w:customStyle="1" w:styleId="tag">
    <w:name w:val="tag"/>
    <w:rsid w:val="00EF3079"/>
  </w:style>
  <w:style w:type="character" w:customStyle="1" w:styleId="19">
    <w:name w:val="标题1"/>
    <w:rsid w:val="00EF3079"/>
  </w:style>
  <w:style w:type="paragraph" w:customStyle="1" w:styleId="doctext">
    <w:name w:val="doctext"/>
    <w:basedOn w:val="a"/>
    <w:rsid w:val="00BD2F65"/>
    <w:pPr>
      <w:snapToGrid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docemphstrong">
    <w:name w:val="docemphstrong"/>
    <w:rsid w:val="00BD2F65"/>
  </w:style>
  <w:style w:type="character" w:customStyle="1" w:styleId="attrselector">
    <w:name w:val="attr_selector"/>
    <w:rsid w:val="002E6DBB"/>
  </w:style>
  <w:style w:type="character" w:customStyle="1" w:styleId="docemphasis">
    <w:name w:val="docemphasis"/>
    <w:rsid w:val="009F7B71"/>
  </w:style>
  <w:style w:type="character" w:customStyle="1" w:styleId="function">
    <w:name w:val="function"/>
    <w:rsid w:val="00B16DAC"/>
  </w:style>
  <w:style w:type="character" w:customStyle="1" w:styleId="params">
    <w:name w:val="params"/>
    <w:rsid w:val="00B16DAC"/>
  </w:style>
  <w:style w:type="character" w:customStyle="1" w:styleId="prompt">
    <w:name w:val="prompt"/>
    <w:rsid w:val="00B16DAC"/>
  </w:style>
  <w:style w:type="character" w:customStyle="1" w:styleId="nt">
    <w:name w:val="nt"/>
    <w:rsid w:val="00854F83"/>
  </w:style>
  <w:style w:type="character" w:customStyle="1" w:styleId="na">
    <w:name w:val="na"/>
    <w:rsid w:val="00854F83"/>
  </w:style>
  <w:style w:type="character" w:customStyle="1" w:styleId="s">
    <w:name w:val="s"/>
    <w:rsid w:val="00854F83"/>
  </w:style>
  <w:style w:type="character" w:customStyle="1" w:styleId="n">
    <w:name w:val="n"/>
    <w:rsid w:val="00854F83"/>
  </w:style>
  <w:style w:type="character" w:customStyle="1" w:styleId="o">
    <w:name w:val="o"/>
    <w:rsid w:val="00854F83"/>
  </w:style>
  <w:style w:type="character" w:customStyle="1" w:styleId="p">
    <w:name w:val="p"/>
    <w:rsid w:val="00854F83"/>
  </w:style>
  <w:style w:type="character" w:customStyle="1" w:styleId="kn">
    <w:name w:val="kn"/>
    <w:rsid w:val="00854F83"/>
  </w:style>
  <w:style w:type="character" w:customStyle="1" w:styleId="nn">
    <w:name w:val="nn"/>
    <w:rsid w:val="00854F83"/>
  </w:style>
  <w:style w:type="paragraph" w:styleId="afffa">
    <w:name w:val="Subtitle"/>
    <w:basedOn w:val="a"/>
    <w:next w:val="a"/>
    <w:link w:val="Char2"/>
    <w:uiPriority w:val="11"/>
    <w:qFormat/>
    <w:rsid w:val="00077625"/>
    <w:pPr>
      <w:spacing w:before="240" w:after="60" w:line="312" w:lineRule="auto"/>
      <w:jc w:val="center"/>
      <w:outlineLvl w:val="1"/>
    </w:pPr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2">
    <w:name w:val="副标题 Char"/>
    <w:link w:val="afffa"/>
    <w:uiPriority w:val="11"/>
    <w:rsid w:val="00077625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js-issue-title">
    <w:name w:val="js-issue-title"/>
    <w:rsid w:val="00000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4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30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657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6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5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4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7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18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02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6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18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541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51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8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7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2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80752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9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4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92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3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59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0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48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0202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39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2045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877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220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1631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google.cn/topic/libraries/testing-support-library/index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reference/android/support/test/uiautomator/UiSelector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eveloper.android.com/reference/android/support/test/uiautomator/UiSele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support/test/uiautomator/UiSelector.html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witch_ok\&#25216;&#26415;&#36164;&#26009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D8E5-5C6F-42A5-B984-86D0D835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技术资料模板.dot</Template>
  <TotalTime>5885</TotalTime>
  <Pages>9</Pages>
  <Words>715</Words>
  <Characters>4079</Characters>
  <Application>Microsoft Office Word</Application>
  <DocSecurity>0</DocSecurity>
  <Lines>33</Lines>
  <Paragraphs>9</Paragraphs>
  <ScaleCrop>false</ScaleCrop>
  <Company>微软中国</Company>
  <LinksUpToDate>false</LinksUpToDate>
  <CharactersWithSpaces>4785</CharactersWithSpaces>
  <SharedDoc>false</SharedDoc>
  <HLinks>
    <vt:vector size="240" baseType="variant">
      <vt:variant>
        <vt:i4>3539063</vt:i4>
      </vt:variant>
      <vt:variant>
        <vt:i4>189</vt:i4>
      </vt:variant>
      <vt:variant>
        <vt:i4>0</vt:i4>
      </vt:variant>
      <vt:variant>
        <vt:i4>5</vt:i4>
      </vt:variant>
      <vt:variant>
        <vt:lpwstr>http://www.songqintest.com/</vt:lpwstr>
      </vt:variant>
      <vt:variant>
        <vt:lpwstr/>
      </vt:variant>
      <vt:variant>
        <vt:i4>2621553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https://github.com/GoogleChrome/ADBPlugin/issues/14</vt:lpwstr>
      </vt:variant>
      <vt:variant>
        <vt:lpwstr/>
      </vt:variant>
      <vt:variant>
        <vt:i4>4980754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https://developer.android.com/reference/android/webkit/WebView.html</vt:lpwstr>
      </vt:variant>
      <vt:variant>
        <vt:lpwstr>setWebContentsDebuggingEnabled(boolean)</vt:lpwstr>
      </vt:variant>
      <vt:variant>
        <vt:i4>5439574</vt:i4>
      </vt:variant>
      <vt:variant>
        <vt:i4>180</vt:i4>
      </vt:variant>
      <vt:variant>
        <vt:i4>0</vt:i4>
      </vt:variant>
      <vt:variant>
        <vt:i4>5</vt:i4>
      </vt:variant>
      <vt:variant>
        <vt:lpwstr>https://developers.google.com/web/tools/chrome-devtools/remote-debugging/webviews</vt:lpwstr>
      </vt:variant>
      <vt:variant>
        <vt:lpwstr/>
      </vt:variant>
      <vt:variant>
        <vt:i4>5374025</vt:i4>
      </vt:variant>
      <vt:variant>
        <vt:i4>177</vt:i4>
      </vt:variant>
      <vt:variant>
        <vt:i4>0</vt:i4>
      </vt:variant>
      <vt:variant>
        <vt:i4>5</vt:i4>
      </vt:variant>
      <vt:variant>
        <vt:lpwstr>http://droid-at-screen.org/installation.html</vt:lpwstr>
      </vt:variant>
      <vt:variant>
        <vt:lpwstr/>
      </vt:variant>
      <vt:variant>
        <vt:i4>786450</vt:i4>
      </vt:variant>
      <vt:variant>
        <vt:i4>174</vt:i4>
      </vt:variant>
      <vt:variant>
        <vt:i4>0</vt:i4>
      </vt:variant>
      <vt:variant>
        <vt:i4>5</vt:i4>
      </vt:variant>
      <vt:variant>
        <vt:lpwstr>http://www.samsung.com/cn/support/skp/faq/1102385</vt:lpwstr>
      </vt:variant>
      <vt:variant>
        <vt:lpwstr/>
      </vt:variant>
      <vt:variant>
        <vt:i4>7274593</vt:i4>
      </vt:variant>
      <vt:variant>
        <vt:i4>171</vt:i4>
      </vt:variant>
      <vt:variant>
        <vt:i4>0</vt:i4>
      </vt:variant>
      <vt:variant>
        <vt:i4>5</vt:i4>
      </vt:variant>
      <vt:variant>
        <vt:lpwstr>https://saucelabs.com/blog/advanced-locator-strategies</vt:lpwstr>
      </vt:variant>
      <vt:variant>
        <vt:lpwstr/>
      </vt:variant>
      <vt:variant>
        <vt:i4>524357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https://stackoverflow.com/questions/42696158/in-ui-automator-viewer-error-obtaining-device-screenshot-reason-error-unable</vt:lpwstr>
      </vt:variant>
      <vt:variant>
        <vt:lpwstr/>
      </vt:variant>
      <vt:variant>
        <vt:i4>4325466</vt:i4>
      </vt:variant>
      <vt:variant>
        <vt:i4>165</vt:i4>
      </vt:variant>
      <vt:variant>
        <vt:i4>0</vt:i4>
      </vt:variant>
      <vt:variant>
        <vt:i4>5</vt:i4>
      </vt:variant>
      <vt:variant>
        <vt:lpwstr>https://mega.nz/</vt:lpwstr>
      </vt:variant>
      <vt:variant>
        <vt:lpwstr>F!JhcFwKpC!yfhfeUzvIZoSdBgfdZ9Ygg</vt:lpwstr>
      </vt:variant>
      <vt:variant>
        <vt:i4>7143534</vt:i4>
      </vt:variant>
      <vt:variant>
        <vt:i4>162</vt:i4>
      </vt:variant>
      <vt:variant>
        <vt:i4>0</vt:i4>
      </vt:variant>
      <vt:variant>
        <vt:i4>5</vt:i4>
      </vt:variant>
      <vt:variant>
        <vt:lpwstr>https://gist.github.com/wbroek/9321145</vt:lpwstr>
      </vt:variant>
      <vt:variant>
        <vt:lpwstr/>
      </vt:variant>
      <vt:variant>
        <vt:i4>8257596</vt:i4>
      </vt:variant>
      <vt:variant>
        <vt:i4>159</vt:i4>
      </vt:variant>
      <vt:variant>
        <vt:i4>0</vt:i4>
      </vt:variant>
      <vt:variant>
        <vt:i4>5</vt:i4>
      </vt:variant>
      <vt:variant>
        <vt:lpwstr>https://inthecheesefactory.com/blog/how-to-install-google-services-on-genymotion/en</vt:lpwstr>
      </vt:variant>
      <vt:variant>
        <vt:lpwstr/>
      </vt:variant>
      <vt:variant>
        <vt:i4>3276926</vt:i4>
      </vt:variant>
      <vt:variant>
        <vt:i4>156</vt:i4>
      </vt:variant>
      <vt:variant>
        <vt:i4>0</vt:i4>
      </vt:variant>
      <vt:variant>
        <vt:i4>5</vt:i4>
      </vt:variant>
      <vt:variant>
        <vt:lpwstr>https://www.genymotion.com/</vt:lpwstr>
      </vt:variant>
      <vt:variant>
        <vt:lpwstr/>
      </vt:variant>
      <vt:variant>
        <vt:i4>4194311</vt:i4>
      </vt:variant>
      <vt:variant>
        <vt:i4>153</vt:i4>
      </vt:variant>
      <vt:variant>
        <vt:i4>0</vt:i4>
      </vt:variant>
      <vt:variant>
        <vt:i4>5</vt:i4>
      </vt:variant>
      <vt:variant>
        <vt:lpwstr>https://developer.android.google.cn/studio/index.html</vt:lpwstr>
      </vt:variant>
      <vt:variant>
        <vt:lpwstr/>
      </vt:variant>
      <vt:variant>
        <vt:i4>2162733</vt:i4>
      </vt:variant>
      <vt:variant>
        <vt:i4>150</vt:i4>
      </vt:variant>
      <vt:variant>
        <vt:i4>0</vt:i4>
      </vt:variant>
      <vt:variant>
        <vt:i4>5</vt:i4>
      </vt:variant>
      <vt:variant>
        <vt:lpwstr>https://developer.android.com/studio/index.html</vt:lpwstr>
      </vt:variant>
      <vt:variant>
        <vt:lpwstr/>
      </vt:variant>
      <vt:variant>
        <vt:i4>1376336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https://github.com/appium/appium-desktop/releases/latest</vt:lpwstr>
      </vt:variant>
      <vt:variant>
        <vt:lpwstr/>
      </vt:variant>
      <vt:variant>
        <vt:i4>5242900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https://github.com/appium/appium-desktop</vt:lpwstr>
      </vt:variant>
      <vt:variant>
        <vt:lpwstr/>
      </vt:variant>
      <vt:variant>
        <vt:i4>7667809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https://github.com/appium/python-client/issues/162</vt:lpwstr>
      </vt:variant>
      <vt:variant>
        <vt:lpwstr/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_Toc483466603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_Toc483466602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_Toc483466601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_Toc483466600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_Toc483466599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_Toc483466598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_Toc483466597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_Toc483466596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_Toc483466595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_Toc483466594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_Toc483466593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_Toc483466592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_Toc483466591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_Toc483466590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_Toc483466589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_Toc483466588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_Toc483466587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_Toc483466586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_Toc483466585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_Toc483466584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_Toc483466583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_Toc483466582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_Toc483466581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松勤软件测试-Linux教程</dc:title>
  <dc:subject/>
  <dc:creator>松勤软件测试中心</dc:creator>
  <cp:keywords>松勤软件测试</cp:keywords>
  <dc:description/>
  <cp:lastModifiedBy>Windows 用户</cp:lastModifiedBy>
  <cp:revision>81</cp:revision>
  <cp:lastPrinted>2016-06-15T01:15:00Z</cp:lastPrinted>
  <dcterms:created xsi:type="dcterms:W3CDTF">2017-05-29T01:51:00Z</dcterms:created>
  <dcterms:modified xsi:type="dcterms:W3CDTF">2018-12-04T01:24:00Z</dcterms:modified>
</cp:coreProperties>
</file>
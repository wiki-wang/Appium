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F4" w:rsidRDefault="002175A2" w:rsidP="00B40F66">
      <w:pPr>
        <w:pStyle w:val="af8"/>
        <w:spacing w:before="0" w:after="0" w:line="240" w:lineRule="atLeast"/>
        <w:ind w:left="210" w:right="210"/>
        <w:jc w:val="both"/>
      </w:pPr>
      <w:r>
        <w:rPr>
          <w:rFonts w:hint="eastAsia"/>
        </w:rPr>
        <w:t xml:space="preserve">                   </w:t>
      </w:r>
    </w:p>
    <w:p w:rsidR="00FE1B83" w:rsidRDefault="00FE1B83" w:rsidP="004F71F1">
      <w:pPr>
        <w:spacing w:line="240" w:lineRule="auto"/>
        <w:ind w:leftChars="0" w:left="0" w:right="210" w:firstLineChars="100" w:firstLine="210"/>
        <w:rPr>
          <w:rFonts w:ascii="Arial Unicode MS" w:hAnsi="Arial Unicode MS" w:cs="Arial Unicode MS"/>
        </w:rPr>
      </w:pPr>
    </w:p>
    <w:p w:rsidR="00A50E2E" w:rsidRPr="00547E47" w:rsidRDefault="00922B79" w:rsidP="00922B79">
      <w:pPr>
        <w:pStyle w:val="1"/>
        <w:ind w:right="210"/>
      </w:pPr>
      <w:bookmarkStart w:id="0" w:name="_Toc483466582"/>
      <w:r>
        <w:t>概述</w:t>
      </w:r>
      <w:bookmarkStart w:id="1" w:name="_GoBack"/>
      <w:bookmarkEnd w:id="1"/>
    </w:p>
    <w:p w:rsidR="00A50E2E" w:rsidRPr="00A50E2E" w:rsidRDefault="00A50E2E" w:rsidP="007B4D90">
      <w:pPr>
        <w:ind w:left="210" w:right="210"/>
      </w:pPr>
    </w:p>
    <w:bookmarkEnd w:id="0"/>
    <w:p w:rsidR="00E0000C" w:rsidRDefault="00D97860" w:rsidP="00E0000C">
      <w:pPr>
        <w:ind w:leftChars="0" w:right="210"/>
      </w:pPr>
      <w:r>
        <w:t>UI</w:t>
      </w:r>
      <w:r>
        <w:t>自动化</w:t>
      </w:r>
      <w:r w:rsidR="00E0000C">
        <w:rPr>
          <w:rFonts w:hint="eastAsia"/>
        </w:rPr>
        <w:t>自动化</w:t>
      </w:r>
      <w:r>
        <w:rPr>
          <w:rFonts w:hint="eastAsia"/>
        </w:rPr>
        <w:t>，当然也包括</w:t>
      </w:r>
      <w:r>
        <w:rPr>
          <w:rFonts w:hint="eastAsia"/>
        </w:rPr>
        <w:t>appium</w:t>
      </w:r>
      <w:r>
        <w:rPr>
          <w:rFonts w:hint="eastAsia"/>
        </w:rPr>
        <w:t>，</w:t>
      </w:r>
      <w:r w:rsidR="00E0000C">
        <w:rPr>
          <w:rFonts w:hint="eastAsia"/>
        </w:rPr>
        <w:t xml:space="preserve"> </w:t>
      </w:r>
      <w:r w:rsidR="00E0000C">
        <w:rPr>
          <w:rFonts w:hint="eastAsia"/>
        </w:rPr>
        <w:t>主要就是干三种事情：</w:t>
      </w:r>
    </w:p>
    <w:p w:rsidR="00E0000C" w:rsidRDefault="00E0000C" w:rsidP="00E0000C">
      <w:pPr>
        <w:ind w:leftChars="0" w:right="210"/>
      </w:pPr>
      <w:r>
        <w:rPr>
          <w:rFonts w:hint="eastAsia"/>
        </w:rPr>
        <w:t>1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</w:p>
    <w:p w:rsidR="00E0000C" w:rsidRDefault="00E0000C" w:rsidP="00E0000C">
      <w:pPr>
        <w:ind w:leftChars="0" w:right="210"/>
      </w:pPr>
      <w:r>
        <w:rPr>
          <w:rFonts w:hint="eastAsia"/>
        </w:rPr>
        <w:t>2</w:t>
      </w:r>
      <w:r>
        <w:rPr>
          <w:rFonts w:hint="eastAsia"/>
        </w:rPr>
        <w:t>操作元素</w:t>
      </w:r>
      <w:r>
        <w:rPr>
          <w:rFonts w:hint="eastAsia"/>
        </w:rPr>
        <w:t xml:space="preserve"> </w:t>
      </w:r>
      <w:r>
        <w:rPr>
          <w:rFonts w:hint="eastAsia"/>
        </w:rPr>
        <w:t>（包括输入操作：点击、输入字符、拖拽等。</w:t>
      </w:r>
      <w:r>
        <w:rPr>
          <w:rFonts w:hint="eastAsia"/>
        </w:rPr>
        <w:t xml:space="preserve"> </w:t>
      </w:r>
      <w:r>
        <w:rPr>
          <w:rFonts w:hint="eastAsia"/>
        </w:rPr>
        <w:t>输出操作：获取页面元素的各种属性）</w:t>
      </w:r>
    </w:p>
    <w:p w:rsidR="00E0000C" w:rsidRDefault="00E0000C" w:rsidP="00E0000C">
      <w:pPr>
        <w:ind w:leftChars="0" w:right="210"/>
      </w:pPr>
      <w:r>
        <w:rPr>
          <w:rFonts w:hint="eastAsia"/>
        </w:rPr>
        <w:t>3</w:t>
      </w:r>
      <w:r>
        <w:rPr>
          <w:rFonts w:hint="eastAsia"/>
        </w:rPr>
        <w:t>根据</w:t>
      </w:r>
      <w:r>
        <w:t>Appium</w:t>
      </w:r>
      <w:r>
        <w:rPr>
          <w:rFonts w:hint="eastAsia"/>
        </w:rPr>
        <w:t>获取的数据进行分析和处理。</w:t>
      </w:r>
    </w:p>
    <w:p w:rsidR="00E0000C" w:rsidRDefault="00E0000C" w:rsidP="00E0000C">
      <w:pPr>
        <w:ind w:leftChars="0" w:right="210"/>
      </w:pPr>
    </w:p>
    <w:p w:rsidR="00544D05" w:rsidRDefault="00544D05" w:rsidP="00E0000C">
      <w:pPr>
        <w:ind w:leftChars="0" w:right="210"/>
      </w:pPr>
      <w:r>
        <w:t>对于使用</w:t>
      </w:r>
      <w:r>
        <w:rPr>
          <w:rFonts w:hint="eastAsia"/>
        </w:rPr>
        <w:t xml:space="preserve"> appium</w:t>
      </w:r>
      <w:r>
        <w:rPr>
          <w:rFonts w:hint="eastAsia"/>
        </w:rPr>
        <w:t>进行的移动</w:t>
      </w:r>
      <w:r>
        <w:rPr>
          <w:rFonts w:hint="eastAsia"/>
        </w:rPr>
        <w:t>app</w:t>
      </w:r>
      <w:r>
        <w:t xml:space="preserve"> </w:t>
      </w:r>
      <w:r>
        <w:t>自动化来说</w:t>
      </w:r>
      <w:r>
        <w:rPr>
          <w:rFonts w:hint="eastAsia"/>
        </w:rPr>
        <w:t>，</w:t>
      </w:r>
    </w:p>
    <w:p w:rsidR="00B318D9" w:rsidRDefault="00E0000C" w:rsidP="00B318D9">
      <w:pPr>
        <w:ind w:leftChars="0" w:right="210"/>
      </w:pPr>
      <w:r>
        <w:rPr>
          <w:rFonts w:hint="eastAsia"/>
        </w:rPr>
        <w:t>前面两</w:t>
      </w:r>
      <w:r w:rsidR="00544D05">
        <w:rPr>
          <w:rFonts w:hint="eastAsia"/>
        </w:rPr>
        <w:t>个我们要依靠</w:t>
      </w:r>
      <w:r>
        <w:t>App</w:t>
      </w:r>
      <w:r>
        <w:rPr>
          <w:rFonts w:hint="eastAsia"/>
        </w:rPr>
        <w:t>ium</w:t>
      </w:r>
      <w:r w:rsidR="00684F6A">
        <w:rPr>
          <w:rFonts w:hint="eastAsia"/>
        </w:rPr>
        <w:t xml:space="preserve"> </w:t>
      </w:r>
      <w:r>
        <w:rPr>
          <w:rFonts w:hint="eastAsia"/>
        </w:rPr>
        <w:t>提供的能力，</w:t>
      </w:r>
      <w:r w:rsidR="00B318D9">
        <w:rPr>
          <w:rFonts w:hint="eastAsia"/>
        </w:rPr>
        <w:t>这是我们前面没有学习过的。是</w:t>
      </w:r>
      <w:r w:rsidR="00B318D9">
        <w:t>appium</w:t>
      </w:r>
      <w:r w:rsidR="00B318D9">
        <w:t>课程的核心要学的东西</w:t>
      </w:r>
    </w:p>
    <w:p w:rsidR="00544D05" w:rsidRPr="00B318D9" w:rsidRDefault="00544D05" w:rsidP="00E0000C">
      <w:pPr>
        <w:ind w:leftChars="0" w:right="210"/>
      </w:pPr>
    </w:p>
    <w:p w:rsidR="00B318D9" w:rsidRDefault="00E0000C" w:rsidP="00E0000C">
      <w:pPr>
        <w:ind w:leftChars="0" w:right="210"/>
      </w:pPr>
      <w:r>
        <w:rPr>
          <w:rFonts w:hint="eastAsia"/>
        </w:rPr>
        <w:t>第</w:t>
      </w:r>
      <w:r>
        <w:rPr>
          <w:rFonts w:hint="eastAsia"/>
        </w:rPr>
        <w:t xml:space="preserve">3 </w:t>
      </w:r>
      <w:r>
        <w:rPr>
          <w:rFonts w:hint="eastAsia"/>
        </w:rPr>
        <w:t>个则是</w:t>
      </w:r>
      <w:r w:rsidR="00B318D9">
        <w:rPr>
          <w:rFonts w:hint="eastAsia"/>
        </w:rPr>
        <w:t>依赖</w:t>
      </w:r>
      <w:r>
        <w:rPr>
          <w:rFonts w:hint="eastAsia"/>
        </w:rPr>
        <w:t>于我们前面学过的</w:t>
      </w:r>
      <w:r>
        <w:rPr>
          <w:rFonts w:hint="eastAsia"/>
        </w:rPr>
        <w:t>python</w:t>
      </w:r>
      <w:r>
        <w:rPr>
          <w:rFonts w:hint="eastAsia"/>
        </w:rPr>
        <w:t>语言的知识。</w:t>
      </w:r>
      <w:r w:rsidR="00B318D9">
        <w:rPr>
          <w:rFonts w:hint="eastAsia"/>
        </w:rPr>
        <w:t>这本质上是看大家的编程基础能力怎样。</w:t>
      </w:r>
      <w:r w:rsidR="00547E47">
        <w:rPr>
          <w:rFonts w:hint="eastAsia"/>
        </w:rPr>
        <w:t>也</w:t>
      </w:r>
      <w:r w:rsidR="00B318D9">
        <w:rPr>
          <w:rFonts w:hint="eastAsia"/>
        </w:rPr>
        <w:t>是确实我们整个自动化课程的的重点。</w:t>
      </w:r>
    </w:p>
    <w:p w:rsidR="001A12EF" w:rsidRDefault="001A12EF" w:rsidP="00E0000C">
      <w:pPr>
        <w:ind w:leftChars="0" w:right="210"/>
      </w:pPr>
    </w:p>
    <w:p w:rsidR="00F74E83" w:rsidRDefault="00F74E83" w:rsidP="008D6FCF">
      <w:pPr>
        <w:ind w:left="210" w:right="210"/>
      </w:pPr>
    </w:p>
    <w:p w:rsidR="003F3936" w:rsidRDefault="00547E47" w:rsidP="00547E47">
      <w:pPr>
        <w:ind w:left="210" w:right="210"/>
      </w:pPr>
      <w:r>
        <w:rPr>
          <w:rFonts w:hint="eastAsia"/>
        </w:rPr>
        <w:t>=============</w:t>
      </w:r>
    </w:p>
    <w:p w:rsidR="003F3936" w:rsidRDefault="003F3936" w:rsidP="003F3936">
      <w:pPr>
        <w:ind w:left="210" w:right="210"/>
      </w:pPr>
      <w:r w:rsidRPr="003F3936">
        <w:rPr>
          <w:highlight w:val="yellow"/>
        </w:rPr>
        <w:t>我们先回顾一下上次的示例代码</w:t>
      </w:r>
      <w:r w:rsidR="00A14A8E">
        <w:rPr>
          <w:rFonts w:hint="eastAsia"/>
        </w:rPr>
        <w:t>,</w:t>
      </w:r>
      <w:r w:rsidR="00A14A8E" w:rsidRPr="00A14A8E">
        <w:rPr>
          <w:rFonts w:hint="eastAsia"/>
        </w:rPr>
        <w:t xml:space="preserve"> </w:t>
      </w:r>
      <w:r w:rsidR="00A14A8E" w:rsidRPr="00A14A8E">
        <w:rPr>
          <w:rFonts w:hint="eastAsia"/>
        </w:rPr>
        <w:t>上次我们只是大概的过了一遍。</w:t>
      </w:r>
      <w:r w:rsidR="00A14A8E" w:rsidRPr="00A14A8E">
        <w:rPr>
          <w:rFonts w:hint="eastAsia"/>
        </w:rPr>
        <w:t xml:space="preserve"> </w:t>
      </w:r>
      <w:r w:rsidR="00A14A8E">
        <w:rPr>
          <w:rFonts w:hint="eastAsia"/>
        </w:rPr>
        <w:t>具体的每行代码的细节</w:t>
      </w:r>
      <w:r w:rsidR="00A14A8E" w:rsidRPr="00A14A8E">
        <w:rPr>
          <w:rFonts w:hint="eastAsia"/>
        </w:rPr>
        <w:t>原理，没给大家讲。现在我们在和大家仔细的来分析一下。</w:t>
      </w:r>
    </w:p>
    <w:p w:rsidR="00A14A8E" w:rsidRDefault="00A14A8E" w:rsidP="003F3936">
      <w:pPr>
        <w:ind w:left="210" w:right="210"/>
      </w:pPr>
    </w:p>
    <w:p w:rsidR="00A14A8E" w:rsidRDefault="00547E47" w:rsidP="003F3936">
      <w:pPr>
        <w:ind w:left="210" w:right="210"/>
      </w:pPr>
      <w:r>
        <w:rPr>
          <w:rFonts w:hint="eastAsia"/>
          <w:color w:val="C45911" w:themeColor="accent2" w:themeShade="BF"/>
        </w:rPr>
        <w:t>大家注意</w:t>
      </w:r>
      <w:r w:rsidR="00A14A8E" w:rsidRPr="00A14A8E">
        <w:rPr>
          <w:rFonts w:hint="eastAsia"/>
          <w:color w:val="C45911" w:themeColor="accent2" w:themeShade="BF"/>
        </w:rPr>
        <w:t>注释讲解</w:t>
      </w:r>
    </w:p>
    <w:p w:rsidR="003F3936" w:rsidRPr="00A14A8E" w:rsidRDefault="00055047" w:rsidP="00D34DCA">
      <w:pPr>
        <w:pStyle w:val="1"/>
        <w:ind w:right="210"/>
      </w:pPr>
      <w:r>
        <w:t>代码</w:t>
      </w:r>
      <w:r w:rsidR="00D34DCA">
        <w:t>解释</w:t>
      </w:r>
    </w:p>
    <w:p w:rsidR="003F3936" w:rsidRDefault="003F3936" w:rsidP="003F3936">
      <w:pPr>
        <w:ind w:left="210" w:right="210"/>
      </w:pPr>
    </w:p>
    <w:p w:rsidR="00547E47" w:rsidRDefault="005E4EFC" w:rsidP="00547E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C45911" w:themeColor="accent2" w:themeShade="BF"/>
          <w:sz w:val="22"/>
          <w:szCs w:val="22"/>
        </w:rPr>
      </w:pPr>
      <w:r w:rsidRPr="00F969BB">
        <w:rPr>
          <w:rFonts w:eastAsia="宋体" w:cs="宋体"/>
          <w:color w:val="A435A8"/>
          <w:sz w:val="22"/>
          <w:szCs w:val="22"/>
        </w:rPr>
        <w:lastRenderedPageBreak/>
        <w:t xml:space="preserve">from </w:t>
      </w:r>
      <w:r w:rsidRPr="00F969BB">
        <w:rPr>
          <w:rFonts w:eastAsia="宋体" w:cs="宋体"/>
          <w:color w:val="336F95"/>
          <w:sz w:val="22"/>
          <w:szCs w:val="22"/>
        </w:rPr>
        <w:t xml:space="preserve">appium </w:t>
      </w:r>
      <w:r w:rsidRPr="00F969BB">
        <w:rPr>
          <w:rFonts w:eastAsia="宋体" w:cs="宋体"/>
          <w:color w:val="A435A8"/>
          <w:sz w:val="22"/>
          <w:szCs w:val="22"/>
        </w:rPr>
        <w:t xml:space="preserve">import </w:t>
      </w:r>
      <w:r w:rsidRPr="00F969BB">
        <w:rPr>
          <w:rFonts w:eastAsia="宋体" w:cs="宋体"/>
          <w:color w:val="336F95"/>
          <w:sz w:val="22"/>
          <w:szCs w:val="22"/>
        </w:rPr>
        <w:t>webdriver</w:t>
      </w:r>
      <w:r w:rsidR="003F3936" w:rsidRPr="00F969BB">
        <w:rPr>
          <w:rFonts w:eastAsia="宋体" w:cs="宋体"/>
          <w:i/>
          <w:iCs/>
          <w:color w:val="999988"/>
          <w:sz w:val="22"/>
          <w:szCs w:val="22"/>
        </w:rPr>
        <w:br/>
      </w:r>
      <w:r w:rsidR="003F3936" w:rsidRPr="00F969BB">
        <w:rPr>
          <w:rFonts w:eastAsia="宋体" w:cs="宋体"/>
          <w:i/>
          <w:iCs/>
          <w:color w:val="999988"/>
          <w:sz w:val="22"/>
          <w:szCs w:val="22"/>
        </w:rPr>
        <w:br/>
      </w:r>
    </w:p>
    <w:p w:rsidR="00A24BC7" w:rsidRDefault="00A24BC7" w:rsidP="002B43B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C45911" w:themeColor="accent2" w:themeShade="BF"/>
          <w:sz w:val="22"/>
          <w:szCs w:val="22"/>
        </w:rPr>
      </w:pPr>
    </w:p>
    <w:p w:rsidR="004B2847" w:rsidRPr="002B43B1" w:rsidRDefault="004B2847" w:rsidP="002B43B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C45911" w:themeColor="accent2" w:themeShade="BF"/>
          <w:sz w:val="22"/>
          <w:szCs w:val="22"/>
        </w:rPr>
      </w:pPr>
    </w:p>
    <w:p w:rsidR="003F3936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ascii="宋体" w:eastAsia="宋体" w:hAnsi="宋体" w:cs="宋体"/>
          <w:i/>
          <w:iCs/>
          <w:color w:val="999988"/>
          <w:sz w:val="22"/>
          <w:szCs w:val="22"/>
        </w:rPr>
      </w:pP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A435A8"/>
          <w:sz w:val="22"/>
          <w:szCs w:val="22"/>
        </w:rPr>
        <w:t xml:space="preserve">import </w:t>
      </w:r>
      <w:r w:rsidRPr="00F969BB">
        <w:rPr>
          <w:rFonts w:eastAsia="宋体" w:cs="宋体"/>
          <w:color w:val="336F95"/>
          <w:sz w:val="22"/>
          <w:szCs w:val="22"/>
        </w:rPr>
        <w:t>time,traceback</w:t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="00547E47"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这里定义的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 desired_capabilities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，作为下面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 webdriver.Remote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br/>
      </w:r>
      <w:r w:rsidR="00547E47"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初始化一个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webdriver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的参数。</w:t>
      </w:r>
    </w:p>
    <w:p w:rsidR="00547E47" w:rsidRPr="00F969BB" w:rsidRDefault="003F3936" w:rsidP="00547E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="00547E47"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这些键值对告诉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appium server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测试程序希望进行的是什么样的测试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</w:p>
    <w:p w:rsidR="00D74483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color w:val="336F95"/>
          <w:sz w:val="22"/>
          <w:szCs w:val="22"/>
        </w:rPr>
        <w:t xml:space="preserve">desired_caps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336F95"/>
          <w:sz w:val="22"/>
          <w:szCs w:val="22"/>
        </w:rPr>
        <w:t>{}</w:t>
      </w:r>
    </w:p>
    <w:p w:rsidR="00D74483" w:rsidRDefault="00D7448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D74483" w:rsidRDefault="00D7448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ascii="宋体" w:eastAsia="宋体" w:hAnsi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C70E7">
        <w:rPr>
          <w:rFonts w:ascii="宋体" w:eastAsia="宋体" w:hAnsi="宋体" w:cs="宋体" w:hint="eastAsia"/>
          <w:i/>
          <w:iCs/>
          <w:color w:val="999988"/>
          <w:sz w:val="22"/>
          <w:szCs w:val="22"/>
          <w:highlight w:val="cyan"/>
        </w:rPr>
        <w:t>测试平台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,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不能写错</w:t>
      </w:r>
      <w:r w:rsidR="003F3936" w:rsidRPr="00F969BB">
        <w:rPr>
          <w:rFonts w:eastAsia="宋体" w:cs="宋体"/>
          <w:color w:val="336F95"/>
          <w:sz w:val="22"/>
          <w:szCs w:val="22"/>
        </w:rPr>
        <w:br/>
        <w:t>desired_caps[</w:t>
      </w:r>
      <w:r w:rsidR="003F3936" w:rsidRPr="00F969BB">
        <w:rPr>
          <w:rFonts w:eastAsia="宋体" w:cs="宋体"/>
          <w:color w:val="24AA1C"/>
          <w:sz w:val="22"/>
          <w:szCs w:val="22"/>
        </w:rPr>
        <w:t>'platformName'</w:t>
      </w:r>
      <w:r w:rsidR="003F3936"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="003F3936"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="003F3936" w:rsidRPr="00F969BB">
        <w:rPr>
          <w:rFonts w:eastAsia="宋体" w:cs="宋体"/>
          <w:color w:val="24AA1C"/>
          <w:sz w:val="22"/>
          <w:szCs w:val="22"/>
        </w:rPr>
        <w:t xml:space="preserve">'Android'  </w:t>
      </w:r>
    </w:p>
    <w:p w:rsidR="00D74483" w:rsidRDefault="00D7448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  <w:r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平台版本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,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不能写错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="003F3936" w:rsidRPr="00F969BB">
        <w:rPr>
          <w:rFonts w:eastAsia="宋体" w:cs="宋体"/>
          <w:color w:val="336F95"/>
          <w:sz w:val="22"/>
          <w:szCs w:val="22"/>
        </w:rPr>
        <w:t>desired_caps[</w:t>
      </w:r>
      <w:r w:rsidR="003F3936" w:rsidRPr="00F969BB">
        <w:rPr>
          <w:rFonts w:eastAsia="宋体" w:cs="宋体"/>
          <w:color w:val="24AA1C"/>
          <w:sz w:val="22"/>
          <w:szCs w:val="22"/>
        </w:rPr>
        <w:t>'platformVersion'</w:t>
      </w:r>
      <w:r w:rsidR="003F3936"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="003F3936"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="003F3936" w:rsidRPr="00F969BB">
        <w:rPr>
          <w:rFonts w:eastAsia="宋体" w:cs="宋体"/>
          <w:color w:val="24AA1C"/>
          <w:sz w:val="22"/>
          <w:szCs w:val="22"/>
        </w:rPr>
        <w:t>'</w:t>
      </w:r>
      <w:r w:rsidR="002A4411">
        <w:rPr>
          <w:rFonts w:eastAsia="宋体" w:cs="宋体"/>
          <w:color w:val="24AA1C"/>
          <w:sz w:val="22"/>
          <w:szCs w:val="22"/>
        </w:rPr>
        <w:t>7</w:t>
      </w:r>
      <w:r w:rsidR="003F3936" w:rsidRPr="00F969BB">
        <w:rPr>
          <w:rFonts w:eastAsia="宋体" w:cs="宋体"/>
          <w:color w:val="24AA1C"/>
          <w:sz w:val="22"/>
          <w:szCs w:val="22"/>
        </w:rPr>
        <w:t xml:space="preserve">'   </w:t>
      </w:r>
    </w:p>
    <w:p w:rsidR="00D74483" w:rsidRDefault="00D7448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ascii="宋体" w:eastAsia="宋体" w:hAnsi="宋体" w:cs="宋体"/>
          <w:i/>
          <w:iCs/>
          <w:color w:val="999988"/>
          <w:sz w:val="22"/>
          <w:szCs w:val="22"/>
        </w:rPr>
      </w:pPr>
    </w:p>
    <w:p w:rsidR="00547E47" w:rsidRDefault="00D7448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  <w:r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C70E7">
        <w:rPr>
          <w:rFonts w:ascii="宋体" w:eastAsia="宋体" w:hAnsi="宋体" w:cs="宋体" w:hint="eastAsia"/>
          <w:i/>
          <w:iCs/>
          <w:color w:val="999988"/>
          <w:sz w:val="22"/>
          <w:szCs w:val="22"/>
          <w:highlight w:val="cyan"/>
        </w:rPr>
        <w:t>设备名称，</w:t>
      </w:r>
      <w:r w:rsidR="00547E47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android上随便填写一个值</w:t>
      </w:r>
      <w:r w:rsidR="003F3936"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="003F3936" w:rsidRPr="00F969BB">
        <w:rPr>
          <w:rFonts w:eastAsia="宋体" w:cs="宋体"/>
          <w:color w:val="336F95"/>
          <w:sz w:val="22"/>
          <w:szCs w:val="22"/>
        </w:rPr>
        <w:t>desired_caps[</w:t>
      </w:r>
      <w:r w:rsidR="003F3936" w:rsidRPr="00F969BB">
        <w:rPr>
          <w:rFonts w:eastAsia="宋体" w:cs="宋体"/>
          <w:color w:val="24AA1C"/>
          <w:sz w:val="22"/>
          <w:szCs w:val="22"/>
        </w:rPr>
        <w:t>'deviceName'</w:t>
      </w:r>
      <w:r w:rsidR="003F3936"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="003F3936"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="003F3936" w:rsidRPr="00F969BB">
        <w:rPr>
          <w:rFonts w:eastAsia="宋体" w:cs="宋体"/>
          <w:color w:val="24AA1C"/>
          <w:sz w:val="22"/>
          <w:szCs w:val="22"/>
        </w:rPr>
        <w:t>'test'</w:t>
      </w:r>
    </w:p>
    <w:p w:rsidR="00547E47" w:rsidRDefault="00547E47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</w:p>
    <w:p w:rsidR="009F3841" w:rsidRDefault="003F3936" w:rsidP="00547E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color w:val="24AA1C"/>
          <w:sz w:val="22"/>
          <w:szCs w:val="22"/>
        </w:rPr>
        <w:br/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#apk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文件路径名，如果设备还没有此应用，则会安装。</w:t>
      </w:r>
    </w:p>
    <w:p w:rsidR="009F3841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  <w:r w:rsidRPr="00F969BB">
        <w:rPr>
          <w:rFonts w:eastAsia="宋体" w:cs="宋体"/>
          <w:color w:val="336F95"/>
          <w:sz w:val="22"/>
          <w:szCs w:val="22"/>
        </w:rPr>
        <w:t>desired_caps[</w:t>
      </w:r>
      <w:r w:rsidRPr="00F969BB">
        <w:rPr>
          <w:rFonts w:eastAsia="宋体" w:cs="宋体"/>
          <w:color w:val="24AA1C"/>
          <w:sz w:val="22"/>
          <w:szCs w:val="22"/>
        </w:rPr>
        <w:t>'app'</w:t>
      </w:r>
      <w:r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24AA1C"/>
          <w:sz w:val="22"/>
          <w:szCs w:val="22"/>
        </w:rPr>
        <w:t>r'</w:t>
      </w:r>
      <w:r w:rsidR="00B15053">
        <w:rPr>
          <w:rFonts w:eastAsia="宋体" w:cs="宋体" w:hint="eastAsia"/>
          <w:color w:val="24AA1C"/>
          <w:sz w:val="22"/>
          <w:szCs w:val="22"/>
        </w:rPr>
        <w:t>d</w:t>
      </w:r>
      <w:r w:rsidRPr="00F969BB">
        <w:rPr>
          <w:rFonts w:eastAsia="宋体" w:cs="宋体"/>
          <w:color w:val="24AA1C"/>
          <w:sz w:val="22"/>
          <w:szCs w:val="22"/>
        </w:rPr>
        <w:t>:\apk\toutiao.apk'</w:t>
      </w:r>
    </w:p>
    <w:p w:rsidR="009F3841" w:rsidRDefault="009F3841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</w:p>
    <w:p w:rsidR="002C2F73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color w:val="24AA1C"/>
          <w:sz w:val="22"/>
          <w:szCs w:val="22"/>
        </w:rPr>
        <w:br/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#app package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名，一定要有，是</w:t>
      </w:r>
      <w:r w:rsidR="00EF2A44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开发者给app取的名字，可以唯一标识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这个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app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。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t>desired_caps[</w:t>
      </w:r>
      <w:r w:rsidRPr="00F969BB">
        <w:rPr>
          <w:rFonts w:eastAsia="宋体" w:cs="宋体"/>
          <w:color w:val="24AA1C"/>
          <w:sz w:val="22"/>
          <w:szCs w:val="22"/>
        </w:rPr>
        <w:t>'appPackage'</w:t>
      </w:r>
      <w:r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24AA1C"/>
          <w:sz w:val="22"/>
          <w:szCs w:val="22"/>
        </w:rPr>
        <w:t>'io.manong.developerdaily'</w:t>
      </w:r>
      <w:r w:rsidRPr="00F969BB">
        <w:rPr>
          <w:rFonts w:eastAsia="宋体" w:cs="宋体"/>
          <w:color w:val="24AA1C"/>
          <w:sz w:val="22"/>
          <w:szCs w:val="22"/>
        </w:rPr>
        <w:br/>
      </w:r>
    </w:p>
    <w:p w:rsidR="002C2F73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  <w:r w:rsidRPr="00F969BB">
        <w:rPr>
          <w:rFonts w:eastAsia="宋体" w:cs="宋体"/>
          <w:i/>
          <w:iCs/>
          <w:color w:val="999988"/>
          <w:sz w:val="22"/>
          <w:szCs w:val="22"/>
        </w:rPr>
        <w:t>#app</w:t>
      </w:r>
      <w:r w:rsidR="00055047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启动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Activity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，也是必须的参数。</w:t>
      </w:r>
      <w:r w:rsidR="00B1505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安卓应用一个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Activity </w:t>
      </w:r>
      <w:r w:rsidR="00B15053">
        <w:rPr>
          <w:rFonts w:eastAsia="宋体" w:cs="宋体"/>
          <w:i/>
          <w:iCs/>
          <w:color w:val="999988"/>
          <w:sz w:val="22"/>
          <w:szCs w:val="22"/>
        </w:rPr>
        <w:t>就对应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="00B1505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一个用户操作界面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t>desired_caps[</w:t>
      </w:r>
      <w:r w:rsidRPr="00F969BB">
        <w:rPr>
          <w:rFonts w:eastAsia="宋体" w:cs="宋体"/>
          <w:color w:val="24AA1C"/>
          <w:sz w:val="22"/>
          <w:szCs w:val="22"/>
        </w:rPr>
        <w:t>'appActivity'</w:t>
      </w:r>
      <w:r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24AA1C"/>
          <w:sz w:val="22"/>
          <w:szCs w:val="22"/>
        </w:rPr>
        <w:t>'io.toutiao.android.ui.activity.LaunchActivity'</w:t>
      </w:r>
    </w:p>
    <w:p w:rsidR="00547E47" w:rsidRDefault="003F3936" w:rsidP="00547E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ascii="宋体" w:eastAsia="宋体" w:hAnsi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color w:val="24AA1C"/>
          <w:sz w:val="22"/>
          <w:szCs w:val="22"/>
        </w:rPr>
        <w:br/>
      </w:r>
      <w:r w:rsidR="00F772C3">
        <w:rPr>
          <w:rFonts w:ascii="宋体" w:eastAsia="宋体" w:hAnsi="宋体" w:cs="宋体"/>
          <w:i/>
          <w:iCs/>
          <w:color w:val="999988"/>
          <w:sz w:val="22"/>
          <w:szCs w:val="22"/>
        </w:rPr>
        <w:t># 如果我们自动化</w:t>
      </w:r>
      <w:r w:rsidR="00F772C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</w:t>
      </w:r>
      <w:r w:rsidR="00F772C3">
        <w:rPr>
          <w:rFonts w:ascii="宋体" w:eastAsia="宋体" w:hAnsi="宋体" w:cs="宋体"/>
          <w:i/>
          <w:iCs/>
          <w:color w:val="999988"/>
          <w:sz w:val="22"/>
          <w:szCs w:val="22"/>
        </w:rPr>
        <w:t>要输入的信息里面有中文字符</w:t>
      </w:r>
      <w:r w:rsidR="00F772C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</w:t>
      </w:r>
      <w:r w:rsidR="00F772C3">
        <w:rPr>
          <w:rFonts w:ascii="宋体" w:eastAsia="宋体" w:hAnsi="宋体" w:cs="宋体"/>
          <w:i/>
          <w:iCs/>
          <w:color w:val="999988"/>
          <w:sz w:val="22"/>
          <w:szCs w:val="22"/>
        </w:rPr>
        <w:t>需要这个参数</w:t>
      </w:r>
      <w:r w:rsidR="00F772C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</w:t>
      </w:r>
      <w:r w:rsidR="00F772C3">
        <w:rPr>
          <w:rFonts w:ascii="宋体" w:eastAsia="宋体" w:hAnsi="宋体" w:cs="宋体"/>
          <w:i/>
          <w:iCs/>
          <w:color w:val="999988"/>
          <w:sz w:val="22"/>
          <w:szCs w:val="22"/>
        </w:rPr>
        <w:t>否则可以不要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加上这个参数会新加一种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unicode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输入法</w:t>
      </w:r>
    </w:p>
    <w:p w:rsidR="00F772C3" w:rsidRDefault="003F3936" w:rsidP="00547E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86B3"/>
          <w:sz w:val="22"/>
          <w:szCs w:val="22"/>
        </w:rPr>
      </w:pPr>
      <w:r w:rsidRPr="00F969BB">
        <w:rPr>
          <w:rFonts w:eastAsia="宋体" w:cs="宋体"/>
          <w:color w:val="336F95"/>
          <w:sz w:val="22"/>
          <w:szCs w:val="22"/>
        </w:rPr>
        <w:t>desired_caps[</w:t>
      </w:r>
      <w:r w:rsidRPr="00F969BB">
        <w:rPr>
          <w:rFonts w:eastAsia="宋体" w:cs="宋体"/>
          <w:color w:val="24AA1C"/>
          <w:sz w:val="22"/>
          <w:szCs w:val="22"/>
        </w:rPr>
        <w:t>'unicodeKeyboard'</w:t>
      </w:r>
      <w:r w:rsidRPr="00F969BB">
        <w:rPr>
          <w:rFonts w:eastAsia="宋体" w:cs="宋体"/>
          <w:color w:val="336F95"/>
          <w:sz w:val="22"/>
          <w:szCs w:val="22"/>
        </w:rPr>
        <w:t xml:space="preserve">] 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0086B3"/>
          <w:sz w:val="22"/>
          <w:szCs w:val="22"/>
        </w:rPr>
        <w:t>True</w:t>
      </w:r>
    </w:p>
    <w:p w:rsidR="00F772C3" w:rsidRDefault="00F772C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86B3"/>
          <w:sz w:val="22"/>
          <w:szCs w:val="22"/>
        </w:rPr>
      </w:pPr>
    </w:p>
    <w:p w:rsidR="00F772C3" w:rsidRDefault="00F772C3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86B3"/>
          <w:sz w:val="22"/>
          <w:szCs w:val="22"/>
        </w:rPr>
      </w:pPr>
      <w:r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#</w:t>
      </w:r>
      <w:r>
        <w:rPr>
          <w:rFonts w:ascii="宋体" w:eastAsia="宋体" w:hAnsi="宋体" w:cs="宋体"/>
          <w:i/>
          <w:iCs/>
          <w:color w:val="999988"/>
          <w:sz w:val="22"/>
          <w:szCs w:val="22"/>
        </w:rPr>
        <w:t xml:space="preserve"> 表示测试完后</w:t>
      </w:r>
      <w:r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</w:t>
      </w:r>
      <w:r>
        <w:rPr>
          <w:rFonts w:ascii="宋体" w:eastAsia="宋体" w:hAnsi="宋体" w:cs="宋体"/>
          <w:i/>
          <w:iCs/>
          <w:color w:val="999988"/>
          <w:sz w:val="22"/>
          <w:szCs w:val="22"/>
        </w:rPr>
        <w:t>输入法还要还原成原来的</w:t>
      </w:r>
      <w:r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，</w:t>
      </w:r>
      <w:r>
        <w:rPr>
          <w:rFonts w:ascii="宋体" w:eastAsia="宋体" w:hAnsi="宋体" w:cs="宋体"/>
          <w:i/>
          <w:iCs/>
          <w:color w:val="999988"/>
          <w:sz w:val="22"/>
          <w:szCs w:val="22"/>
        </w:rPr>
        <w:t>比如原来是搜狗输入法</w:t>
      </w:r>
    </w:p>
    <w:p w:rsidR="00F772C3" w:rsidRPr="00F772C3" w:rsidRDefault="00F772C3" w:rsidP="00F772C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4"/>
          <w:szCs w:val="27"/>
        </w:rPr>
      </w:pPr>
      <w:r w:rsidRPr="00F772C3">
        <w:rPr>
          <w:rFonts w:eastAsia="宋体" w:cs="宋体"/>
          <w:color w:val="336F95"/>
          <w:sz w:val="24"/>
          <w:szCs w:val="27"/>
          <w:shd w:val="clear" w:color="auto" w:fill="E4E4FF"/>
        </w:rPr>
        <w:t>desired_caps</w:t>
      </w:r>
      <w:r w:rsidRPr="00F772C3">
        <w:rPr>
          <w:rFonts w:eastAsia="宋体" w:cs="宋体"/>
          <w:color w:val="336F95"/>
          <w:sz w:val="24"/>
          <w:szCs w:val="27"/>
        </w:rPr>
        <w:t>[</w:t>
      </w:r>
      <w:r w:rsidRPr="00F772C3">
        <w:rPr>
          <w:rFonts w:eastAsia="宋体" w:cs="宋体"/>
          <w:color w:val="24AA1C"/>
          <w:sz w:val="24"/>
          <w:szCs w:val="27"/>
        </w:rPr>
        <w:t>'resetKeyboard'</w:t>
      </w:r>
      <w:r w:rsidRPr="00F772C3">
        <w:rPr>
          <w:rFonts w:eastAsia="宋体" w:cs="宋体"/>
          <w:color w:val="336F95"/>
          <w:sz w:val="24"/>
          <w:szCs w:val="27"/>
        </w:rPr>
        <w:t xml:space="preserve">]  </w:t>
      </w:r>
      <w:r w:rsidRPr="00F772C3">
        <w:rPr>
          <w:rFonts w:eastAsia="宋体" w:cs="宋体"/>
          <w:b/>
          <w:bCs/>
          <w:color w:val="EE3C46"/>
          <w:sz w:val="24"/>
          <w:szCs w:val="27"/>
        </w:rPr>
        <w:t xml:space="preserve">= </w:t>
      </w:r>
      <w:r w:rsidRPr="00F772C3">
        <w:rPr>
          <w:rFonts w:eastAsia="宋体" w:cs="宋体"/>
          <w:color w:val="0086B3"/>
          <w:sz w:val="24"/>
          <w:szCs w:val="27"/>
        </w:rPr>
        <w:t>True</w:t>
      </w:r>
    </w:p>
    <w:p w:rsidR="00F772C3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color w:val="0086B3"/>
          <w:sz w:val="22"/>
          <w:szCs w:val="22"/>
        </w:rPr>
        <w:br/>
      </w:r>
      <w:r w:rsidR="00F772C3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="00F772C3">
        <w:rPr>
          <w:rFonts w:eastAsia="宋体" w:cs="宋体"/>
          <w:i/>
          <w:iCs/>
          <w:color w:val="999988"/>
          <w:sz w:val="22"/>
          <w:szCs w:val="22"/>
        </w:rPr>
        <w:t>这个</w:t>
      </w:r>
      <w:r w:rsidR="00F772C3">
        <w:rPr>
          <w:rFonts w:eastAsia="宋体" w:cs="宋体"/>
          <w:i/>
          <w:iCs/>
          <w:color w:val="999988"/>
          <w:sz w:val="22"/>
          <w:szCs w:val="22"/>
        </w:rPr>
        <w:t>noReset</w:t>
      </w:r>
      <w:r w:rsidR="00F772C3">
        <w:rPr>
          <w:rFonts w:eastAsia="宋体" w:cs="宋体"/>
          <w:i/>
          <w:iCs/>
          <w:color w:val="999988"/>
          <w:sz w:val="22"/>
          <w:szCs w:val="22"/>
        </w:rPr>
        <w:t>参数</w:t>
      </w:r>
      <w:r w:rsidR="00F772C3"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 w:rsidR="00F772C3">
        <w:rPr>
          <w:rFonts w:eastAsia="宋体" w:cs="宋体"/>
          <w:i/>
          <w:iCs/>
          <w:color w:val="999988"/>
          <w:sz w:val="22"/>
          <w:szCs w:val="22"/>
        </w:rPr>
        <w:t>非常重要</w:t>
      </w:r>
      <w:r w:rsidR="00F772C3">
        <w:rPr>
          <w:rFonts w:eastAsia="宋体" w:cs="宋体" w:hint="eastAsia"/>
          <w:i/>
          <w:iCs/>
          <w:color w:val="999988"/>
          <w:sz w:val="22"/>
          <w:szCs w:val="22"/>
        </w:rPr>
        <w:t>！！</w:t>
      </w:r>
    </w:p>
    <w:p w:rsidR="00381DD0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86B3"/>
          <w:sz w:val="22"/>
          <w:szCs w:val="22"/>
        </w:rPr>
      </w:pP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保证了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app </w:t>
      </w:r>
      <w:r w:rsidR="00547E47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测试前不会清除数据，缺省是会清除数据的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t>desired_caps[</w:t>
      </w:r>
      <w:r w:rsidRPr="00F969BB">
        <w:rPr>
          <w:rFonts w:eastAsia="宋体" w:cs="宋体"/>
          <w:color w:val="24AA1C"/>
          <w:sz w:val="22"/>
          <w:szCs w:val="22"/>
        </w:rPr>
        <w:t>'noReset'</w:t>
      </w:r>
      <w:r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0086B3"/>
          <w:sz w:val="22"/>
          <w:szCs w:val="22"/>
        </w:rPr>
        <w:t>True</w:t>
      </w:r>
    </w:p>
    <w:p w:rsidR="00381DD0" w:rsidRDefault="00381DD0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86B3"/>
          <w:sz w:val="22"/>
          <w:szCs w:val="22"/>
        </w:rPr>
      </w:pPr>
    </w:p>
    <w:p w:rsidR="00043308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color w:val="0086B3"/>
          <w:sz w:val="22"/>
          <w:szCs w:val="22"/>
        </w:rPr>
        <w:lastRenderedPageBreak/>
        <w:br/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>我们的测试程序连接上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>appium server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>后</w:t>
      </w:r>
      <w:r w:rsidR="00381DD0"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 xml:space="preserve">appium server 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>一直等待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 xml:space="preserve">client 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>的命令</w:t>
      </w:r>
      <w:r w:rsidR="00381DD0">
        <w:rPr>
          <w:rFonts w:eastAsia="宋体" w:cs="宋体" w:hint="eastAsia"/>
          <w:i/>
          <w:iCs/>
          <w:color w:val="999988"/>
          <w:sz w:val="22"/>
          <w:szCs w:val="22"/>
        </w:rPr>
        <w:t>。</w:t>
      </w:r>
      <w:r w:rsidR="00381DD0">
        <w:rPr>
          <w:rFonts w:eastAsia="宋体" w:cs="宋体"/>
          <w:i/>
          <w:iCs/>
          <w:color w:val="999988"/>
          <w:sz w:val="22"/>
          <w:szCs w:val="22"/>
        </w:rPr>
        <w:t xml:space="preserve"> </w:t>
      </w:r>
    </w:p>
    <w:p w:rsidR="00043308" w:rsidRDefault="00043308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</w:p>
    <w:p w:rsidR="00043308" w:rsidRDefault="00043308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</w:p>
    <w:p w:rsidR="00381DD0" w:rsidRDefault="00381DD0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>
        <w:rPr>
          <w:rFonts w:eastAsia="宋体" w:cs="宋体"/>
          <w:i/>
          <w:iCs/>
          <w:color w:val="999988"/>
          <w:sz w:val="22"/>
          <w:szCs w:val="22"/>
        </w:rPr>
        <w:t>如果超过一定的时间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>
        <w:rPr>
          <w:rFonts w:eastAsia="宋体" w:cs="宋体"/>
          <w:i/>
          <w:iCs/>
          <w:color w:val="999988"/>
          <w:sz w:val="22"/>
          <w:szCs w:val="22"/>
        </w:rPr>
        <w:t>没有命令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 w:rsidR="00043308" w:rsidRPr="00043308">
        <w:rPr>
          <w:rFonts w:eastAsia="宋体" w:cs="宋体" w:hint="eastAsia"/>
          <w:i/>
          <w:iCs/>
          <w:color w:val="999988"/>
          <w:sz w:val="22"/>
          <w:szCs w:val="22"/>
          <w:highlight w:val="yellow"/>
        </w:rPr>
        <w:t>比如</w:t>
      </w:r>
      <w:r w:rsidR="00043308" w:rsidRPr="00043308">
        <w:rPr>
          <w:rFonts w:eastAsia="宋体" w:cs="宋体" w:hint="eastAsia"/>
          <w:i/>
          <w:iCs/>
          <w:color w:val="999988"/>
          <w:sz w:val="22"/>
          <w:szCs w:val="22"/>
          <w:highlight w:val="yellow"/>
        </w:rPr>
        <w:t>debug</w:t>
      </w:r>
      <w:r w:rsidR="00043308" w:rsidRPr="00043308">
        <w:rPr>
          <w:rFonts w:eastAsia="宋体" w:cs="宋体" w:hint="eastAsia"/>
          <w:i/>
          <w:iCs/>
          <w:color w:val="999988"/>
          <w:sz w:val="22"/>
          <w:szCs w:val="22"/>
          <w:highlight w:val="yellow"/>
        </w:rPr>
        <w:t>的时候</w:t>
      </w:r>
      <w:r w:rsidR="00043308"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>
        <w:rPr>
          <w:rFonts w:eastAsia="宋体" w:cs="宋体"/>
          <w:i/>
          <w:iCs/>
          <w:color w:val="999988"/>
          <w:sz w:val="22"/>
          <w:szCs w:val="22"/>
        </w:rPr>
        <w:t>它就会认为客户端已经退出了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。</w:t>
      </w:r>
      <w:r>
        <w:rPr>
          <w:rFonts w:eastAsia="宋体" w:cs="宋体"/>
          <w:i/>
          <w:iCs/>
          <w:color w:val="999988"/>
          <w:sz w:val="22"/>
          <w:szCs w:val="22"/>
        </w:rPr>
        <w:t>就会断开连接</w:t>
      </w:r>
    </w:p>
    <w:p w:rsidR="003F3936" w:rsidRPr="00381DD0" w:rsidRDefault="00381DD0" w:rsidP="00381DD0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>
        <w:rPr>
          <w:rFonts w:eastAsia="宋体" w:cs="宋体" w:hint="eastAsia"/>
          <w:i/>
          <w:iCs/>
          <w:color w:val="999988"/>
          <w:sz w:val="22"/>
          <w:szCs w:val="22"/>
        </w:rPr>
        <w:t>这个</w:t>
      </w:r>
      <w:r>
        <w:rPr>
          <w:rFonts w:eastAsia="宋体" w:cs="宋体"/>
          <w:i/>
          <w:iCs/>
          <w:color w:val="999988"/>
          <w:sz w:val="22"/>
          <w:szCs w:val="22"/>
        </w:rPr>
        <w:t>参数就是指定多长时间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>
        <w:rPr>
          <w:rFonts w:eastAsia="宋体" w:cs="宋体"/>
          <w:i/>
          <w:iCs/>
          <w:color w:val="999988"/>
          <w:sz w:val="22"/>
          <w:szCs w:val="22"/>
        </w:rPr>
        <w:t>appium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 xml:space="preserve"> server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可以认为连接已经断开了</w:t>
      </w:r>
      <w:r w:rsidR="003F3936" w:rsidRPr="00F969BB">
        <w:rPr>
          <w:rFonts w:eastAsia="宋体" w:cs="宋体"/>
          <w:i/>
          <w:iCs/>
          <w:color w:val="999988"/>
          <w:sz w:val="22"/>
          <w:szCs w:val="22"/>
        </w:rPr>
        <w:br/>
      </w:r>
      <w:r w:rsidR="003F3936" w:rsidRPr="00F969BB">
        <w:rPr>
          <w:rFonts w:eastAsia="宋体" w:cs="宋体"/>
          <w:color w:val="336F95"/>
          <w:sz w:val="22"/>
          <w:szCs w:val="22"/>
        </w:rPr>
        <w:t>desired_caps[</w:t>
      </w:r>
      <w:r w:rsidR="003F3936" w:rsidRPr="00F969BB">
        <w:rPr>
          <w:rFonts w:eastAsia="宋体" w:cs="宋体"/>
          <w:color w:val="24AA1C"/>
          <w:sz w:val="22"/>
          <w:szCs w:val="22"/>
        </w:rPr>
        <w:t>'newCommandTimeout'</w:t>
      </w:r>
      <w:r w:rsidR="003F3936" w:rsidRPr="00F969BB">
        <w:rPr>
          <w:rFonts w:eastAsia="宋体" w:cs="宋体"/>
          <w:color w:val="336F95"/>
          <w:sz w:val="22"/>
          <w:szCs w:val="22"/>
        </w:rPr>
        <w:t xml:space="preserve">] </w:t>
      </w:r>
      <w:r w:rsidR="003F3936"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="003F3936" w:rsidRPr="00F969BB">
        <w:rPr>
          <w:rFonts w:eastAsia="宋体" w:cs="宋体"/>
          <w:color w:val="1F13F6"/>
          <w:sz w:val="22"/>
          <w:szCs w:val="22"/>
        </w:rPr>
        <w:t>6000</w:t>
      </w:r>
    </w:p>
    <w:p w:rsidR="00381DD0" w:rsidRDefault="00381DD0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1F13F6"/>
          <w:sz w:val="22"/>
          <w:szCs w:val="22"/>
        </w:rPr>
      </w:pPr>
    </w:p>
    <w:p w:rsidR="00381DD0" w:rsidRDefault="00381DD0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1F13F6"/>
          <w:sz w:val="22"/>
          <w:szCs w:val="22"/>
        </w:rPr>
      </w:pPr>
    </w:p>
    <w:p w:rsidR="00C47E73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color w:val="1F13F6"/>
          <w:sz w:val="22"/>
          <w:szCs w:val="22"/>
        </w:rPr>
        <w:br/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#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启动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Remote RPC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>
        <w:rPr>
          <w:rFonts w:eastAsia="宋体" w:cs="宋体"/>
          <w:i/>
          <w:iCs/>
          <w:color w:val="999988"/>
          <w:sz w:val="22"/>
          <w:szCs w:val="22"/>
        </w:rPr>
        <w:t>将</w:t>
      </w:r>
      <w:r>
        <w:rPr>
          <w:rFonts w:eastAsia="宋体" w:cs="宋体"/>
          <w:i/>
          <w:iCs/>
          <w:color w:val="999988"/>
          <w:sz w:val="22"/>
          <w:szCs w:val="22"/>
        </w:rPr>
        <w:t xml:space="preserve"> capability</w:t>
      </w:r>
      <w:r>
        <w:rPr>
          <w:rFonts w:eastAsia="宋体" w:cs="宋体"/>
          <w:i/>
          <w:iCs/>
          <w:color w:val="999988"/>
          <w:sz w:val="22"/>
          <w:szCs w:val="22"/>
        </w:rPr>
        <w:t>参数传入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</w:p>
    <w:p w:rsidR="00857532" w:rsidRDefault="00381DD0" w:rsidP="001465B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i/>
          <w:iCs/>
          <w:color w:val="999988"/>
          <w:sz w:val="22"/>
          <w:szCs w:val="22"/>
        </w:rPr>
      </w:pPr>
      <w:r>
        <w:rPr>
          <w:rFonts w:eastAsia="宋体" w:cs="宋体"/>
          <w:i/>
          <w:iCs/>
          <w:color w:val="999988"/>
          <w:sz w:val="22"/>
          <w:szCs w:val="22"/>
        </w:rPr>
        <w:t>创建一个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 xml:space="preserve"> web</w:t>
      </w:r>
      <w:r>
        <w:rPr>
          <w:rFonts w:eastAsia="宋体" w:cs="宋体"/>
          <w:i/>
          <w:iCs/>
          <w:color w:val="999988"/>
          <w:sz w:val="22"/>
          <w:szCs w:val="22"/>
        </w:rPr>
        <w:t>driver</w:t>
      </w:r>
      <w:r>
        <w:rPr>
          <w:rFonts w:eastAsia="宋体" w:cs="宋体"/>
          <w:i/>
          <w:iCs/>
          <w:color w:val="999988"/>
          <w:sz w:val="22"/>
          <w:szCs w:val="22"/>
        </w:rPr>
        <w:t>对象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 xml:space="preserve"> 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和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Selenium</w:t>
      </w:r>
      <w:r>
        <w:rPr>
          <w:rFonts w:eastAsia="宋体" w:cs="宋体"/>
          <w:i/>
          <w:iCs/>
          <w:color w:val="999988"/>
          <w:sz w:val="22"/>
          <w:szCs w:val="22"/>
        </w:rPr>
        <w:t xml:space="preserve"> </w:t>
      </w:r>
      <w:r>
        <w:rPr>
          <w:rFonts w:eastAsia="宋体" w:cs="宋体"/>
          <w:i/>
          <w:iCs/>
          <w:color w:val="999988"/>
          <w:sz w:val="22"/>
          <w:szCs w:val="22"/>
        </w:rPr>
        <w:t>类似</w:t>
      </w:r>
      <w:r>
        <w:rPr>
          <w:rFonts w:eastAsia="宋体" w:cs="宋体" w:hint="eastAsia"/>
          <w:i/>
          <w:iCs/>
          <w:color w:val="999988"/>
          <w:sz w:val="22"/>
          <w:szCs w:val="22"/>
        </w:rPr>
        <w:t>。</w:t>
      </w:r>
    </w:p>
    <w:p w:rsidR="005B1E1B" w:rsidRDefault="003F3936" w:rsidP="001465B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i/>
          <w:iCs/>
          <w:color w:val="999988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t xml:space="preserve">driver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336F95"/>
          <w:sz w:val="22"/>
          <w:szCs w:val="22"/>
        </w:rPr>
        <w:t>webdriver.Remote(</w:t>
      </w:r>
      <w:r w:rsidRPr="00F969BB">
        <w:rPr>
          <w:rFonts w:eastAsia="宋体" w:cs="宋体"/>
          <w:color w:val="24AA1C"/>
          <w:sz w:val="22"/>
          <w:szCs w:val="22"/>
        </w:rPr>
        <w:t>'http://localhost:4723/wd/hub'</w:t>
      </w:r>
      <w:r w:rsidRPr="00F969BB">
        <w:rPr>
          <w:rFonts w:eastAsia="宋体" w:cs="宋体"/>
          <w:color w:val="336F95"/>
          <w:sz w:val="22"/>
          <w:szCs w:val="22"/>
        </w:rPr>
        <w:t>, desired_caps)</w:t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A435A8"/>
          <w:sz w:val="22"/>
          <w:szCs w:val="22"/>
        </w:rPr>
        <w:t>try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>: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br/>
        <w:t xml:space="preserve">    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和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Selenium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含义一样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  <w:t xml:space="preserve">    </w:t>
      </w:r>
      <w:r w:rsidRPr="00F969BB">
        <w:rPr>
          <w:rFonts w:eastAsia="宋体" w:cs="宋体"/>
          <w:color w:val="336F95"/>
          <w:sz w:val="22"/>
          <w:szCs w:val="22"/>
        </w:rPr>
        <w:t>driver.implicitly_wait(</w:t>
      </w:r>
      <w:r w:rsidRPr="00F969BB">
        <w:rPr>
          <w:rFonts w:eastAsia="宋体" w:cs="宋体"/>
          <w:color w:val="1F13F6"/>
          <w:sz w:val="22"/>
          <w:szCs w:val="22"/>
        </w:rPr>
        <w:t>10</w:t>
      </w:r>
      <w:r w:rsidRPr="00F969BB">
        <w:rPr>
          <w:rFonts w:eastAsia="宋体" w:cs="宋体"/>
          <w:color w:val="336F95"/>
          <w:sz w:val="22"/>
          <w:szCs w:val="22"/>
        </w:rPr>
        <w:t>)</w:t>
      </w:r>
    </w:p>
    <w:p w:rsidR="00547E47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ascii="宋体" w:eastAsia="宋体" w:hAnsi="宋体" w:cs="宋体"/>
          <w:i/>
          <w:iCs/>
          <w:color w:val="999988"/>
          <w:sz w:val="22"/>
          <w:szCs w:val="22"/>
        </w:rPr>
      </w:pP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="002C2F73">
        <w:rPr>
          <w:rFonts w:eastAsia="宋体" w:cs="宋体"/>
          <w:i/>
          <w:iCs/>
          <w:color w:val="999988"/>
          <w:sz w:val="22"/>
          <w:szCs w:val="22"/>
        </w:rPr>
        <w:t>下面的这些代码</w:t>
      </w:r>
      <w:r w:rsidR="002C2F73">
        <w:rPr>
          <w:rFonts w:eastAsia="宋体" w:cs="宋体" w:hint="eastAsia"/>
          <w:i/>
          <w:iCs/>
          <w:color w:val="999988"/>
          <w:sz w:val="22"/>
          <w:szCs w:val="22"/>
        </w:rPr>
        <w:t>，</w:t>
      </w:r>
      <w:r w:rsidR="002C2F73">
        <w:rPr>
          <w:rFonts w:eastAsia="宋体" w:cs="宋体"/>
          <w:i/>
          <w:iCs/>
          <w:color w:val="999988"/>
          <w:sz w:val="22"/>
          <w:szCs w:val="22"/>
        </w:rPr>
        <w:t>就是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根据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>id</w:t>
      </w:r>
      <w:r w:rsidR="002C2F7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 xml:space="preserve">找到元素，并操作，比如点击、输入文本， </w:t>
      </w:r>
      <w:r w:rsidR="00A24318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或者获取文本，判断是否和预期相同。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 xml:space="preserve">    </w:t>
      </w:r>
      <w:r w:rsidR="00547E47">
        <w:rPr>
          <w:rFonts w:ascii="宋体" w:eastAsia="宋体" w:hAnsi="宋体" w:cs="宋体"/>
          <w:i/>
          <w:iCs/>
          <w:color w:val="999988"/>
          <w:sz w:val="22"/>
          <w:szCs w:val="22"/>
        </w:rPr>
        <w:t xml:space="preserve">  </w:t>
      </w:r>
    </w:p>
    <w:p w:rsidR="00547E47" w:rsidRDefault="003F3936" w:rsidP="00547E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 w:firstLineChars="200" w:firstLine="44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color w:val="336F95"/>
          <w:sz w:val="22"/>
          <w:szCs w:val="22"/>
        </w:rPr>
        <w:t>driver.find_element_by_id(</w:t>
      </w:r>
    </w:p>
    <w:p w:rsidR="00547E47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color w:val="24AA1C"/>
          <w:sz w:val="22"/>
          <w:szCs w:val="22"/>
        </w:rPr>
        <w:t>"io.manong.developerdaily:id/tab_bar_plus"</w:t>
      </w:r>
      <w:r w:rsidRPr="00F969BB">
        <w:rPr>
          <w:rFonts w:eastAsia="宋体" w:cs="宋体"/>
          <w:color w:val="336F95"/>
          <w:sz w:val="22"/>
          <w:szCs w:val="22"/>
        </w:rPr>
        <w:t>).click()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time.sleep(</w:t>
      </w:r>
      <w:r w:rsidRPr="00F969BB">
        <w:rPr>
          <w:rFonts w:eastAsia="宋体" w:cs="宋体"/>
          <w:color w:val="1F13F6"/>
          <w:sz w:val="22"/>
          <w:szCs w:val="22"/>
        </w:rPr>
        <w:t>1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driver.find_element_by_id(</w:t>
      </w:r>
    </w:p>
    <w:p w:rsidR="00547E47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color w:val="24AA1C"/>
          <w:sz w:val="22"/>
          <w:szCs w:val="22"/>
        </w:rPr>
        <w:t>"io.manong.developerdaily:id/btn_email"</w:t>
      </w:r>
      <w:r w:rsidRPr="00F969BB">
        <w:rPr>
          <w:rFonts w:eastAsia="宋体" w:cs="宋体"/>
          <w:color w:val="336F95"/>
          <w:sz w:val="22"/>
          <w:szCs w:val="22"/>
        </w:rPr>
        <w:t>).click()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time.sleep(</w:t>
      </w:r>
      <w:r w:rsidRPr="00F969BB">
        <w:rPr>
          <w:rFonts w:eastAsia="宋体" w:cs="宋体"/>
          <w:color w:val="1F13F6"/>
          <w:sz w:val="22"/>
          <w:szCs w:val="22"/>
        </w:rPr>
        <w:t>1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输入用户名、密码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  <w:t xml:space="preserve">    </w:t>
      </w:r>
      <w:r w:rsidRPr="00F969BB">
        <w:rPr>
          <w:rFonts w:eastAsia="宋体" w:cs="宋体"/>
          <w:color w:val="336F95"/>
          <w:sz w:val="22"/>
          <w:szCs w:val="22"/>
        </w:rPr>
        <w:t xml:space="preserve">ele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336F95"/>
          <w:sz w:val="22"/>
          <w:szCs w:val="22"/>
        </w:rPr>
        <w:t>driver.find_element_by_id(</w:t>
      </w:r>
      <w:r w:rsidRPr="00F969BB">
        <w:rPr>
          <w:rFonts w:eastAsia="宋体" w:cs="宋体"/>
          <w:color w:val="24AA1C"/>
          <w:sz w:val="22"/>
          <w:szCs w:val="22"/>
        </w:rPr>
        <w:t>"io.manong.developerdaily:id/edt_email"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ele.send_keys(</w:t>
      </w:r>
      <w:r w:rsidRPr="00F969BB">
        <w:rPr>
          <w:rFonts w:eastAsia="宋体" w:cs="宋体"/>
          <w:color w:val="24AA1C"/>
          <w:sz w:val="22"/>
          <w:szCs w:val="22"/>
        </w:rPr>
        <w:t>'jcyrss@163.com'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ele 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F969BB">
        <w:rPr>
          <w:rFonts w:eastAsia="宋体" w:cs="宋体"/>
          <w:color w:val="336F95"/>
          <w:sz w:val="22"/>
          <w:szCs w:val="22"/>
        </w:rPr>
        <w:t>driver.find_element_by_id(</w:t>
      </w:r>
      <w:r w:rsidRPr="00F969BB">
        <w:rPr>
          <w:rFonts w:eastAsia="宋体" w:cs="宋体"/>
          <w:color w:val="24AA1C"/>
          <w:sz w:val="22"/>
          <w:szCs w:val="22"/>
        </w:rPr>
        <w:t>"io.manong.developerdaily:id/edt_password"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ele.send_keys(</w:t>
      </w:r>
      <w:r w:rsidRPr="00F969BB">
        <w:rPr>
          <w:rFonts w:eastAsia="宋体" w:cs="宋体"/>
          <w:color w:val="24AA1C"/>
          <w:sz w:val="22"/>
          <w:szCs w:val="22"/>
        </w:rPr>
        <w:t>'sdfsdf'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time.sleep(</w:t>
      </w:r>
      <w:r w:rsidRPr="00F969BB">
        <w:rPr>
          <w:rFonts w:eastAsia="宋体" w:cs="宋体"/>
          <w:color w:val="1F13F6"/>
          <w:sz w:val="22"/>
          <w:szCs w:val="22"/>
        </w:rPr>
        <w:t>2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</w:t>
      </w:r>
      <w:r w:rsidRPr="00F969BB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点击登录</w:t>
      </w:r>
      <w:r w:rsidRPr="00F969BB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  <w:t xml:space="preserve">    </w:t>
      </w:r>
      <w:r w:rsidRPr="00F969BB">
        <w:rPr>
          <w:rFonts w:eastAsia="宋体" w:cs="宋体"/>
          <w:color w:val="336F95"/>
          <w:sz w:val="22"/>
          <w:szCs w:val="22"/>
        </w:rPr>
        <w:t>driver.find_element_by_id(</w:t>
      </w:r>
    </w:p>
    <w:p w:rsidR="003F3936" w:rsidRPr="00F969BB" w:rsidRDefault="003F3936" w:rsidP="003F39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F969BB">
        <w:rPr>
          <w:rFonts w:eastAsia="宋体" w:cs="宋体"/>
          <w:color w:val="24AA1C"/>
          <w:sz w:val="22"/>
          <w:szCs w:val="22"/>
        </w:rPr>
        <w:t>'io.manong.developerdaily:id/btn_login'</w:t>
      </w:r>
      <w:r w:rsidRPr="00F969BB">
        <w:rPr>
          <w:rFonts w:eastAsia="宋体" w:cs="宋体"/>
          <w:color w:val="336F95"/>
          <w:sz w:val="22"/>
          <w:szCs w:val="22"/>
        </w:rPr>
        <w:t>).click()</w:t>
      </w:r>
      <w:r w:rsidRPr="00F969BB">
        <w:rPr>
          <w:rFonts w:eastAsia="宋体" w:cs="宋体"/>
          <w:color w:val="336F95"/>
          <w:sz w:val="22"/>
          <w:szCs w:val="22"/>
        </w:rPr>
        <w:br/>
        <w:t xml:space="preserve">    </w:t>
      </w:r>
      <w:r w:rsidRPr="00F969BB">
        <w:rPr>
          <w:rFonts w:eastAsia="宋体" w:cs="宋体"/>
          <w:color w:val="A435A8"/>
          <w:sz w:val="22"/>
          <w:szCs w:val="22"/>
        </w:rPr>
        <w:br/>
        <w:t>except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t>:</w:t>
      </w:r>
      <w:r w:rsidRPr="00F969BB">
        <w:rPr>
          <w:rFonts w:eastAsia="宋体" w:cs="宋体"/>
          <w:b/>
          <w:bCs/>
          <w:color w:val="EE3C46"/>
          <w:sz w:val="22"/>
          <w:szCs w:val="22"/>
        </w:rPr>
        <w:br/>
        <w:t xml:space="preserve">    </w:t>
      </w:r>
      <w:r w:rsidRPr="00F969BB">
        <w:rPr>
          <w:rFonts w:eastAsia="宋体" w:cs="宋体"/>
          <w:color w:val="A435A8"/>
          <w:sz w:val="22"/>
          <w:szCs w:val="22"/>
        </w:rPr>
        <w:t xml:space="preserve">print </w:t>
      </w:r>
      <w:r w:rsidRPr="00F969BB">
        <w:rPr>
          <w:rFonts w:eastAsia="宋体" w:cs="宋体"/>
          <w:color w:val="336F95"/>
          <w:sz w:val="22"/>
          <w:szCs w:val="22"/>
        </w:rPr>
        <w:t>traceback.format_exc()</w:t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336F95"/>
          <w:sz w:val="22"/>
          <w:szCs w:val="22"/>
        </w:rPr>
        <w:br/>
      </w:r>
      <w:r w:rsidRPr="00F969BB">
        <w:rPr>
          <w:rFonts w:eastAsia="宋体" w:cs="宋体"/>
          <w:color w:val="0086B3"/>
          <w:sz w:val="22"/>
          <w:szCs w:val="22"/>
        </w:rPr>
        <w:lastRenderedPageBreak/>
        <w:t>input</w:t>
      </w:r>
      <w:r w:rsidRPr="00F969BB">
        <w:rPr>
          <w:rFonts w:eastAsia="宋体" w:cs="宋体"/>
          <w:color w:val="336F95"/>
          <w:sz w:val="22"/>
          <w:szCs w:val="22"/>
        </w:rPr>
        <w:t>(</w:t>
      </w:r>
      <w:r w:rsidRPr="00F969BB">
        <w:rPr>
          <w:rFonts w:eastAsia="宋体" w:cs="宋体"/>
          <w:color w:val="24AA1C"/>
          <w:sz w:val="22"/>
          <w:szCs w:val="22"/>
        </w:rPr>
        <w:t>'**** Press to quit..'</w:t>
      </w:r>
      <w:r w:rsidRPr="00F969BB">
        <w:rPr>
          <w:rFonts w:eastAsia="宋体" w:cs="宋体"/>
          <w:color w:val="336F95"/>
          <w:sz w:val="22"/>
          <w:szCs w:val="22"/>
        </w:rPr>
        <w:t>)</w:t>
      </w:r>
      <w:r w:rsidRPr="00F969BB">
        <w:rPr>
          <w:rFonts w:eastAsia="宋体" w:cs="宋体"/>
          <w:color w:val="336F95"/>
          <w:sz w:val="22"/>
          <w:szCs w:val="22"/>
        </w:rPr>
        <w:br/>
        <w:t>driver.quit()</w:t>
      </w:r>
    </w:p>
    <w:p w:rsidR="003F3936" w:rsidRDefault="003F3936" w:rsidP="003F3936">
      <w:pPr>
        <w:ind w:left="210" w:right="210"/>
      </w:pPr>
    </w:p>
    <w:p w:rsidR="003F3936" w:rsidRDefault="003F3936" w:rsidP="003F3936">
      <w:pPr>
        <w:ind w:left="210" w:right="210"/>
      </w:pPr>
    </w:p>
    <w:p w:rsidR="003F3936" w:rsidRPr="00F969BB" w:rsidRDefault="003F3936" w:rsidP="003F3936">
      <w:pPr>
        <w:ind w:left="210" w:right="210"/>
      </w:pPr>
    </w:p>
    <w:p w:rsidR="003F3936" w:rsidRDefault="00C47E73" w:rsidP="00D34DCA">
      <w:pPr>
        <w:pStyle w:val="1"/>
        <w:ind w:right="210"/>
      </w:pPr>
      <w:bookmarkStart w:id="2" w:name="_发现appPackage_和appActivity_（5min）"/>
      <w:bookmarkStart w:id="3" w:name="_Toc483466596"/>
      <w:bookmarkEnd w:id="2"/>
      <w:r>
        <w:t>查看</w:t>
      </w:r>
      <w:r w:rsidRPr="002C5738">
        <w:t xml:space="preserve">appPackage </w:t>
      </w:r>
      <w:r>
        <w:rPr>
          <w:rFonts w:hint="eastAsia"/>
        </w:rPr>
        <w:t>和</w:t>
      </w:r>
      <w:r w:rsidRPr="002C5738">
        <w:t>appActivity</w:t>
      </w:r>
      <w:bookmarkEnd w:id="3"/>
      <w:r w:rsidR="003F3936">
        <w:t xml:space="preserve"> </w:t>
      </w:r>
      <w:r w:rsidR="003F3936">
        <w:rPr>
          <w:rFonts w:hint="eastAsia"/>
        </w:rPr>
        <w:t>（</w:t>
      </w:r>
      <w:r w:rsidR="003F3936">
        <w:rPr>
          <w:rFonts w:hint="eastAsia"/>
        </w:rPr>
        <w:t>5min</w:t>
      </w:r>
      <w:r w:rsidR="003F3936">
        <w:rPr>
          <w:rFonts w:hint="eastAsia"/>
        </w:rPr>
        <w:t>）</w:t>
      </w:r>
    </w:p>
    <w:p w:rsidR="003F3936" w:rsidRDefault="003F3936" w:rsidP="003F3936">
      <w:pPr>
        <w:ind w:left="210" w:right="210"/>
      </w:pPr>
    </w:p>
    <w:p w:rsidR="00DD036B" w:rsidRDefault="00DD036B" w:rsidP="00D34DCA">
      <w:pPr>
        <w:pStyle w:val="2"/>
        <w:ind w:right="210"/>
      </w:pPr>
      <w:r>
        <w:t>方法</w:t>
      </w:r>
      <w:r>
        <w:rPr>
          <w:rFonts w:hint="eastAsia"/>
        </w:rPr>
        <w:t>1</w:t>
      </w:r>
    </w:p>
    <w:p w:rsidR="00DD036B" w:rsidRDefault="00547E47" w:rsidP="00DD036B">
      <w:pPr>
        <w:ind w:left="210" w:right="210"/>
      </w:pPr>
      <w:r>
        <w:t>把</w:t>
      </w:r>
      <w:r>
        <w:t>api</w:t>
      </w:r>
      <w:r>
        <w:t>保存在电脑上</w:t>
      </w:r>
    </w:p>
    <w:p w:rsidR="00795661" w:rsidRDefault="00795661" w:rsidP="003F3936">
      <w:pPr>
        <w:ind w:left="210" w:right="210"/>
      </w:pPr>
    </w:p>
    <w:p w:rsidR="00795661" w:rsidRDefault="00632EE6" w:rsidP="003F3936">
      <w:pPr>
        <w:ind w:left="210" w:right="210"/>
      </w:pPr>
      <w:r w:rsidRPr="00632EE6">
        <w:t>e:\androidsdk\build-tools\28.0.2\aapt.exe</w:t>
      </w:r>
      <w:r w:rsidR="00795661">
        <w:t xml:space="preserve"> </w:t>
      </w:r>
      <w:r w:rsidR="00795661" w:rsidRPr="002C5738">
        <w:t xml:space="preserve">dump badging </w:t>
      </w:r>
      <w:r w:rsidR="00795661">
        <w:t>d</w:t>
      </w:r>
      <w:r w:rsidR="00795661" w:rsidRPr="002C5738">
        <w:t>:\</w:t>
      </w:r>
      <w:r w:rsidR="001A21A1">
        <w:t>apk\</w:t>
      </w:r>
      <w:r w:rsidR="00795661" w:rsidRPr="002C5738">
        <w:t>toutiao.apk</w:t>
      </w:r>
    </w:p>
    <w:p w:rsidR="00795661" w:rsidRDefault="00795661" w:rsidP="003F3936">
      <w:pPr>
        <w:ind w:left="210" w:right="210"/>
      </w:pPr>
    </w:p>
    <w:p w:rsidR="00DD036B" w:rsidRDefault="00DD036B" w:rsidP="008D6FCF">
      <w:pPr>
        <w:ind w:left="210" w:right="210"/>
      </w:pPr>
    </w:p>
    <w:p w:rsidR="00DD036B" w:rsidRDefault="00DD036B" w:rsidP="00D34DCA">
      <w:pPr>
        <w:pStyle w:val="2"/>
        <w:ind w:right="210"/>
      </w:pPr>
      <w:r>
        <w:t>方法</w:t>
      </w:r>
      <w:r>
        <w:rPr>
          <w:rFonts w:hint="eastAsia"/>
        </w:rPr>
        <w:t>2</w:t>
      </w:r>
    </w:p>
    <w:p w:rsidR="00795661" w:rsidRDefault="00795661" w:rsidP="008D6FCF">
      <w:pPr>
        <w:ind w:left="210" w:right="210"/>
      </w:pPr>
    </w:p>
    <w:p w:rsidR="00DD036B" w:rsidRDefault="00DD036B" w:rsidP="008D6FCF">
      <w:pPr>
        <w:ind w:left="210" w:right="210"/>
      </w:pPr>
      <w:r>
        <w:t>如果你</w:t>
      </w:r>
      <w:r>
        <w:t>apk</w:t>
      </w:r>
      <w:r w:rsidR="00AD260E">
        <w:t>已经安装在手机上了</w:t>
      </w:r>
      <w:r>
        <w:rPr>
          <w:rFonts w:hint="eastAsia"/>
        </w:rPr>
        <w:t>，</w:t>
      </w:r>
      <w:r>
        <w:t>可以直接打开手机上该应用</w:t>
      </w:r>
      <w:r>
        <w:rPr>
          <w:rFonts w:hint="eastAsia"/>
        </w:rPr>
        <w:t>，</w:t>
      </w:r>
      <w:r>
        <w:t>进入到你要操作的界面</w:t>
      </w:r>
    </w:p>
    <w:p w:rsidR="00DD036B" w:rsidRDefault="00DD036B" w:rsidP="008D6FCF">
      <w:pPr>
        <w:ind w:left="210" w:right="210"/>
      </w:pPr>
    </w:p>
    <w:p w:rsidR="00DD036B" w:rsidRDefault="00DD036B" w:rsidP="008D6FCF">
      <w:pPr>
        <w:ind w:left="210" w:right="210"/>
      </w:pPr>
      <w:r>
        <w:t>然后执行</w:t>
      </w:r>
    </w:p>
    <w:p w:rsidR="00AD260E" w:rsidRDefault="00AD260E" w:rsidP="00AD260E">
      <w:pPr>
        <w:ind w:left="210" w:right="210"/>
      </w:pPr>
    </w:p>
    <w:p w:rsidR="00AD260E" w:rsidRDefault="00AD260E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  <w:r w:rsidRPr="00C50421">
        <w:rPr>
          <w:rFonts w:eastAsia="宋体" w:cs="宋体"/>
          <w:color w:val="036126"/>
          <w:sz w:val="23"/>
          <w:szCs w:val="23"/>
        </w:rPr>
        <w:t>adb shell dumpsys activity recents | find "intent={"</w:t>
      </w:r>
      <w:r>
        <w:rPr>
          <w:rFonts w:eastAsia="宋体" w:cs="宋体"/>
          <w:color w:val="036126"/>
          <w:sz w:val="23"/>
          <w:szCs w:val="23"/>
        </w:rPr>
        <w:t xml:space="preserve"> </w:t>
      </w:r>
      <w:r w:rsidRPr="0079578F">
        <w:rPr>
          <w:rFonts w:eastAsia="宋体" w:cs="宋体"/>
          <w:color w:val="036126"/>
          <w:sz w:val="23"/>
          <w:szCs w:val="23"/>
        </w:rPr>
        <w:t>&gt; d:\info.txt &amp;&amp; d:\info.txt</w:t>
      </w:r>
    </w:p>
    <w:p w:rsidR="002C25FA" w:rsidRDefault="00AD260E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  <w:r>
        <w:rPr>
          <w:rFonts w:eastAsia="宋体" w:cs="宋体"/>
          <w:color w:val="036126"/>
          <w:sz w:val="23"/>
          <w:szCs w:val="23"/>
        </w:rPr>
        <w:t>下面就是最近的</w:t>
      </w:r>
      <w:r>
        <w:rPr>
          <w:rFonts w:eastAsia="宋体" w:cs="宋体"/>
          <w:color w:val="036126"/>
          <w:sz w:val="23"/>
          <w:szCs w:val="23"/>
        </w:rPr>
        <w:t xml:space="preserve">N </w:t>
      </w:r>
      <w:r>
        <w:rPr>
          <w:rFonts w:eastAsia="宋体" w:cs="宋体"/>
          <w:color w:val="036126"/>
          <w:sz w:val="23"/>
          <w:szCs w:val="23"/>
        </w:rPr>
        <w:t>个</w:t>
      </w:r>
      <w:r>
        <w:rPr>
          <w:rFonts w:eastAsia="宋体" w:cs="宋体" w:hint="eastAsia"/>
          <w:color w:val="036126"/>
          <w:sz w:val="23"/>
          <w:szCs w:val="23"/>
        </w:rPr>
        <w:t xml:space="preserve"> </w:t>
      </w:r>
      <w:r>
        <w:rPr>
          <w:rFonts w:eastAsia="宋体" w:cs="宋体"/>
          <w:color w:val="036126"/>
          <w:sz w:val="23"/>
          <w:szCs w:val="23"/>
        </w:rPr>
        <w:t xml:space="preserve">activity </w:t>
      </w:r>
      <w:r>
        <w:rPr>
          <w:rFonts w:eastAsia="宋体" w:cs="宋体"/>
          <w:color w:val="036126"/>
          <w:sz w:val="23"/>
          <w:szCs w:val="23"/>
        </w:rPr>
        <w:t>信息</w:t>
      </w:r>
      <w:r>
        <w:rPr>
          <w:rFonts w:eastAsia="宋体" w:cs="宋体" w:hint="eastAsia"/>
          <w:color w:val="036126"/>
          <w:sz w:val="23"/>
          <w:szCs w:val="23"/>
        </w:rPr>
        <w:t>，</w:t>
      </w:r>
    </w:p>
    <w:p w:rsidR="002C25FA" w:rsidRDefault="002C25FA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  <w:r>
        <w:rPr>
          <w:rFonts w:eastAsia="宋体" w:cs="宋体" w:hint="eastAsia"/>
          <w:color w:val="036126"/>
          <w:sz w:val="23"/>
          <w:szCs w:val="23"/>
        </w:rPr>
        <w:t>看第一个</w:t>
      </w:r>
    </w:p>
    <w:p w:rsidR="00AD260E" w:rsidRDefault="00AD260E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  <w:r>
        <w:rPr>
          <w:rFonts w:eastAsia="宋体" w:cs="宋体"/>
          <w:color w:val="036126"/>
          <w:sz w:val="23"/>
          <w:szCs w:val="23"/>
        </w:rPr>
        <w:t>其中高亮部分就是我们要的</w:t>
      </w:r>
    </w:p>
    <w:p w:rsidR="002C25FA" w:rsidRDefault="002C25FA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</w:p>
    <w:p w:rsidR="002C25FA" w:rsidRDefault="002C25FA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</w:p>
    <w:p w:rsidR="00AD260E" w:rsidRDefault="002C25FA" w:rsidP="00AD260E">
      <w:pPr>
        <w:ind w:left="210" w:right="210"/>
        <w:rPr>
          <w:rFonts w:eastAsia="宋体" w:cs="宋体"/>
          <w:color w:val="036126"/>
          <w:sz w:val="23"/>
          <w:szCs w:val="23"/>
        </w:rPr>
      </w:pPr>
      <w:r w:rsidRPr="002C25FA">
        <w:rPr>
          <w:rFonts w:eastAsia="宋体" w:cs="宋体"/>
          <w:color w:val="036126"/>
          <w:sz w:val="23"/>
          <w:szCs w:val="23"/>
        </w:rPr>
        <w:lastRenderedPageBreak/>
        <w:t xml:space="preserve">    intent={act=android.intent.action.MAIN cat=[android.intent.category.LAUNCHER] flg=0x10200000 cmp=</w:t>
      </w:r>
      <w:r w:rsidRPr="002C25FA">
        <w:rPr>
          <w:rFonts w:eastAsia="宋体" w:cs="宋体"/>
          <w:color w:val="036126"/>
          <w:sz w:val="23"/>
          <w:szCs w:val="23"/>
          <w:highlight w:val="yellow"/>
        </w:rPr>
        <w:t>com.android.mms/.ui.ConversationList</w:t>
      </w:r>
      <w:r w:rsidRPr="002C25FA">
        <w:rPr>
          <w:rFonts w:eastAsia="宋体" w:cs="宋体"/>
          <w:color w:val="036126"/>
          <w:sz w:val="23"/>
          <w:szCs w:val="23"/>
        </w:rPr>
        <w:t>}</w:t>
      </w:r>
    </w:p>
    <w:p w:rsidR="002C25FA" w:rsidRDefault="00AD260E" w:rsidP="002C25FA">
      <w:pPr>
        <w:ind w:left="210" w:right="210"/>
        <w:rPr>
          <w:rFonts w:eastAsia="宋体" w:cs="宋体"/>
          <w:color w:val="036126"/>
          <w:sz w:val="23"/>
          <w:szCs w:val="23"/>
        </w:rPr>
      </w:pPr>
      <w:r>
        <w:t xml:space="preserve">   </w:t>
      </w:r>
      <w:r w:rsidR="002C25FA" w:rsidRPr="002C25FA">
        <w:rPr>
          <w:sz w:val="11"/>
        </w:rPr>
        <w:t>adb shell dumpsys activity recents | find "Activities</w:t>
      </w:r>
      <w:r w:rsidR="002C25FA" w:rsidRPr="002C25FA">
        <w:rPr>
          <w:rFonts w:hint="eastAsia"/>
          <w:sz w:val="11"/>
        </w:rPr>
        <w:t>=</w:t>
      </w:r>
      <w:r w:rsidR="002C25FA" w:rsidRPr="002C25FA">
        <w:rPr>
          <w:sz w:val="11"/>
        </w:rPr>
        <w:t xml:space="preserve">[" </w:t>
      </w:r>
      <w:r w:rsidR="002C25FA" w:rsidRPr="002C25FA">
        <w:rPr>
          <w:rFonts w:eastAsia="宋体" w:cs="宋体"/>
          <w:color w:val="036126"/>
          <w:sz w:val="15"/>
          <w:szCs w:val="23"/>
        </w:rPr>
        <w:t>&gt; d:\info.txt &amp;&amp; d:\info.txt</w:t>
      </w:r>
    </w:p>
    <w:p w:rsidR="00AD260E" w:rsidRDefault="00AD260E" w:rsidP="00E54FCA">
      <w:pPr>
        <w:ind w:left="210" w:right="210"/>
      </w:pPr>
    </w:p>
    <w:p w:rsidR="00AD260E" w:rsidRDefault="00AD260E" w:rsidP="00AD260E">
      <w:pPr>
        <w:ind w:left="210" w:right="210"/>
      </w:pPr>
      <w:r>
        <w:t xml:space="preserve">    </w:t>
      </w:r>
    </w:p>
    <w:p w:rsidR="00E0000C" w:rsidRDefault="00547E47" w:rsidP="00547E47">
      <w:pPr>
        <w:ind w:left="210" w:right="210"/>
        <w:rPr>
          <w:shd w:val="clear" w:color="auto" w:fill="FFFFFF"/>
        </w:rPr>
      </w:pPr>
      <w:bookmarkStart w:id="4" w:name="_Session的概念"/>
      <w:bookmarkStart w:id="5" w:name="_过渡"/>
      <w:bookmarkEnd w:id="4"/>
      <w:bookmarkEnd w:id="5"/>
      <w:r>
        <w:rPr>
          <w:rFonts w:hint="eastAsia"/>
          <w:shd w:val="clear" w:color="auto" w:fill="FFFFFF"/>
        </w:rPr>
        <w:t>=======================</w:t>
      </w:r>
      <w:r w:rsidRPr="00E0000C">
        <w:rPr>
          <w:rFonts w:hint="eastAsia"/>
          <w:shd w:val="clear" w:color="auto" w:fill="FFFFFF"/>
        </w:rPr>
        <w:t xml:space="preserve"> </w:t>
      </w:r>
      <w:r w:rsidR="00E0000C" w:rsidRPr="00E0000C">
        <w:rPr>
          <w:rFonts w:hint="eastAsia"/>
          <w:shd w:val="clear" w:color="auto" w:fill="FFFFFF"/>
        </w:rPr>
        <w:t xml:space="preserve">         </w:t>
      </w:r>
    </w:p>
    <w:p w:rsidR="00684F6A" w:rsidRDefault="00684F6A" w:rsidP="00684F6A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Appium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自动化和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Selenium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自动化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都是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界面的自动化操作，所以其原理和操作方式非常相似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。</w:t>
      </w:r>
    </w:p>
    <w:p w:rsidR="006914CC" w:rsidRDefault="006914CC" w:rsidP="006914CC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我们要操作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移动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app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界面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元素，首先需要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找到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app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界面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元素，返回对应这个元素的对象。随后我们的代码才可以通过这个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web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元素的对象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对其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 w:rsidRPr="00E0000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进行操作。</w:t>
      </w:r>
    </w:p>
    <w:p w:rsidR="00A24318" w:rsidRDefault="00A24318" w:rsidP="006914CC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A24318" w:rsidRDefault="00A06397" w:rsidP="006914CC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问题是移动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app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怎么找到元素呢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？</w:t>
      </w:r>
      <w:r w:rsidR="00A2431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</w:p>
    <w:p w:rsidR="006914CC" w:rsidRDefault="006914CC" w:rsidP="00E0000C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F21A60" w:rsidRDefault="00F21A60" w:rsidP="00E0000C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F21A60" w:rsidRDefault="00F21A60" w:rsidP="00F21A60">
      <w:pPr>
        <w:pStyle w:val="1"/>
        <w:ind w:righ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查看界面</w:t>
      </w:r>
      <w:r>
        <w:rPr>
          <w:shd w:val="clear" w:color="auto" w:fill="FFFFFF"/>
        </w:rPr>
        <w:t>元素</w:t>
      </w:r>
      <w:r w:rsidR="00E74469">
        <w:t>工具</w:t>
      </w:r>
      <w:r w:rsidR="00E74469" w:rsidRPr="00D04C58">
        <w:t>uiautomatorviewer</w:t>
      </w:r>
      <w:r w:rsidR="00E74469">
        <w:t xml:space="preserve"> </w:t>
      </w:r>
      <w:r w:rsidR="00E74469">
        <w:rPr>
          <w:rFonts w:hint="eastAsia"/>
        </w:rPr>
        <w:t>（</w:t>
      </w:r>
      <w:r w:rsidR="00823E52">
        <w:t>25</w:t>
      </w:r>
      <w:r w:rsidR="00E74469">
        <w:rPr>
          <w:rFonts w:hint="eastAsia"/>
        </w:rPr>
        <w:t xml:space="preserve"> </w:t>
      </w:r>
      <w:r w:rsidR="00E74469">
        <w:t>min</w:t>
      </w:r>
      <w:r w:rsidR="00E74469">
        <w:rPr>
          <w:rFonts w:hint="eastAsia"/>
        </w:rPr>
        <w:t>）</w:t>
      </w:r>
    </w:p>
    <w:p w:rsidR="00823E52" w:rsidRDefault="00823E52" w:rsidP="00823E52">
      <w:pPr>
        <w:pStyle w:val="2"/>
        <w:ind w:right="210"/>
        <w:rPr>
          <w:shd w:val="clear" w:color="auto" w:fill="FFFFFF"/>
        </w:rPr>
      </w:pPr>
      <w:r>
        <w:rPr>
          <w:shd w:val="clear" w:color="auto" w:fill="FFFFFF"/>
        </w:rPr>
        <w:t>打开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4</w:t>
      </w:r>
      <w:r>
        <w:rPr>
          <w:rFonts w:hint="eastAsia"/>
          <w:shd w:val="clear" w:color="auto" w:fill="FFFFFF"/>
        </w:rPr>
        <w:t>min</w:t>
      </w:r>
    </w:p>
    <w:p w:rsidR="00F21A60" w:rsidRDefault="00F21A60" w:rsidP="00E0000C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F21A60" w:rsidRDefault="00F21A60" w:rsidP="00E74469">
      <w:pPr>
        <w:ind w:left="210" w:right="210"/>
      </w:pPr>
    </w:p>
    <w:p w:rsidR="00F21A60" w:rsidRDefault="00F21A60" w:rsidP="00F21A60">
      <w:pPr>
        <w:ind w:left="210" w:right="210"/>
      </w:pPr>
    </w:p>
    <w:p w:rsidR="00F21A60" w:rsidRDefault="00F21A60" w:rsidP="00F21A60">
      <w:pPr>
        <w:ind w:left="210" w:right="210"/>
      </w:pPr>
      <w:r>
        <w:rPr>
          <w:rFonts w:hint="eastAsia"/>
        </w:rPr>
        <w:t>安卓</w:t>
      </w:r>
      <w:r>
        <w:t>查看界面元素，最常用的就是</w:t>
      </w:r>
      <w:r>
        <w:rPr>
          <w:rFonts w:hint="eastAsia"/>
        </w:rPr>
        <w:t xml:space="preserve"> </w:t>
      </w:r>
      <w:r>
        <w:t>Android SDK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automateviewer</w:t>
      </w:r>
      <w:r>
        <w:rPr>
          <w:rFonts w:hint="eastAsia"/>
        </w:rPr>
        <w:t>，</w:t>
      </w:r>
      <w:r>
        <w:t>它在目录</w:t>
      </w:r>
    </w:p>
    <w:p w:rsidR="00F21A60" w:rsidRDefault="00B57DA9" w:rsidP="00F21A60">
      <w:pPr>
        <w:ind w:left="210" w:right="210"/>
      </w:pPr>
      <w:r>
        <w:t>.\</w:t>
      </w:r>
      <w:r w:rsidRPr="00B57DA9">
        <w:t>Android\sdk\tools\bin\</w:t>
      </w:r>
    </w:p>
    <w:p w:rsidR="00B57DA9" w:rsidRDefault="00B57DA9" w:rsidP="00F21A60">
      <w:pPr>
        <w:ind w:left="210" w:right="210"/>
      </w:pPr>
    </w:p>
    <w:p w:rsidR="00E655E7" w:rsidRDefault="00E655E7" w:rsidP="00F21A60">
      <w:pPr>
        <w:ind w:left="210" w:right="210"/>
      </w:pPr>
    </w:p>
    <w:p w:rsidR="00414E32" w:rsidRDefault="00414E32" w:rsidP="00F21A60">
      <w:pPr>
        <w:ind w:left="210" w:right="210"/>
      </w:pPr>
    </w:p>
    <w:p w:rsidR="00414E32" w:rsidRDefault="00823E52" w:rsidP="00823E52">
      <w:pPr>
        <w:pStyle w:val="2"/>
        <w:ind w:right="210"/>
      </w:pPr>
      <w:r>
        <w:t>功能介绍</w:t>
      </w:r>
      <w:r>
        <w:rPr>
          <w:rFonts w:hint="eastAsia"/>
        </w:rPr>
        <w:t xml:space="preserve"> 20min</w:t>
      </w:r>
    </w:p>
    <w:p w:rsidR="00712BED" w:rsidRDefault="00712BED" w:rsidP="00F21A60">
      <w:pPr>
        <w:ind w:left="210" w:right="210"/>
      </w:pPr>
      <w:r>
        <w:rPr>
          <w:rFonts w:hint="eastAsia"/>
        </w:rPr>
        <w:t>现在</w:t>
      </w:r>
      <w:r>
        <w:t>我们</w:t>
      </w:r>
      <w:r>
        <w:rPr>
          <w:rFonts w:hint="eastAsia"/>
        </w:rPr>
        <w:t>就</w:t>
      </w:r>
      <w:r>
        <w:t>可以</w:t>
      </w:r>
      <w:r w:rsidR="00E655E7">
        <w:rPr>
          <w:rFonts w:hint="eastAsia"/>
        </w:rPr>
        <w:t>开始</w:t>
      </w:r>
      <w:r w:rsidR="00E655E7">
        <w:t>查看</w:t>
      </w:r>
      <w:r w:rsidR="00E655E7">
        <w:t>app</w:t>
      </w:r>
      <w:r w:rsidR="00E655E7">
        <w:t>界面</w:t>
      </w:r>
      <w:r w:rsidR="00D50FDB">
        <w:rPr>
          <w:rFonts w:hint="eastAsia"/>
        </w:rPr>
        <w:t>（</w:t>
      </w:r>
      <w:r w:rsidR="00D50FDB" w:rsidRPr="001C758E">
        <w:rPr>
          <w:rFonts w:hint="eastAsia"/>
          <w:color w:val="C45911" w:themeColor="accent2" w:themeShade="BF"/>
        </w:rPr>
        <w:t>打开</w:t>
      </w:r>
      <w:r w:rsidR="00D50FDB" w:rsidRPr="001C758E">
        <w:rPr>
          <w:color w:val="C45911" w:themeColor="accent2" w:themeShade="BF"/>
        </w:rPr>
        <w:t>开发者头条，界面</w:t>
      </w:r>
      <w:r w:rsidR="00D50FDB">
        <w:rPr>
          <w:rFonts w:hint="eastAsia"/>
        </w:rPr>
        <w:t>）</w:t>
      </w:r>
      <w:r w:rsidR="00E655E7">
        <w:t>，</w:t>
      </w:r>
    </w:p>
    <w:p w:rsidR="004078ED" w:rsidRDefault="00547E47" w:rsidP="00547E47">
      <w:pPr>
        <w:ind w:left="210" w:right="210"/>
      </w:pPr>
      <w:r>
        <w:rPr>
          <w:rFonts w:hint="eastAsia"/>
        </w:rPr>
        <w:lastRenderedPageBreak/>
        <w:t>点击</w:t>
      </w:r>
      <w:r w:rsidR="00E655E7">
        <w:t>这个按钮</w:t>
      </w:r>
      <w:r w:rsidR="004B3ED2">
        <w:rPr>
          <w:noProof/>
        </w:rPr>
        <w:drawing>
          <wp:inline distT="0" distB="0" distL="0" distR="0" wp14:anchorId="0C08D9A2" wp14:editId="195220D7">
            <wp:extent cx="457225" cy="24155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25" cy="2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E7">
        <w:t>可以看到界面图像显示在</w:t>
      </w:r>
      <w:r w:rsidR="00E655E7">
        <w:rPr>
          <w:rFonts w:hint="eastAsia"/>
        </w:rPr>
        <w:t>左边</w:t>
      </w:r>
      <w:r w:rsidR="00E655E7">
        <w:t>，</w:t>
      </w:r>
    </w:p>
    <w:p w:rsidR="00E655E7" w:rsidRDefault="00E655E7" w:rsidP="00F21A60">
      <w:pPr>
        <w:ind w:left="210" w:right="210"/>
      </w:pPr>
      <w:r>
        <w:t>同时</w:t>
      </w:r>
      <w:r>
        <w:rPr>
          <w:rFonts w:hint="eastAsia"/>
        </w:rPr>
        <w:t>右边</w:t>
      </w:r>
      <w:r>
        <w:t>是</w:t>
      </w:r>
      <w:r>
        <w:rPr>
          <w:rFonts w:hint="eastAsia"/>
        </w:rPr>
        <w:t>界面</w:t>
      </w:r>
      <w:r>
        <w:t>的</w:t>
      </w:r>
      <w:r>
        <w:t>Layout</w:t>
      </w:r>
      <w:r>
        <w:rPr>
          <w:rFonts w:hint="eastAsia"/>
        </w:rPr>
        <w:t>布局</w:t>
      </w:r>
      <w:r>
        <w:t>的树形图的展示。</w:t>
      </w:r>
      <w:r w:rsidR="00EF39C6">
        <w:t>有各种分支</w:t>
      </w:r>
      <w:r w:rsidR="00EF39C6">
        <w:rPr>
          <w:rFonts w:hint="eastAsia"/>
        </w:rPr>
        <w:t>，</w:t>
      </w:r>
      <w:r w:rsidR="00EF39C6">
        <w:t>从根看起</w:t>
      </w:r>
      <w:r w:rsidR="00EF39C6">
        <w:rPr>
          <w:rFonts w:hint="eastAsia"/>
        </w:rPr>
        <w:t>，</w:t>
      </w:r>
      <w:r w:rsidR="00EF39C6">
        <w:t>就像一颗树</w:t>
      </w:r>
    </w:p>
    <w:p w:rsidR="00D50FDB" w:rsidRDefault="00D50FDB" w:rsidP="00F21A60">
      <w:pPr>
        <w:ind w:left="210" w:right="210"/>
      </w:pPr>
    </w:p>
    <w:p w:rsidR="00D50FDB" w:rsidRDefault="00D50FDB" w:rsidP="00F21A60">
      <w:pPr>
        <w:ind w:left="210" w:right="210"/>
      </w:pPr>
      <w:r>
        <w:rPr>
          <w:rFonts w:hint="eastAsia"/>
        </w:rPr>
        <w:t>uiautomatorviewer</w:t>
      </w:r>
      <w:r>
        <w:t xml:space="preserve"> </w:t>
      </w:r>
      <w:r>
        <w:rPr>
          <w:rFonts w:hint="eastAsia"/>
        </w:rPr>
        <w:t>查看</w:t>
      </w:r>
      <w:r>
        <w:t>的是手机当前界面的元素，我们可以点击手机的界面，进入到不同的界面，查看我们要查看界面的元素。</w:t>
      </w:r>
    </w:p>
    <w:p w:rsidR="0000038A" w:rsidRDefault="001C758E" w:rsidP="00F21A60">
      <w:pPr>
        <w:ind w:left="210" w:right="210"/>
      </w:pPr>
      <w:r>
        <w:t>进入到一个新界面的时候</w:t>
      </w:r>
      <w:r>
        <w:rPr>
          <w:rFonts w:hint="eastAsia"/>
        </w:rPr>
        <w:t>，</w:t>
      </w:r>
      <w:r>
        <w:t>需要再次点击按钮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t xml:space="preserve"> </w:t>
      </w:r>
      <w:r>
        <w:t>不同</w:t>
      </w:r>
      <w:r>
        <w:rPr>
          <w:rFonts w:hint="eastAsia"/>
        </w:rPr>
        <w:t>，</w:t>
      </w:r>
      <w:r w:rsidRPr="001C758E">
        <w:rPr>
          <w:highlight w:val="cyan"/>
        </w:rPr>
        <w:t>它不能自动刷新</w:t>
      </w:r>
      <w:r>
        <w:rPr>
          <w:rFonts w:hint="eastAsia"/>
        </w:rPr>
        <w:t>，</w:t>
      </w:r>
    </w:p>
    <w:p w:rsidR="001C758E" w:rsidRDefault="0000038A" w:rsidP="00F21A60">
      <w:pPr>
        <w:ind w:left="210" w:right="210"/>
      </w:pPr>
      <w:r>
        <w:t>不能实时跟踪界面的变化</w:t>
      </w:r>
      <w:r>
        <w:rPr>
          <w:rFonts w:hint="eastAsia"/>
        </w:rPr>
        <w:t>。</w:t>
      </w:r>
      <w:r w:rsidR="001C758E">
        <w:t>需要我们手动点击重新获取当前界面</w:t>
      </w:r>
    </w:p>
    <w:p w:rsidR="00E655E7" w:rsidRDefault="00E655E7" w:rsidP="00F21A60">
      <w:pPr>
        <w:ind w:left="210" w:right="210"/>
      </w:pPr>
    </w:p>
    <w:p w:rsidR="00E655E7" w:rsidRDefault="00E655E7" w:rsidP="00F21A60">
      <w:pPr>
        <w:ind w:left="210" w:right="210"/>
      </w:pPr>
    </w:p>
    <w:p w:rsidR="001C758E" w:rsidRDefault="001C758E" w:rsidP="00F21A60">
      <w:pPr>
        <w:ind w:left="210" w:right="210"/>
      </w:pPr>
    </w:p>
    <w:p w:rsidR="001C758E" w:rsidRDefault="001C758E" w:rsidP="001C758E">
      <w:pPr>
        <w:ind w:left="210" w:right="210"/>
      </w:pPr>
    </w:p>
    <w:p w:rsidR="001C758E" w:rsidRDefault="001C758E" w:rsidP="001C758E">
      <w:pPr>
        <w:ind w:left="210" w:right="210"/>
      </w:pPr>
      <w:r>
        <w:t>这个两个按钮的区别</w:t>
      </w:r>
      <w:r>
        <w:rPr>
          <w:rFonts w:hint="eastAsia"/>
        </w:rPr>
        <w:t>，</w:t>
      </w:r>
      <w:r>
        <w:t>右边是</w:t>
      </w:r>
      <w:r>
        <w:t>compressed</w:t>
      </w:r>
      <w:r>
        <w:rPr>
          <w:rFonts w:hint="eastAsia"/>
        </w:rPr>
        <w:t>（看</w:t>
      </w:r>
      <w:r>
        <w:rPr>
          <w:rFonts w:hint="eastAsia"/>
        </w:rPr>
        <w:t>tooltip</w:t>
      </w:r>
      <w:r>
        <w:rPr>
          <w:rFonts w:hint="eastAsia"/>
        </w:rPr>
        <w:t>），</w:t>
      </w:r>
      <w:r>
        <w:t>也就是精简了的界面</w:t>
      </w:r>
      <w:r>
        <w:rPr>
          <w:rFonts w:hint="eastAsia"/>
        </w:rPr>
        <w:t>。</w:t>
      </w:r>
    </w:p>
    <w:p w:rsidR="001C758E" w:rsidRDefault="001C758E" w:rsidP="00F21A60">
      <w:pPr>
        <w:ind w:left="210" w:right="210"/>
      </w:pPr>
    </w:p>
    <w:p w:rsidR="001C758E" w:rsidRDefault="001C758E" w:rsidP="001C758E">
      <w:pPr>
        <w:ind w:left="210" w:right="210"/>
      </w:pPr>
    </w:p>
    <w:p w:rsidR="001C758E" w:rsidRDefault="001C758E" w:rsidP="001C758E">
      <w:pPr>
        <w:ind w:left="210" w:right="210"/>
      </w:pPr>
    </w:p>
    <w:p w:rsidR="00E655E7" w:rsidRDefault="00E655E7" w:rsidP="00F21A60">
      <w:pPr>
        <w:ind w:left="210" w:right="210"/>
      </w:pPr>
      <w:r>
        <w:rPr>
          <w:rFonts w:hint="eastAsia"/>
        </w:rPr>
        <w:t>我们</w:t>
      </w:r>
      <w:r>
        <w:t>要查找某个元素，</w:t>
      </w:r>
      <w:r>
        <w:rPr>
          <w:rFonts w:hint="eastAsia"/>
        </w:rPr>
        <w:t>也是</w:t>
      </w:r>
      <w:r>
        <w:t>这样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鼠标</w:t>
      </w:r>
      <w:r w:rsidRPr="006701C1">
        <w:rPr>
          <w:color w:val="C45911" w:themeColor="accent2" w:themeShade="BF"/>
          <w:highlight w:val="cyan"/>
        </w:rPr>
        <w:t>移动到</w:t>
      </w:r>
      <w:r w:rsidRPr="006701C1">
        <w:rPr>
          <w:rFonts w:hint="eastAsia"/>
          <w:color w:val="C45911" w:themeColor="accent2" w:themeShade="BF"/>
          <w:highlight w:val="cyan"/>
        </w:rPr>
        <w:t>某个</w:t>
      </w:r>
      <w:r w:rsidRPr="006701C1">
        <w:rPr>
          <w:color w:val="C45911" w:themeColor="accent2" w:themeShade="BF"/>
          <w:highlight w:val="cyan"/>
        </w:rPr>
        <w:t>元素上</w:t>
      </w:r>
      <w:r>
        <w:t>，某个元素就有</w:t>
      </w:r>
      <w:r w:rsidR="006701C1" w:rsidRPr="006701C1">
        <w:rPr>
          <w:color w:val="C45911" w:themeColor="accent2" w:themeShade="BF"/>
          <w:highlight w:val="cyan"/>
        </w:rPr>
        <w:t>虚线</w:t>
      </w:r>
      <w:r w:rsidRPr="006701C1">
        <w:rPr>
          <w:color w:val="C45911" w:themeColor="accent2" w:themeShade="BF"/>
          <w:highlight w:val="cyan"/>
        </w:rPr>
        <w:t>红框子</w:t>
      </w:r>
      <w:r>
        <w:t>，同时</w:t>
      </w:r>
      <w:r w:rsidRPr="006701C1">
        <w:rPr>
          <w:highlight w:val="cyan"/>
        </w:rPr>
        <w:t>右边会</w:t>
      </w:r>
      <w:r w:rsidRPr="006701C1">
        <w:rPr>
          <w:rFonts w:hint="eastAsia"/>
          <w:highlight w:val="cyan"/>
        </w:rPr>
        <w:t>高亮当前</w:t>
      </w:r>
      <w:r w:rsidRPr="006701C1">
        <w:rPr>
          <w:highlight w:val="cyan"/>
        </w:rPr>
        <w:t>的元素</w:t>
      </w:r>
      <w:r>
        <w:t>，</w:t>
      </w:r>
    </w:p>
    <w:p w:rsidR="00896719" w:rsidRDefault="00896719" w:rsidP="00F21A60">
      <w:pPr>
        <w:ind w:left="210" w:right="210"/>
      </w:pPr>
    </w:p>
    <w:p w:rsidR="00E655E7" w:rsidRDefault="00E655E7" w:rsidP="00F21A60">
      <w:pPr>
        <w:ind w:left="210" w:right="210"/>
      </w:pPr>
      <w:r>
        <w:rPr>
          <w:rFonts w:hint="eastAsia"/>
        </w:rPr>
        <w:t>如果</w:t>
      </w:r>
      <w:r>
        <w:t>确定了要查看的元素，就</w:t>
      </w:r>
      <w:r w:rsidRPr="006701C1">
        <w:rPr>
          <w:rFonts w:hint="eastAsia"/>
          <w:highlight w:val="cyan"/>
        </w:rPr>
        <w:t>单击</w:t>
      </w:r>
      <w:r>
        <w:rPr>
          <w:rFonts w:hint="eastAsia"/>
        </w:rPr>
        <w:t>一下</w:t>
      </w:r>
      <w:r>
        <w:t>该元素，</w:t>
      </w:r>
      <w:r>
        <w:rPr>
          <w:rFonts w:hint="eastAsia"/>
        </w:rPr>
        <w:t xml:space="preserve"> </w:t>
      </w:r>
      <w:r w:rsidRPr="006701C1">
        <w:rPr>
          <w:rFonts w:hint="eastAsia"/>
          <w:highlight w:val="cyan"/>
        </w:rPr>
        <w:t>虚线变成实线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t>确定了查看这个元素的信息。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，右边下面就显示出该元素的具体</w:t>
      </w:r>
      <w:r>
        <w:rPr>
          <w:rFonts w:hint="eastAsia"/>
        </w:rPr>
        <w:t>的</w:t>
      </w:r>
      <w:r>
        <w:t>属性信息。</w:t>
      </w:r>
    </w:p>
    <w:p w:rsidR="00DB7A2A" w:rsidRDefault="00DB7A2A" w:rsidP="00F21A60">
      <w:pPr>
        <w:ind w:left="210" w:right="210"/>
      </w:pPr>
    </w:p>
    <w:p w:rsidR="006701C1" w:rsidRDefault="006701C1" w:rsidP="00F21A60">
      <w:pPr>
        <w:ind w:left="210" w:right="210"/>
      </w:pPr>
      <w:r>
        <w:rPr>
          <w:rFonts w:hint="eastAsia"/>
        </w:rPr>
        <w:t>-----------------------------</w:t>
      </w:r>
    </w:p>
    <w:p w:rsidR="00547E47" w:rsidRDefault="00DB7A2A" w:rsidP="00F21A60">
      <w:pPr>
        <w:ind w:left="210" w:right="210"/>
      </w:pPr>
      <w:r>
        <w:rPr>
          <w:rFonts w:hint="eastAsia"/>
        </w:rPr>
        <w:t>元素</w:t>
      </w:r>
      <w:r>
        <w:t>的</w:t>
      </w:r>
      <w:r w:rsidRPr="006701C1">
        <w:rPr>
          <w:highlight w:val="cyan"/>
        </w:rPr>
        <w:t>属性</w:t>
      </w:r>
      <w:r>
        <w:rPr>
          <w:rFonts w:hint="eastAsia"/>
        </w:rPr>
        <w:t>：</w:t>
      </w:r>
    </w:p>
    <w:p w:rsidR="00547E47" w:rsidRDefault="00547E47" w:rsidP="00F21A60">
      <w:pPr>
        <w:ind w:left="210" w:right="210"/>
      </w:pPr>
    </w:p>
    <w:p w:rsidR="00DB7A2A" w:rsidRDefault="00547E47" w:rsidP="00F21A60">
      <w:pPr>
        <w:ind w:left="210" w:right="210"/>
      </w:pPr>
      <w:r w:rsidRPr="002E28C3">
        <w:rPr>
          <w:rFonts w:hint="eastAsia"/>
          <w:highlight w:val="green"/>
        </w:rPr>
        <w:t xml:space="preserve"> </w:t>
      </w:r>
      <w:r w:rsidR="00DB7A2A" w:rsidRPr="002E28C3">
        <w:rPr>
          <w:rFonts w:hint="eastAsia"/>
          <w:highlight w:val="green"/>
        </w:rPr>
        <w:t>index</w:t>
      </w:r>
      <w:r w:rsidR="00DB7A2A">
        <w:t>：就是该元素是其父元素的第几个节点</w:t>
      </w:r>
      <w:r w:rsidR="00DB7A2A">
        <w:rPr>
          <w:rFonts w:hint="eastAsia"/>
        </w:rPr>
        <w:t>，</w:t>
      </w:r>
      <w:r w:rsidR="00896719">
        <w:rPr>
          <w:color w:val="C45911" w:themeColor="accent2" w:themeShade="BF"/>
        </w:rPr>
        <w:t>从</w:t>
      </w:r>
      <w:r w:rsidR="00896719">
        <w:rPr>
          <w:rFonts w:hint="eastAsia"/>
          <w:color w:val="C45911" w:themeColor="accent2" w:themeShade="BF"/>
        </w:rPr>
        <w:t>0</w:t>
      </w:r>
      <w:r w:rsidR="00896719">
        <w:rPr>
          <w:rFonts w:hint="eastAsia"/>
          <w:color w:val="C45911" w:themeColor="accent2" w:themeShade="BF"/>
        </w:rPr>
        <w:t>开始</w:t>
      </w:r>
    </w:p>
    <w:p w:rsidR="00DA3989" w:rsidRDefault="00DB7A2A" w:rsidP="00F21A60">
      <w:pPr>
        <w:ind w:left="210" w:right="210"/>
      </w:pPr>
      <w:r w:rsidRPr="002E28C3">
        <w:rPr>
          <w:highlight w:val="green"/>
        </w:rPr>
        <w:t>text</w:t>
      </w:r>
      <w:r>
        <w:t>：就是</w:t>
      </w:r>
      <w:r>
        <w:rPr>
          <w:rFonts w:hint="eastAsia"/>
        </w:rPr>
        <w:t>如果该</w:t>
      </w:r>
      <w:r>
        <w:t>元素</w:t>
      </w:r>
      <w:r>
        <w:rPr>
          <w:rFonts w:hint="eastAsia"/>
        </w:rPr>
        <w:t>对应</w:t>
      </w:r>
      <w:r>
        <w:t>的界面上有文本内容，就是其文本内容的字符串值</w:t>
      </w:r>
      <w:r>
        <w:rPr>
          <w:rFonts w:hint="eastAsia"/>
        </w:rPr>
        <w:t>，</w:t>
      </w:r>
    </w:p>
    <w:p w:rsidR="00A010E0" w:rsidRDefault="00A010E0" w:rsidP="00F21A60">
      <w:pPr>
        <w:ind w:left="210" w:right="210"/>
        <w:rPr>
          <w:rFonts w:hint="eastAsia"/>
          <w:color w:val="C45911" w:themeColor="accent2" w:themeShade="BF"/>
        </w:rPr>
      </w:pPr>
    </w:p>
    <w:p w:rsidR="00DB7A2A" w:rsidRDefault="006701C1" w:rsidP="00F21A60">
      <w:pPr>
        <w:ind w:left="210" w:right="210"/>
      </w:pPr>
      <w:r w:rsidRPr="00DA3989">
        <w:t>显然这是我们将来非常关心的属性</w:t>
      </w:r>
      <w:r w:rsidRPr="00DA3989">
        <w:rPr>
          <w:rFonts w:hint="eastAsia"/>
        </w:rPr>
        <w:t>，</w:t>
      </w:r>
      <w:r w:rsidRPr="00DA3989">
        <w:t>因为要分析内容</w:t>
      </w:r>
      <w:r w:rsidRPr="00DA3989">
        <w:rPr>
          <w:rFonts w:hint="eastAsia"/>
        </w:rPr>
        <w:t>，</w:t>
      </w:r>
      <w:r w:rsidRPr="00DA3989">
        <w:t>判断是否与预期相同</w:t>
      </w:r>
      <w:r w:rsidRPr="00DA3989">
        <w:rPr>
          <w:rFonts w:hint="eastAsia"/>
        </w:rPr>
        <w:t>。</w:t>
      </w:r>
    </w:p>
    <w:p w:rsidR="001074D0" w:rsidRPr="001074D0" w:rsidRDefault="001074D0" w:rsidP="00F21A60">
      <w:pPr>
        <w:ind w:left="210" w:right="210"/>
        <w:rPr>
          <w:color w:val="7030A0"/>
        </w:rPr>
      </w:pPr>
      <w:r w:rsidRPr="001074D0">
        <w:rPr>
          <w:color w:val="7030A0"/>
        </w:rPr>
        <w:t>比如</w:t>
      </w:r>
      <w:r w:rsidRPr="001074D0">
        <w:rPr>
          <w:rFonts w:hint="eastAsia"/>
          <w:color w:val="7030A0"/>
        </w:rPr>
        <w:t>，</w:t>
      </w:r>
      <w:r w:rsidRPr="001074D0">
        <w:rPr>
          <w:color w:val="7030A0"/>
        </w:rPr>
        <w:t>最便宜的商品列表</w:t>
      </w:r>
    </w:p>
    <w:p w:rsidR="00DA3989" w:rsidRPr="00DA3989" w:rsidRDefault="00DA3989" w:rsidP="00F21A60">
      <w:pPr>
        <w:ind w:left="210" w:right="210"/>
      </w:pPr>
    </w:p>
    <w:p w:rsidR="00CB27B2" w:rsidRDefault="00DB7A2A" w:rsidP="00F21A60">
      <w:pPr>
        <w:ind w:left="210" w:right="210"/>
      </w:pPr>
      <w:r w:rsidRPr="002E28C3">
        <w:rPr>
          <w:highlight w:val="green"/>
        </w:rPr>
        <w:t>resource-id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该元素的</w:t>
      </w:r>
      <w:r>
        <w:rPr>
          <w:rFonts w:hint="eastAsia"/>
        </w:rPr>
        <w:t>资源</w:t>
      </w:r>
      <w:r>
        <w:t>id</w:t>
      </w:r>
      <w:r>
        <w:t>，</w:t>
      </w:r>
      <w:r w:rsidRPr="006701C1">
        <w:rPr>
          <w:rFonts w:hint="eastAsia"/>
          <w:highlight w:val="cyan"/>
        </w:rPr>
        <w:t>一般</w:t>
      </w:r>
      <w:r w:rsidRPr="006701C1">
        <w:rPr>
          <w:highlight w:val="cyan"/>
        </w:rPr>
        <w:t>来说唯一</w:t>
      </w:r>
      <w:r>
        <w:t>的</w:t>
      </w:r>
      <w:r>
        <w:rPr>
          <w:rFonts w:hint="eastAsia"/>
        </w:rPr>
        <w:t>决定</w:t>
      </w:r>
      <w:r>
        <w:t>了一个元素，</w:t>
      </w:r>
    </w:p>
    <w:p w:rsidR="00CB27B2" w:rsidRDefault="00DB7A2A" w:rsidP="00547E47">
      <w:pPr>
        <w:ind w:left="210" w:right="210"/>
      </w:pPr>
      <w:r>
        <w:rPr>
          <w:rFonts w:hint="eastAsia"/>
        </w:rPr>
        <w:t>有点</w:t>
      </w:r>
      <w:r>
        <w:t>像</w:t>
      </w:r>
      <w:r>
        <w:t>web</w:t>
      </w:r>
      <w:r>
        <w:t>的</w:t>
      </w:r>
      <w:r>
        <w:t>id</w:t>
      </w:r>
      <w:r w:rsidR="00547E47">
        <w:rPr>
          <w:rFonts w:hint="eastAsia"/>
        </w:rPr>
        <w:t>，</w:t>
      </w:r>
      <w:r>
        <w:t>优先根据它查找。</w:t>
      </w:r>
    </w:p>
    <w:p w:rsidR="00DB7A2A" w:rsidRDefault="00DB7A2A" w:rsidP="00F21A60">
      <w:pPr>
        <w:ind w:left="210" w:right="210"/>
      </w:pPr>
      <w:r>
        <w:rPr>
          <w:rFonts w:hint="eastAsia"/>
        </w:rPr>
        <w:t>但是</w:t>
      </w:r>
      <w:r w:rsidRPr="00CB27B2">
        <w:rPr>
          <w:rFonts w:hint="eastAsia"/>
          <w:highlight w:val="yellow"/>
        </w:rPr>
        <w:t>并非</w:t>
      </w:r>
      <w:r w:rsidRPr="00CB27B2">
        <w:rPr>
          <w:highlight w:val="yellow"/>
        </w:rPr>
        <w:t>每一个元素都会有</w:t>
      </w:r>
      <w:r>
        <w:rPr>
          <w:rFonts w:hint="eastAsia"/>
        </w:rPr>
        <w:t>。</w:t>
      </w:r>
      <w:r w:rsidR="00CB27B2">
        <w:rPr>
          <w:rFonts w:hint="eastAsia"/>
        </w:rPr>
        <w:t>如果这样，就需要其他的方法选择</w:t>
      </w:r>
    </w:p>
    <w:p w:rsidR="00CB27B2" w:rsidRDefault="00CB27B2" w:rsidP="00F21A60">
      <w:pPr>
        <w:ind w:left="210" w:right="210"/>
      </w:pPr>
    </w:p>
    <w:p w:rsidR="00DB7A2A" w:rsidRDefault="00DB7A2A" w:rsidP="00F21A60">
      <w:pPr>
        <w:ind w:left="210" w:right="210"/>
      </w:pPr>
      <w:r w:rsidRPr="002E28C3">
        <w:rPr>
          <w:rFonts w:hint="eastAsia"/>
          <w:highlight w:val="green"/>
        </w:rPr>
        <w:t>class</w:t>
      </w:r>
      <w:r>
        <w:t xml:space="preserve"> </w:t>
      </w:r>
      <w:r>
        <w:rPr>
          <w:rFonts w:hint="eastAsia"/>
        </w:rPr>
        <w:t>：就是该</w:t>
      </w:r>
      <w:r>
        <w:t>元素的类型，</w:t>
      </w:r>
      <w:r>
        <w:rPr>
          <w:rFonts w:hint="eastAsia"/>
        </w:rPr>
        <w:t>这是</w:t>
      </w:r>
      <w:r>
        <w:t>安卓界面元素</w:t>
      </w:r>
      <w:r>
        <w:rPr>
          <w:rFonts w:hint="eastAsia"/>
        </w:rPr>
        <w:t>对应</w:t>
      </w:r>
      <w:r>
        <w:t>的代码里面的</w:t>
      </w:r>
      <w:r>
        <w:t>java</w:t>
      </w:r>
      <w:r>
        <w:t>类</w:t>
      </w:r>
      <w:r w:rsidR="00D52440">
        <w:rPr>
          <w:rFonts w:hint="eastAsia"/>
        </w:rPr>
        <w:t>，</w:t>
      </w:r>
      <w:r w:rsidR="002E28C3">
        <w:t>类似</w:t>
      </w:r>
      <w:r w:rsidR="002E28C3">
        <w:t xml:space="preserve">html </w:t>
      </w:r>
      <w:r w:rsidR="002E28C3">
        <w:t>的</w:t>
      </w:r>
      <w:r w:rsidR="002E28C3">
        <w:t>tag</w:t>
      </w:r>
      <w:r w:rsidR="002E28C3">
        <w:t>名</w:t>
      </w:r>
      <w:r w:rsidR="001729AB">
        <w:rPr>
          <w:rFonts w:hint="eastAsia"/>
        </w:rPr>
        <w:t>，比如</w:t>
      </w:r>
      <w:r w:rsidR="001729AB">
        <w:rPr>
          <w:rFonts w:hint="eastAsia"/>
        </w:rPr>
        <w:t>layout</w:t>
      </w:r>
      <w:r w:rsidR="001729AB">
        <w:rPr>
          <w:rFonts w:hint="eastAsia"/>
        </w:rPr>
        <w:t>，</w:t>
      </w:r>
      <w:r w:rsidR="001729AB">
        <w:rPr>
          <w:rFonts w:hint="eastAsia"/>
        </w:rPr>
        <w:t>textview</w:t>
      </w:r>
      <w:r w:rsidR="001729AB">
        <w:rPr>
          <w:rFonts w:hint="eastAsia"/>
        </w:rPr>
        <w:t>，</w:t>
      </w:r>
    </w:p>
    <w:p w:rsidR="001729AB" w:rsidRDefault="001729AB" w:rsidP="00F21A60">
      <w:pPr>
        <w:ind w:left="210" w:right="210"/>
      </w:pPr>
    </w:p>
    <w:p w:rsidR="00D52440" w:rsidRDefault="00D52440" w:rsidP="00F21A60">
      <w:pPr>
        <w:ind w:left="210" w:right="210"/>
      </w:pPr>
      <w:r w:rsidRPr="002E28C3">
        <w:rPr>
          <w:rFonts w:hint="eastAsia"/>
          <w:highlight w:val="green"/>
        </w:rPr>
        <w:t>package</w:t>
      </w:r>
      <w:r>
        <w:rPr>
          <w:rFonts w:hint="eastAsia"/>
        </w:rPr>
        <w:t>：</w:t>
      </w:r>
      <w:r>
        <w:t>就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t>app</w:t>
      </w:r>
      <w:r>
        <w:t>的包</w:t>
      </w:r>
      <w:r>
        <w:rPr>
          <w:rFonts w:hint="eastAsia"/>
        </w:rPr>
        <w:t>名</w:t>
      </w:r>
    </w:p>
    <w:p w:rsidR="002B129F" w:rsidRDefault="002B129F" w:rsidP="00F21A60">
      <w:pPr>
        <w:ind w:left="210" w:right="210"/>
      </w:pPr>
    </w:p>
    <w:p w:rsidR="00D52440" w:rsidRPr="00DB7A2A" w:rsidRDefault="00D52440" w:rsidP="00F21A60">
      <w:pPr>
        <w:ind w:left="210" w:right="210"/>
      </w:pPr>
      <w:r w:rsidRPr="002E28C3">
        <w:rPr>
          <w:rFonts w:hint="eastAsia"/>
          <w:highlight w:val="green"/>
        </w:rPr>
        <w:t>content</w:t>
      </w:r>
      <w:r w:rsidRPr="002E28C3">
        <w:rPr>
          <w:highlight w:val="green"/>
        </w:rPr>
        <w:t>-desc</w:t>
      </w:r>
      <w:r>
        <w:t xml:space="preserve">: </w:t>
      </w:r>
      <w:r>
        <w:rPr>
          <w:rFonts w:hint="eastAsia"/>
        </w:rPr>
        <w:t>这个</w:t>
      </w:r>
      <w:r>
        <w:t>属性用来描述该元素的</w:t>
      </w:r>
      <w:r w:rsidR="00893272">
        <w:rPr>
          <w:rFonts w:hint="eastAsia"/>
        </w:rPr>
        <w:t>用途</w:t>
      </w:r>
      <w:r w:rsidR="00893272">
        <w:t>，特性等。</w:t>
      </w:r>
      <w:r w:rsidR="00893272">
        <w:rPr>
          <w:rFonts w:hint="eastAsia"/>
        </w:rPr>
        <w:t xml:space="preserve"> </w:t>
      </w:r>
    </w:p>
    <w:p w:rsidR="00DB7A2A" w:rsidRPr="00DB7A2A" w:rsidRDefault="00DB7A2A" w:rsidP="00F21A60">
      <w:pPr>
        <w:ind w:left="210" w:right="210"/>
      </w:pPr>
    </w:p>
    <w:p w:rsidR="00823E52" w:rsidRDefault="00823E52" w:rsidP="00F21A60">
      <w:pPr>
        <w:ind w:left="210" w:right="210"/>
      </w:pPr>
    </w:p>
    <w:p w:rsidR="00823E52" w:rsidRDefault="00E74469" w:rsidP="00F21A60">
      <w:pPr>
        <w:ind w:left="210" w:right="210"/>
      </w:pPr>
      <w:r w:rsidRPr="002E28C3">
        <w:rPr>
          <w:rFonts w:hint="eastAsia"/>
          <w:highlight w:val="green"/>
        </w:rPr>
        <w:t>bounds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t>这个元素在界面上的</w:t>
      </w:r>
      <w:r w:rsidRPr="002E28C3">
        <w:rPr>
          <w:highlight w:val="yellow"/>
        </w:rPr>
        <w:t>位置</w:t>
      </w:r>
      <w:r>
        <w:t>，</w:t>
      </w:r>
      <w:r>
        <w:rPr>
          <w:rFonts w:hint="eastAsia"/>
        </w:rPr>
        <w:t xml:space="preserve"> </w:t>
      </w:r>
      <w:r w:rsidRPr="002E28C3">
        <w:rPr>
          <w:rFonts w:hint="eastAsia"/>
          <w:highlight w:val="yellow"/>
        </w:rPr>
        <w:t>左上</w:t>
      </w:r>
      <w:r w:rsidRPr="002E28C3">
        <w:rPr>
          <w:highlight w:val="yellow"/>
        </w:rPr>
        <w:t>角和右下角的坐标</w:t>
      </w:r>
      <w:r>
        <w:t>。</w:t>
      </w:r>
    </w:p>
    <w:p w:rsidR="002E28C3" w:rsidRDefault="002E28C3" w:rsidP="00F21A60">
      <w:pPr>
        <w:pBdr>
          <w:bottom w:val="single" w:sz="6" w:space="1" w:color="auto"/>
        </w:pBdr>
        <w:ind w:left="210" w:right="210"/>
      </w:pPr>
      <w:r>
        <w:t>以后如果我们黔驴技穷</w:t>
      </w:r>
      <w:r>
        <w:rPr>
          <w:rFonts w:hint="eastAsia"/>
        </w:rPr>
        <w:t>，</w:t>
      </w:r>
      <w:r>
        <w:t>实在选择不到元素的时候</w:t>
      </w:r>
      <w:r>
        <w:rPr>
          <w:rFonts w:hint="eastAsia"/>
        </w:rPr>
        <w:t>，</w:t>
      </w:r>
      <w:r>
        <w:t>就根据这个属性直接去根据坐标操作元素了</w:t>
      </w:r>
      <w:r>
        <w:rPr>
          <w:rFonts w:hint="eastAsia"/>
        </w:rPr>
        <w:t>。</w:t>
      </w:r>
    </w:p>
    <w:p w:rsidR="00044069" w:rsidRDefault="00044069" w:rsidP="00044069">
      <w:pPr>
        <w:ind w:left="210" w:right="210"/>
      </w:pPr>
    </w:p>
    <w:p w:rsidR="00044069" w:rsidRDefault="00044069" w:rsidP="00C2651F">
      <w:pPr>
        <w:pStyle w:val="1"/>
        <w:ind w:right="210"/>
      </w:pPr>
      <w:r>
        <w:rPr>
          <w:rFonts w:hint="eastAsia"/>
        </w:rPr>
        <w:t>选择</w:t>
      </w:r>
      <w:r>
        <w:t>元素的代码</w:t>
      </w:r>
      <w:r w:rsidR="004B3ED2">
        <w:rPr>
          <w:rFonts w:hint="eastAsia"/>
        </w:rPr>
        <w:t xml:space="preserve"> </w:t>
      </w:r>
      <w:r w:rsidR="004B3ED2">
        <w:rPr>
          <w:rFonts w:hint="eastAsia"/>
        </w:rPr>
        <w:t>（</w:t>
      </w:r>
      <w:r w:rsidR="00A72E8E">
        <w:t>3</w:t>
      </w:r>
      <w:r w:rsidR="004B3ED2">
        <w:t xml:space="preserve"> min</w:t>
      </w:r>
      <w:r w:rsidR="004B3ED2">
        <w:rPr>
          <w:rFonts w:hint="eastAsia"/>
        </w:rPr>
        <w:t>）</w:t>
      </w:r>
    </w:p>
    <w:p w:rsidR="00044069" w:rsidRDefault="00044069" w:rsidP="00044069">
      <w:pPr>
        <w:ind w:left="210" w:right="210"/>
      </w:pPr>
      <w:r>
        <w:rPr>
          <w:rFonts w:hint="eastAsia"/>
        </w:rPr>
        <w:t>选择</w:t>
      </w:r>
      <w:r>
        <w:t>元素的代码</w:t>
      </w:r>
      <w:r>
        <w:rPr>
          <w:rFonts w:hint="eastAsia"/>
        </w:rPr>
        <w:t>也</w:t>
      </w:r>
      <w:r>
        <w:t>和</w:t>
      </w:r>
      <w:r>
        <w:t>Selenium</w:t>
      </w:r>
      <w:r>
        <w:t>基本相同，</w:t>
      </w:r>
      <w:r>
        <w:rPr>
          <w:rFonts w:hint="eastAsia"/>
        </w:rPr>
        <w:t>如下</w:t>
      </w:r>
    </w:p>
    <w:p w:rsidR="00044069" w:rsidRDefault="00044069" w:rsidP="00044069">
      <w:pPr>
        <w:ind w:left="210" w:right="210"/>
      </w:pPr>
    </w:p>
    <w:p w:rsidR="00044069" w:rsidRDefault="00044069" w:rsidP="00044069">
      <w:pPr>
        <w:ind w:left="210" w:right="21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 xml:space="preserve"> </w:t>
      </w:r>
    </w:p>
    <w:p w:rsidR="00044069" w:rsidRDefault="00044069" w:rsidP="00044069">
      <w:pPr>
        <w:ind w:left="210" w:right="210"/>
      </w:pPr>
      <w:r>
        <w:t xml:space="preserve">find_element_by_XXX </w:t>
      </w:r>
      <w:r>
        <w:rPr>
          <w:rFonts w:hint="eastAsia"/>
        </w:rPr>
        <w:t>符合</w:t>
      </w:r>
      <w:r>
        <w:t>条件的</w:t>
      </w:r>
      <w:r w:rsidRPr="002E28C3">
        <w:rPr>
          <w:highlight w:val="yellow"/>
        </w:rPr>
        <w:t>第一个元素</w:t>
      </w:r>
      <w:r>
        <w:rPr>
          <w:rFonts w:hint="eastAsia"/>
        </w:rPr>
        <w:t>，</w:t>
      </w:r>
      <w:r>
        <w:t>找不到抛出异常</w:t>
      </w:r>
    </w:p>
    <w:p w:rsidR="00044069" w:rsidRDefault="00044069" w:rsidP="00044069">
      <w:pPr>
        <w:ind w:left="210" w:right="210"/>
      </w:pPr>
      <w:r>
        <w:t>find_element</w:t>
      </w:r>
      <w:r w:rsidRPr="002E28C3">
        <w:rPr>
          <w:color w:val="C45911" w:themeColor="accent2" w:themeShade="BF"/>
        </w:rPr>
        <w:t>s</w:t>
      </w:r>
      <w:r>
        <w:t xml:space="preserve">_by_XXX </w:t>
      </w:r>
      <w:r>
        <w:rPr>
          <w:rFonts w:hint="eastAsia"/>
        </w:rPr>
        <w:t>符合</w:t>
      </w:r>
      <w:r>
        <w:t>条件的</w:t>
      </w:r>
      <w:r w:rsidRPr="002E28C3">
        <w:rPr>
          <w:rFonts w:hint="eastAsia"/>
          <w:highlight w:val="yellow"/>
        </w:rPr>
        <w:t>所有</w:t>
      </w:r>
      <w:r w:rsidRPr="002E28C3">
        <w:rPr>
          <w:highlight w:val="yellow"/>
        </w:rPr>
        <w:t>元素</w:t>
      </w:r>
      <w:r w:rsidRPr="002E28C3">
        <w:rPr>
          <w:rFonts w:hint="eastAsia"/>
          <w:highlight w:val="yellow"/>
        </w:rPr>
        <w:t>的</w:t>
      </w:r>
      <w:r w:rsidRPr="002E28C3">
        <w:rPr>
          <w:highlight w:val="yellow"/>
        </w:rPr>
        <w:t>列表</w:t>
      </w:r>
      <w:r>
        <w:rPr>
          <w:rFonts w:hint="eastAsia"/>
        </w:rPr>
        <w:t>，</w:t>
      </w:r>
      <w:r>
        <w:t>找不到返回</w:t>
      </w:r>
      <w:r>
        <w:rPr>
          <w:rFonts w:hint="eastAsia"/>
        </w:rPr>
        <w:t>空列表</w:t>
      </w:r>
    </w:p>
    <w:p w:rsidR="00044069" w:rsidRDefault="00044069" w:rsidP="00044069">
      <w:pPr>
        <w:ind w:left="210" w:right="210"/>
      </w:pPr>
      <w:r>
        <w:rPr>
          <w:rFonts w:hint="eastAsia"/>
        </w:rPr>
        <w:t>通过</w:t>
      </w:r>
      <w:r w:rsidRPr="002E28C3">
        <w:rPr>
          <w:rFonts w:hint="eastAsia"/>
          <w:highlight w:val="yellow"/>
        </w:rPr>
        <w:t>We</w:t>
      </w:r>
      <w:r w:rsidRPr="002E28C3">
        <w:rPr>
          <w:highlight w:val="yellow"/>
        </w:rPr>
        <w:t>bDriver</w:t>
      </w:r>
      <w:r w:rsidR="003A6E1D" w:rsidRPr="003A6E1D">
        <w:rPr>
          <w:rFonts w:hint="eastAsia"/>
        </w:rPr>
        <w:t>对象调用这样的方法，</w:t>
      </w:r>
      <w:r w:rsidR="00C2651F">
        <w:rPr>
          <w:rFonts w:hint="eastAsia"/>
        </w:rPr>
        <w:t>查找</w:t>
      </w:r>
      <w:r w:rsidR="00C2651F">
        <w:t>范围是</w:t>
      </w:r>
      <w:r w:rsidR="00C2651F" w:rsidRPr="002E28C3">
        <w:rPr>
          <w:highlight w:val="yellow"/>
        </w:rPr>
        <w:t>整个</w:t>
      </w:r>
      <w:r w:rsidR="00C2651F" w:rsidRPr="002E28C3">
        <w:rPr>
          <w:rFonts w:hint="eastAsia"/>
          <w:highlight w:val="yellow"/>
        </w:rPr>
        <w:t>界面</w:t>
      </w:r>
      <w:r w:rsidR="00C2651F" w:rsidRPr="002E28C3">
        <w:rPr>
          <w:highlight w:val="yellow"/>
        </w:rPr>
        <w:t>树形结构</w:t>
      </w:r>
    </w:p>
    <w:p w:rsidR="00044069" w:rsidRPr="00044069" w:rsidRDefault="00C2651F" w:rsidP="00044069">
      <w:pPr>
        <w:ind w:left="210" w:right="210"/>
      </w:pPr>
      <w:r>
        <w:rPr>
          <w:rFonts w:hint="eastAsia"/>
        </w:rPr>
        <w:t>通过</w:t>
      </w:r>
      <w:r w:rsidRPr="002E28C3">
        <w:rPr>
          <w:highlight w:val="yellow"/>
        </w:rPr>
        <w:t>WebElement</w:t>
      </w:r>
      <w:r w:rsidR="003A6E1D" w:rsidRPr="003A6E1D">
        <w:rPr>
          <w:rFonts w:hint="eastAsia"/>
        </w:rPr>
        <w:t>对象调用这样的方法，</w:t>
      </w:r>
      <w:r>
        <w:rPr>
          <w:rFonts w:hint="eastAsia"/>
        </w:rPr>
        <w:t>查找</w:t>
      </w:r>
      <w:r>
        <w:t>范围是</w:t>
      </w:r>
      <w:r w:rsidRPr="002E28C3">
        <w:rPr>
          <w:highlight w:val="yellow"/>
        </w:rPr>
        <w:t>该节点</w:t>
      </w:r>
      <w:r w:rsidRPr="002E28C3">
        <w:rPr>
          <w:rFonts w:hint="eastAsia"/>
          <w:highlight w:val="yellow"/>
        </w:rPr>
        <w:t>的</w:t>
      </w:r>
      <w:r w:rsidRPr="002E28C3">
        <w:rPr>
          <w:highlight w:val="yellow"/>
        </w:rPr>
        <w:t>子节点</w:t>
      </w:r>
      <w:r w:rsidR="002E28C3">
        <w:rPr>
          <w:rFonts w:hint="eastAsia"/>
        </w:rPr>
        <w:t xml:space="preserve"> </w:t>
      </w:r>
      <w:r w:rsidR="002E28C3" w:rsidRPr="002E28C3">
        <w:rPr>
          <w:rFonts w:hint="eastAsia"/>
        </w:rPr>
        <w:t>，</w:t>
      </w:r>
      <w:r w:rsidR="008D6716" w:rsidRPr="00044069">
        <w:t xml:space="preserve"> </w:t>
      </w:r>
    </w:p>
    <w:p w:rsidR="00044069" w:rsidRDefault="00044069" w:rsidP="00044069">
      <w:pPr>
        <w:ind w:left="210" w:right="210"/>
      </w:pPr>
    </w:p>
    <w:p w:rsidR="00461FE0" w:rsidRDefault="00461FE0" w:rsidP="00044069">
      <w:pPr>
        <w:ind w:left="210" w:right="210"/>
      </w:pPr>
    </w:p>
    <w:p w:rsidR="00461FE0" w:rsidRPr="00044069" w:rsidRDefault="00461FE0" w:rsidP="00044069">
      <w:pPr>
        <w:ind w:left="210" w:right="210"/>
      </w:pPr>
    </w:p>
    <w:p w:rsidR="00044069" w:rsidRDefault="00044069" w:rsidP="00044069">
      <w:pPr>
        <w:pStyle w:val="1"/>
        <w:ind w:right="210"/>
      </w:pPr>
      <w:r>
        <w:rPr>
          <w:rFonts w:hint="eastAsia"/>
        </w:rPr>
        <w:t>选择</w:t>
      </w:r>
      <w:r>
        <w:t>元素方式</w:t>
      </w:r>
    </w:p>
    <w:p w:rsidR="00044069" w:rsidRDefault="00044069" w:rsidP="00C2651F">
      <w:pPr>
        <w:ind w:left="210" w:right="210"/>
      </w:pPr>
    </w:p>
    <w:p w:rsidR="00044069" w:rsidRDefault="00C23217" w:rsidP="00C15F83">
      <w:pPr>
        <w:pStyle w:val="2"/>
        <w:ind w:right="210"/>
      </w:pPr>
      <w:r>
        <w:t xml:space="preserve">7    </w:t>
      </w:r>
      <w:r w:rsidR="00C15F83">
        <w:rPr>
          <w:rFonts w:hint="eastAsia"/>
        </w:rPr>
        <w:t>ID</w:t>
      </w:r>
      <w:r w:rsidR="00DA473F">
        <w:t xml:space="preserve"> </w:t>
      </w:r>
      <w:r w:rsidR="00DA473F">
        <w:rPr>
          <w:rFonts w:hint="eastAsia"/>
        </w:rPr>
        <w:t>（</w:t>
      </w:r>
      <w:r w:rsidR="00DA473F">
        <w:rPr>
          <w:rFonts w:hint="eastAsia"/>
        </w:rPr>
        <w:t>10 min</w:t>
      </w:r>
      <w:r w:rsidR="00DA473F">
        <w:rPr>
          <w:rFonts w:hint="eastAsia"/>
        </w:rPr>
        <w:t>）</w:t>
      </w:r>
    </w:p>
    <w:p w:rsidR="00C15F83" w:rsidRDefault="00563F63" w:rsidP="00044069">
      <w:pPr>
        <w:ind w:left="210" w:right="210"/>
      </w:pPr>
      <w:r>
        <w:t>比如</w:t>
      </w:r>
      <w:r>
        <w:rPr>
          <w:rFonts w:hint="eastAsia"/>
        </w:rPr>
        <w:t>：</w:t>
      </w:r>
    </w:p>
    <w:p w:rsidR="00DA473F" w:rsidRPr="00DA473F" w:rsidRDefault="00DA473F" w:rsidP="00DA473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DA473F">
        <w:rPr>
          <w:rFonts w:eastAsia="宋体" w:cs="宋体"/>
          <w:color w:val="336F95"/>
          <w:sz w:val="22"/>
          <w:szCs w:val="22"/>
        </w:rPr>
        <w:br/>
        <w:t xml:space="preserve">ele </w:t>
      </w:r>
      <w:r w:rsidRPr="00DA473F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DA473F">
        <w:rPr>
          <w:rFonts w:eastAsia="宋体" w:cs="宋体"/>
          <w:color w:val="336F95"/>
          <w:sz w:val="22"/>
          <w:szCs w:val="22"/>
        </w:rPr>
        <w:t>driver.find_element_by_id(</w:t>
      </w:r>
      <w:r w:rsidRPr="00DA473F">
        <w:rPr>
          <w:rFonts w:eastAsia="宋体" w:cs="宋体"/>
          <w:color w:val="24AA1C"/>
          <w:sz w:val="22"/>
          <w:szCs w:val="22"/>
        </w:rPr>
        <w:t>'com.example.jcy.wvtest:id/name1'</w:t>
      </w:r>
      <w:r w:rsidRPr="00DA473F">
        <w:rPr>
          <w:rFonts w:eastAsia="宋体" w:cs="宋体"/>
          <w:color w:val="336F95"/>
          <w:sz w:val="22"/>
          <w:szCs w:val="22"/>
        </w:rPr>
        <w:t>)</w:t>
      </w:r>
      <w:r w:rsidRPr="00DA473F">
        <w:rPr>
          <w:rFonts w:eastAsia="宋体" w:cs="宋体"/>
          <w:color w:val="336F95"/>
          <w:sz w:val="22"/>
          <w:szCs w:val="22"/>
        </w:rPr>
        <w:br/>
        <w:t>ele.send_keys(</w:t>
      </w:r>
      <w:r w:rsidRPr="00DA473F">
        <w:rPr>
          <w:rFonts w:eastAsia="宋体" w:cs="宋体"/>
          <w:color w:val="24AA1C"/>
          <w:sz w:val="22"/>
          <w:szCs w:val="22"/>
        </w:rPr>
        <w:t>'hello world'</w:t>
      </w:r>
      <w:r w:rsidRPr="00DA473F">
        <w:rPr>
          <w:rFonts w:eastAsia="宋体" w:cs="宋体"/>
          <w:color w:val="336F95"/>
          <w:sz w:val="22"/>
          <w:szCs w:val="22"/>
        </w:rPr>
        <w:t>)</w:t>
      </w:r>
    </w:p>
    <w:p w:rsidR="00C23217" w:rsidRDefault="00C23217" w:rsidP="00BE3A80">
      <w:pPr>
        <w:ind w:left="210" w:right="210"/>
      </w:pPr>
    </w:p>
    <w:p w:rsidR="00295C82" w:rsidRDefault="00295C82" w:rsidP="00044069">
      <w:pPr>
        <w:ind w:left="210" w:right="210"/>
      </w:pPr>
    </w:p>
    <w:p w:rsidR="00295C82" w:rsidRDefault="00263167" w:rsidP="00044069">
      <w:pPr>
        <w:ind w:left="210" w:right="210"/>
      </w:pPr>
      <w:r>
        <w:rPr>
          <w:rFonts w:hint="eastAsia"/>
        </w:rPr>
        <w:t>---------------------------------</w:t>
      </w:r>
    </w:p>
    <w:p w:rsidR="00295C82" w:rsidRDefault="00295C82" w:rsidP="00044069">
      <w:pPr>
        <w:ind w:left="210" w:right="210"/>
      </w:pPr>
    </w:p>
    <w:p w:rsidR="00AB73E2" w:rsidRDefault="00AB73E2" w:rsidP="00044069">
      <w:pPr>
        <w:ind w:left="210" w:right="210"/>
      </w:pPr>
      <w:r>
        <w:t>但是我们光靠</w:t>
      </w:r>
      <w:r>
        <w:t>id</w:t>
      </w:r>
      <w:r>
        <w:t>定位也远远是不够的</w:t>
      </w:r>
      <w:r>
        <w:rPr>
          <w:rFonts w:hint="eastAsia"/>
        </w:rPr>
        <w:t>。</w:t>
      </w:r>
    </w:p>
    <w:p w:rsidR="00AB73E2" w:rsidRDefault="00AB73E2" w:rsidP="00044069">
      <w:pPr>
        <w:ind w:left="210" w:right="210"/>
      </w:pPr>
      <w:r>
        <w:t>有的元素没有</w:t>
      </w:r>
      <w:r>
        <w:t>ID</w:t>
      </w:r>
      <w:r>
        <w:rPr>
          <w:rFonts w:hint="eastAsia"/>
        </w:rPr>
        <w:t>，</w:t>
      </w:r>
      <w:r w:rsidRPr="00AB73E2">
        <w:rPr>
          <w:rFonts w:hint="eastAsia"/>
          <w:color w:val="7030A0"/>
        </w:rPr>
        <w:t xml:space="preserve"> </w:t>
      </w:r>
    </w:p>
    <w:p w:rsidR="00C23217" w:rsidRDefault="00AB73E2" w:rsidP="00044069">
      <w:pPr>
        <w:ind w:left="210" w:right="210"/>
      </w:pPr>
      <w:r>
        <w:t>而且</w:t>
      </w:r>
      <w:r w:rsidR="00D50FDB">
        <w:t>有的时候</w:t>
      </w:r>
      <w:r w:rsidR="00263167">
        <w:t>id</w:t>
      </w:r>
      <w:r w:rsidR="00D50FDB">
        <w:t>也并非唯一</w:t>
      </w:r>
      <w:r w:rsidR="00D50FDB">
        <w:rPr>
          <w:rFonts w:hint="eastAsia"/>
        </w:rPr>
        <w:t>，比如</w:t>
      </w:r>
      <w:r w:rsidR="00C23217">
        <w:rPr>
          <w:rFonts w:hint="eastAsia"/>
        </w:rPr>
        <w:t xml:space="preserve"> </w:t>
      </w:r>
    </w:p>
    <w:p w:rsidR="00C23217" w:rsidRDefault="00C23217" w:rsidP="00044069">
      <w:pPr>
        <w:ind w:left="210" w:right="210"/>
      </w:pPr>
      <w:r>
        <w:rPr>
          <w:rFonts w:hint="eastAsia"/>
        </w:rPr>
        <w:t>打开</w:t>
      </w:r>
      <w:r w:rsidR="00D50FDB">
        <w:rPr>
          <w:rFonts w:hint="eastAsia"/>
        </w:rPr>
        <w:t xml:space="preserve"> </w:t>
      </w:r>
      <w:r w:rsidR="00D50FDB">
        <w:t>开发者头条</w:t>
      </w:r>
      <w:r>
        <w:rPr>
          <w:rFonts w:hint="eastAsia"/>
        </w:rPr>
        <w:t>，</w:t>
      </w:r>
      <w:r>
        <w:t>用</w:t>
      </w:r>
      <w:r>
        <w:t>uiautomatorviewer</w:t>
      </w:r>
      <w:r>
        <w:t>工具查看一下</w:t>
      </w:r>
    </w:p>
    <w:p w:rsidR="00C23217" w:rsidRDefault="00C23217" w:rsidP="00044069">
      <w:pPr>
        <w:ind w:left="210" w:right="210"/>
      </w:pPr>
    </w:p>
    <w:p w:rsidR="00D50FDB" w:rsidRDefault="00D50FDB" w:rsidP="00044069">
      <w:pPr>
        <w:ind w:left="210" w:right="210"/>
      </w:pPr>
      <w:r>
        <w:rPr>
          <w:rFonts w:hint="eastAsia"/>
        </w:rPr>
        <w:t>下面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几个</w:t>
      </w:r>
      <w:r>
        <w:t>按钮</w:t>
      </w:r>
      <w:r>
        <w:rPr>
          <w:rFonts w:hint="eastAsia"/>
        </w:rPr>
        <w:t>，</w:t>
      </w:r>
      <w:r>
        <w:t>id</w:t>
      </w:r>
      <w:r>
        <w:t>都是相同的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应该</w:t>
      </w:r>
      <w:r>
        <w:t>是开发</w:t>
      </w:r>
      <w:r>
        <w:rPr>
          <w:rFonts w:hint="eastAsia"/>
        </w:rPr>
        <w:t>人员</w:t>
      </w:r>
      <w:r>
        <w:t>的不规范造成的。就像</w:t>
      </w:r>
      <w:r>
        <w:rPr>
          <w:rFonts w:hint="eastAsia"/>
        </w:rPr>
        <w:t>我们</w:t>
      </w:r>
      <w:r>
        <w:t>web</w:t>
      </w:r>
      <w:r>
        <w:t>中也会出现不小心有</w:t>
      </w:r>
      <w:r>
        <w:t>id</w:t>
      </w:r>
      <w:r>
        <w:t>相同的元素</w:t>
      </w:r>
    </w:p>
    <w:p w:rsidR="00D50FDB" w:rsidRPr="00D50FDB" w:rsidRDefault="004008FA" w:rsidP="00044069">
      <w:pPr>
        <w:ind w:left="210" w:right="210"/>
      </w:pPr>
      <w:r>
        <w:rPr>
          <w:noProof/>
        </w:rPr>
        <w:drawing>
          <wp:inline distT="0" distB="0" distL="0" distR="0" wp14:anchorId="2E85072B" wp14:editId="4481374C">
            <wp:extent cx="3433501" cy="457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501" cy="4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DB" w:rsidRPr="00C15F83" w:rsidRDefault="00D50FDB" w:rsidP="00044069">
      <w:pPr>
        <w:ind w:left="210" w:right="210"/>
      </w:pPr>
    </w:p>
    <w:p w:rsidR="00044069" w:rsidRDefault="00044069" w:rsidP="00044069">
      <w:pPr>
        <w:ind w:left="210" w:right="210"/>
      </w:pPr>
    </w:p>
    <w:p w:rsidR="00D50FDB" w:rsidRDefault="00D50FDB" w:rsidP="00044069">
      <w:pPr>
        <w:ind w:left="210" w:right="210"/>
      </w:pPr>
      <w:r>
        <w:rPr>
          <w:rFonts w:hint="eastAsia"/>
        </w:rPr>
        <w:t>如果</w:t>
      </w:r>
      <w:r>
        <w:t>有这种错误，我们只能通过其他方式去定位了。</w:t>
      </w:r>
    </w:p>
    <w:p w:rsidR="00D50FDB" w:rsidRPr="009640C3" w:rsidRDefault="00D50FDB" w:rsidP="00044069">
      <w:pPr>
        <w:ind w:left="210" w:right="210"/>
      </w:pPr>
    </w:p>
    <w:p w:rsidR="009640C3" w:rsidRDefault="009640C3" w:rsidP="009640C3">
      <w:pPr>
        <w:ind w:left="210" w:right="210"/>
      </w:pPr>
      <w:r w:rsidRPr="00263167">
        <w:rPr>
          <w:highlight w:val="yellow"/>
        </w:rPr>
        <w:t>我们怎么</w:t>
      </w:r>
      <w:r w:rsidRPr="00263167">
        <w:rPr>
          <w:rFonts w:hint="eastAsia"/>
          <w:highlight w:val="yellow"/>
        </w:rPr>
        <w:t>知道</w:t>
      </w:r>
      <w:r w:rsidRPr="00263167">
        <w:rPr>
          <w:highlight w:val="yellow"/>
        </w:rPr>
        <w:t>是唯一</w:t>
      </w:r>
      <w:r w:rsidRPr="00263167">
        <w:rPr>
          <w:rFonts w:hint="eastAsia"/>
          <w:highlight w:val="yellow"/>
        </w:rPr>
        <w:t>的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9640C3" w:rsidRDefault="009640C3" w:rsidP="009640C3">
      <w:pPr>
        <w:ind w:left="210" w:right="210"/>
      </w:pPr>
    </w:p>
    <w:p w:rsidR="00010115" w:rsidRDefault="009640C3" w:rsidP="00D34DCA">
      <w:pPr>
        <w:ind w:left="210" w:right="210"/>
      </w:pPr>
      <w:r>
        <w:lastRenderedPageBreak/>
        <w:t>只能通过把这个界面</w:t>
      </w:r>
      <w:r>
        <w:t xml:space="preserve">save button  </w:t>
      </w:r>
      <w:r>
        <w:t>把内容导出到文件中，</w:t>
      </w:r>
      <w:r>
        <w:rPr>
          <w:rFonts w:hint="eastAsia"/>
        </w:rPr>
        <w:t xml:space="preserve"> </w:t>
      </w:r>
      <w:r>
        <w:rPr>
          <w:rFonts w:hint="eastAsia"/>
        </w:rPr>
        <w:t>打开该</w:t>
      </w:r>
      <w:r>
        <w:t>文件，</w:t>
      </w:r>
      <w:r w:rsidR="004735B3">
        <w:rPr>
          <w:color w:val="7030A0"/>
        </w:rPr>
        <w:t>复制黏贴查找一下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搜索是否是唯一</w:t>
      </w:r>
      <w:r>
        <w:rPr>
          <w:rFonts w:hint="eastAsia"/>
          <w:color w:val="C45911" w:themeColor="accent2" w:themeShade="BF"/>
        </w:rPr>
        <w:t>。</w:t>
      </w:r>
    </w:p>
    <w:p w:rsidR="00010115" w:rsidRDefault="00010115" w:rsidP="009640C3">
      <w:pPr>
        <w:ind w:left="210" w:right="210"/>
      </w:pPr>
    </w:p>
    <w:p w:rsidR="00D50FDB" w:rsidRPr="00044069" w:rsidRDefault="00D50FDB" w:rsidP="00044069">
      <w:pPr>
        <w:ind w:left="210" w:right="210"/>
      </w:pPr>
    </w:p>
    <w:p w:rsidR="00044069" w:rsidRDefault="00C23217" w:rsidP="00044069">
      <w:pPr>
        <w:pStyle w:val="2"/>
        <w:ind w:right="210"/>
      </w:pPr>
      <w:r>
        <w:t xml:space="preserve">8  </w:t>
      </w:r>
      <w:r w:rsidR="00044069">
        <w:t>CLASS NAME</w:t>
      </w:r>
      <w:r w:rsidR="00DA473F">
        <w:t xml:space="preserve"> </w:t>
      </w:r>
      <w:r w:rsidR="00DA473F">
        <w:rPr>
          <w:rFonts w:hint="eastAsia"/>
        </w:rPr>
        <w:t>（</w:t>
      </w:r>
      <w:r w:rsidR="00DA473F">
        <w:rPr>
          <w:rFonts w:hint="eastAsia"/>
        </w:rPr>
        <w:t>1</w:t>
      </w:r>
      <w:r w:rsidR="00F45E38">
        <w:t>2</w:t>
      </w:r>
      <w:r w:rsidR="00DA473F">
        <w:rPr>
          <w:rFonts w:hint="eastAsia"/>
        </w:rPr>
        <w:t xml:space="preserve"> min</w:t>
      </w:r>
      <w:r w:rsidR="00DA473F">
        <w:rPr>
          <w:rFonts w:hint="eastAsia"/>
        </w:rPr>
        <w:t>）</w:t>
      </w:r>
    </w:p>
    <w:p w:rsidR="00C2651F" w:rsidRDefault="00C2651F" w:rsidP="00044069">
      <w:pPr>
        <w:ind w:left="210" w:right="210"/>
      </w:pPr>
    </w:p>
    <w:p w:rsidR="00263167" w:rsidRDefault="00C2651F" w:rsidP="00044069">
      <w:pPr>
        <w:ind w:left="210" w:right="210"/>
      </w:pPr>
      <w:r>
        <w:t>class</w:t>
      </w:r>
      <w:r>
        <w:rPr>
          <w:rFonts w:hint="eastAsia"/>
        </w:rPr>
        <w:t>属性</w:t>
      </w:r>
      <w:r w:rsidRPr="00263167">
        <w:rPr>
          <w:rFonts w:hint="eastAsia"/>
          <w:highlight w:val="yellow"/>
        </w:rPr>
        <w:t>决定</w:t>
      </w:r>
      <w:r w:rsidRPr="00263167">
        <w:rPr>
          <w:highlight w:val="yellow"/>
        </w:rPr>
        <w:t>了界面元素的类型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508A9" w:rsidRDefault="001508A9" w:rsidP="00044069">
      <w:pPr>
        <w:ind w:left="210" w:right="210"/>
      </w:pPr>
    </w:p>
    <w:p w:rsidR="001508A9" w:rsidRDefault="001508A9" w:rsidP="00044069">
      <w:pPr>
        <w:ind w:left="210" w:right="210"/>
      </w:pPr>
      <w:r>
        <w:t>通常</w:t>
      </w:r>
      <w:r>
        <w:t xml:space="preserve">class </w:t>
      </w:r>
      <w:r>
        <w:t>就是类似</w:t>
      </w:r>
      <w:r>
        <w:t>web</w:t>
      </w:r>
      <w:r>
        <w:t>里面的</w:t>
      </w:r>
      <w:r>
        <w:t>tagname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所以通常不是唯一的。</w:t>
      </w:r>
    </w:p>
    <w:p w:rsidR="001508A9" w:rsidRDefault="001508A9" w:rsidP="00044069">
      <w:pPr>
        <w:ind w:left="210" w:right="210"/>
      </w:pPr>
      <w:r>
        <w:t>所以大部分情况</w:t>
      </w:r>
      <w:r>
        <w:rPr>
          <w:rFonts w:hint="eastAsia"/>
        </w:rPr>
        <w:t>，</w:t>
      </w:r>
      <w:r>
        <w:t>我们根据</w:t>
      </w:r>
      <w:r>
        <w:t xml:space="preserve">classname </w:t>
      </w:r>
      <w:r>
        <w:t>是要选择多个而不是一个</w:t>
      </w:r>
      <w:r>
        <w:rPr>
          <w:rFonts w:hint="eastAsia"/>
        </w:rPr>
        <w:t>。</w:t>
      </w:r>
    </w:p>
    <w:p w:rsidR="001508A9" w:rsidRDefault="001508A9" w:rsidP="00044069">
      <w:pPr>
        <w:ind w:left="210" w:right="210"/>
      </w:pPr>
    </w:p>
    <w:p w:rsidR="00C2651F" w:rsidRDefault="001508A9" w:rsidP="00044069">
      <w:pPr>
        <w:ind w:left="210" w:right="210"/>
      </w:pPr>
      <w:r>
        <w:t>如果你确定</w:t>
      </w:r>
      <w:r w:rsidR="00C2651F">
        <w:t>，我们要查找的是某种类型的界面元素，</w:t>
      </w:r>
      <w:r w:rsidR="00C2651F">
        <w:rPr>
          <w:rFonts w:hint="eastAsia"/>
        </w:rPr>
        <w:t>而且</w:t>
      </w:r>
      <w:r w:rsidR="00C2651F">
        <w:t>这种类型的界面元素</w:t>
      </w:r>
      <w:r w:rsidR="00C2651F">
        <w:rPr>
          <w:rFonts w:hint="eastAsia"/>
        </w:rPr>
        <w:t>在</w:t>
      </w:r>
      <w:r w:rsidR="00C2651F">
        <w:t>当前界面中只有一个</w:t>
      </w:r>
      <w:r w:rsidR="00C2651F">
        <w:rPr>
          <w:rFonts w:hint="eastAsia"/>
        </w:rPr>
        <w:t>，就</w:t>
      </w:r>
      <w:r w:rsidR="00C2651F">
        <w:t>可以</w:t>
      </w:r>
      <w:r w:rsidR="00C2651F">
        <w:rPr>
          <w:rFonts w:hint="eastAsia"/>
        </w:rPr>
        <w:t>根据</w:t>
      </w:r>
      <w:r w:rsidR="00C2651F">
        <w:t>它来查</w:t>
      </w:r>
      <w:r w:rsidR="00C2651F">
        <w:rPr>
          <w:rFonts w:hint="eastAsia"/>
        </w:rPr>
        <w:t>找</w:t>
      </w:r>
    </w:p>
    <w:p w:rsidR="00BB3799" w:rsidRDefault="00BB3799" w:rsidP="00044069">
      <w:pPr>
        <w:ind w:left="210" w:right="210"/>
      </w:pPr>
    </w:p>
    <w:p w:rsidR="00ED484D" w:rsidRDefault="00ED484D" w:rsidP="00044069">
      <w:pPr>
        <w:ind w:left="210" w:right="210"/>
      </w:pPr>
    </w:p>
    <w:p w:rsidR="00D74483" w:rsidRDefault="00D74483" w:rsidP="00044069">
      <w:pPr>
        <w:ind w:left="210" w:right="210"/>
      </w:pPr>
      <w:r>
        <w:t>写法是</w:t>
      </w:r>
      <w:r>
        <w:rPr>
          <w:rFonts w:hint="eastAsia"/>
        </w:rPr>
        <w:t>：</w:t>
      </w:r>
    </w:p>
    <w:p w:rsidR="00ED484D" w:rsidRDefault="00ED484D" w:rsidP="00ED484D">
      <w:pPr>
        <w:ind w:left="210" w:right="210"/>
      </w:pPr>
      <w:r w:rsidRPr="00EC6B51">
        <w:rPr>
          <w:highlight w:val="yellow"/>
        </w:rPr>
        <w:t>driver.find_element_by_class_name('android.widget.DatePicker')</w:t>
      </w:r>
    </w:p>
    <w:p w:rsidR="00ED484D" w:rsidRDefault="00ED484D" w:rsidP="00044069">
      <w:pPr>
        <w:ind w:left="210" w:right="210"/>
      </w:pPr>
    </w:p>
    <w:p w:rsidR="00ED484D" w:rsidRPr="00ED484D" w:rsidRDefault="00ED484D" w:rsidP="00044069">
      <w:pPr>
        <w:ind w:left="210" w:right="210"/>
      </w:pPr>
    </w:p>
    <w:p w:rsidR="00BB3799" w:rsidRDefault="00BB3799" w:rsidP="00044069">
      <w:pPr>
        <w:ind w:left="210" w:right="210"/>
      </w:pPr>
      <w:r>
        <w:rPr>
          <w:rFonts w:hint="eastAsia"/>
        </w:rPr>
        <w:t>大家</w:t>
      </w:r>
      <w:r>
        <w:t>看一个例子：</w:t>
      </w:r>
      <w:r>
        <w:rPr>
          <w:rFonts w:hint="eastAsia"/>
        </w:rPr>
        <w:t>开发者</w:t>
      </w:r>
      <w:r w:rsidR="00263167">
        <w:t>头条里面的</w:t>
      </w:r>
      <w:r>
        <w:rPr>
          <w:rFonts w:hint="eastAsia"/>
        </w:rPr>
        <w:t xml:space="preserve"> </w:t>
      </w:r>
      <w:r w:rsidRPr="00263167">
        <w:rPr>
          <w:rFonts w:hint="eastAsia"/>
          <w:highlight w:val="yellow"/>
        </w:rPr>
        <w:t>底部</w:t>
      </w:r>
      <w:r w:rsidRPr="00263167">
        <w:rPr>
          <w:highlight w:val="yellow"/>
        </w:rPr>
        <w:t>的大加号</w:t>
      </w:r>
    </w:p>
    <w:p w:rsidR="00ED484D" w:rsidRDefault="00BB3799" w:rsidP="00044069">
      <w:pPr>
        <w:ind w:left="210" w:right="210"/>
      </w:pPr>
      <w:r w:rsidRPr="00BB3799">
        <w:t>android.widget.ImageButton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在</w:t>
      </w:r>
      <w:r>
        <w:t>当前界面上就是一个唯一的</w:t>
      </w:r>
      <w:r>
        <w:rPr>
          <w:rFonts w:hint="eastAsia"/>
        </w:rPr>
        <w:t xml:space="preserve">. </w:t>
      </w:r>
    </w:p>
    <w:p w:rsidR="00AD1F03" w:rsidRDefault="00ED484D" w:rsidP="00044069">
      <w:pPr>
        <w:ind w:left="210" w:right="210"/>
      </w:pPr>
      <w:r>
        <w:t>我们可以</w:t>
      </w:r>
      <w:r>
        <w:rPr>
          <w:rFonts w:hint="eastAsia"/>
        </w:rPr>
        <w:t>根据</w:t>
      </w:r>
      <w:r>
        <w:t>它查找，</w:t>
      </w:r>
    </w:p>
    <w:p w:rsidR="00ED484D" w:rsidRPr="00ED484D" w:rsidRDefault="00ED484D" w:rsidP="00ED484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Consolas"/>
          <w:color w:val="336F95"/>
          <w:sz w:val="27"/>
          <w:szCs w:val="27"/>
        </w:rPr>
      </w:pPr>
      <w:r w:rsidRPr="00ED484D">
        <w:rPr>
          <w:rFonts w:eastAsia="宋体" w:cs="Consolas"/>
          <w:color w:val="336F95"/>
          <w:sz w:val="27"/>
          <w:szCs w:val="27"/>
        </w:rPr>
        <w:br/>
      </w:r>
      <w:r w:rsidRPr="00DA473F">
        <w:rPr>
          <w:rFonts w:eastAsia="宋体" w:cs="Consolas"/>
          <w:color w:val="336F95"/>
          <w:szCs w:val="27"/>
        </w:rPr>
        <w:t>driver.find_element_by_class_name(</w:t>
      </w:r>
      <w:r w:rsidRPr="00DA473F">
        <w:rPr>
          <w:rFonts w:eastAsia="宋体" w:cs="Consolas"/>
          <w:color w:val="24AA1C"/>
          <w:szCs w:val="27"/>
        </w:rPr>
        <w:t>"android.widget.ImageButton"</w:t>
      </w:r>
      <w:r w:rsidRPr="00DA473F">
        <w:rPr>
          <w:rFonts w:eastAsia="宋体" w:cs="Consolas"/>
          <w:color w:val="336F95"/>
          <w:szCs w:val="27"/>
        </w:rPr>
        <w:t>).click()</w:t>
      </w:r>
    </w:p>
    <w:p w:rsidR="00ED484D" w:rsidRPr="00ED484D" w:rsidRDefault="00ED484D" w:rsidP="00044069">
      <w:pPr>
        <w:ind w:left="210" w:right="210"/>
      </w:pPr>
    </w:p>
    <w:p w:rsidR="00C15F83" w:rsidRDefault="00737898" w:rsidP="00044069">
      <w:pPr>
        <w:ind w:left="210" w:right="210"/>
      </w:pPr>
      <w:r>
        <w:rPr>
          <w:rFonts w:hint="eastAsia"/>
        </w:rPr>
        <w:t>----------------------------------</w:t>
      </w:r>
    </w:p>
    <w:p w:rsidR="00C15F83" w:rsidRDefault="00C15F83" w:rsidP="00044069">
      <w:pPr>
        <w:ind w:left="210" w:right="210"/>
      </w:pPr>
      <w:r>
        <w:rPr>
          <w:rFonts w:hint="eastAsia"/>
        </w:rPr>
        <w:t>当然，我们</w:t>
      </w:r>
      <w:r>
        <w:t>可以</w:t>
      </w:r>
      <w:r>
        <w:rPr>
          <w:rFonts w:hint="eastAsia"/>
        </w:rPr>
        <w:t>根据</w:t>
      </w:r>
      <w:r>
        <w:t>class</w:t>
      </w:r>
      <w:r>
        <w:rPr>
          <w:rFonts w:hint="eastAsia"/>
        </w:rPr>
        <w:t>name</w:t>
      </w:r>
      <w:r>
        <w:rPr>
          <w:rFonts w:hint="eastAsia"/>
        </w:rPr>
        <w:t>查找</w:t>
      </w:r>
      <w:r w:rsidRPr="00A010E0">
        <w:rPr>
          <w:rFonts w:hint="eastAsia"/>
          <w:highlight w:val="cyan"/>
        </w:rPr>
        <w:t>所有</w:t>
      </w:r>
      <w:r w:rsidRPr="00A010E0">
        <w:rPr>
          <w:highlight w:val="cyan"/>
        </w:rPr>
        <w:t>匹配</w:t>
      </w:r>
      <w:r>
        <w:t>的元素</w:t>
      </w:r>
      <w:r>
        <w:rPr>
          <w:rFonts w:hint="eastAsia"/>
        </w:rPr>
        <w:t>，</w:t>
      </w:r>
      <w:r>
        <w:t>这时可以用</w:t>
      </w:r>
    </w:p>
    <w:p w:rsidR="00C15F83" w:rsidRDefault="00C15F83" w:rsidP="00044069">
      <w:pPr>
        <w:ind w:left="210" w:right="210"/>
      </w:pPr>
      <w:r w:rsidRPr="00ED484D">
        <w:rPr>
          <w:rFonts w:eastAsia="宋体" w:cs="Consolas"/>
          <w:color w:val="336F95"/>
          <w:sz w:val="27"/>
          <w:szCs w:val="27"/>
        </w:rPr>
        <w:t>driver.find_element</w:t>
      </w:r>
      <w:r>
        <w:rPr>
          <w:rFonts w:eastAsia="宋体" w:cs="Consolas"/>
          <w:color w:val="336F95"/>
          <w:sz w:val="27"/>
          <w:szCs w:val="27"/>
        </w:rPr>
        <w:t>s</w:t>
      </w:r>
      <w:r w:rsidRPr="00ED484D">
        <w:rPr>
          <w:rFonts w:eastAsia="宋体" w:cs="Consolas"/>
          <w:color w:val="336F95"/>
          <w:sz w:val="27"/>
          <w:szCs w:val="27"/>
        </w:rPr>
        <w:t>_by_class_name</w:t>
      </w:r>
    </w:p>
    <w:p w:rsidR="00044069" w:rsidRPr="00044069" w:rsidRDefault="00044069" w:rsidP="00044069">
      <w:pPr>
        <w:ind w:left="210" w:right="210"/>
      </w:pPr>
    </w:p>
    <w:p w:rsidR="00F45E38" w:rsidRPr="00F45E38" w:rsidRDefault="00D74483" w:rsidP="00F45E38">
      <w:pPr>
        <w:pStyle w:val="HTML"/>
        <w:shd w:val="clear" w:color="auto" w:fill="F8F8FF"/>
        <w:ind w:left="210" w:right="210"/>
        <w:rPr>
          <w:rFonts w:ascii="Consolas" w:hAnsi="Consolas"/>
          <w:color w:val="000000"/>
          <w:sz w:val="22"/>
          <w:szCs w:val="22"/>
        </w:rPr>
      </w:pPr>
      <w:r w:rsidRPr="00D74483">
        <w:rPr>
          <w:rFonts w:eastAsia="宋体"/>
          <w:color w:val="336F95"/>
          <w:sz w:val="22"/>
          <w:szCs w:val="22"/>
        </w:rPr>
        <w:lastRenderedPageBreak/>
        <w:br/>
      </w:r>
      <w:r w:rsidR="00F45E38" w:rsidRPr="00F45E38">
        <w:rPr>
          <w:rFonts w:ascii="Consolas" w:hAnsi="Consolas"/>
          <w:i/>
          <w:iCs/>
          <w:color w:val="999988"/>
          <w:sz w:val="22"/>
          <w:szCs w:val="22"/>
        </w:rPr>
        <w:t xml:space="preserve"># </w:t>
      </w:r>
      <w:r w:rsidR="00F45E38" w:rsidRPr="00F45E38">
        <w:rPr>
          <w:rFonts w:hint="eastAsia"/>
          <w:i/>
          <w:iCs/>
          <w:color w:val="999988"/>
          <w:sz w:val="22"/>
          <w:szCs w:val="22"/>
          <w:highlight w:val="yellow"/>
        </w:rPr>
        <w:t>这一步是为了防止</w:t>
      </w:r>
      <w:r w:rsidR="00F45E38" w:rsidRPr="00F45E38">
        <w:rPr>
          <w:rFonts w:hint="eastAsia"/>
          <w:i/>
          <w:iCs/>
          <w:color w:val="999988"/>
          <w:sz w:val="22"/>
          <w:szCs w:val="22"/>
          <w:highlight w:val="yellow"/>
        </w:rPr>
        <w:t xml:space="preserve"> </w:t>
      </w:r>
      <w:r w:rsidR="00F45E38" w:rsidRPr="00F45E38">
        <w:rPr>
          <w:rFonts w:hint="eastAsia"/>
          <w:i/>
          <w:iCs/>
          <w:color w:val="999988"/>
          <w:sz w:val="22"/>
          <w:szCs w:val="22"/>
          <w:highlight w:val="yellow"/>
        </w:rPr>
        <w:t>界面刚出来的时候，还没显示全</w:t>
      </w:r>
      <w:r w:rsidR="00F45E38" w:rsidRPr="00F45E38">
        <w:rPr>
          <w:rFonts w:hint="eastAsia"/>
          <w:i/>
          <w:iCs/>
          <w:color w:val="999988"/>
          <w:sz w:val="22"/>
          <w:szCs w:val="22"/>
        </w:rPr>
        <w:t>，就去获取所有的</w:t>
      </w:r>
      <w:r w:rsidR="00F45E38" w:rsidRPr="00F45E38">
        <w:rPr>
          <w:rFonts w:ascii="Consolas" w:hAnsi="Consolas"/>
          <w:i/>
          <w:iCs/>
          <w:color w:val="999988"/>
          <w:sz w:val="22"/>
          <w:szCs w:val="22"/>
        </w:rPr>
        <w:t>textview</w:t>
      </w:r>
      <w:r w:rsidR="00F45E38" w:rsidRPr="00F45E38">
        <w:rPr>
          <w:rFonts w:hint="eastAsia"/>
          <w:i/>
          <w:iCs/>
          <w:color w:val="999988"/>
          <w:sz w:val="22"/>
          <w:szCs w:val="22"/>
        </w:rPr>
        <w:t>了</w:t>
      </w:r>
      <w:r w:rsidR="00F45E38" w:rsidRPr="00F45E38">
        <w:rPr>
          <w:rFonts w:hint="eastAsia"/>
          <w:i/>
          <w:iCs/>
          <w:color w:val="999988"/>
          <w:sz w:val="22"/>
          <w:szCs w:val="22"/>
        </w:rPr>
        <w:br/>
      </w:r>
      <w:r w:rsidR="00F45E38" w:rsidRPr="00F45E38">
        <w:rPr>
          <w:rFonts w:ascii="Consolas" w:hAnsi="Consolas"/>
          <w:color w:val="000000"/>
          <w:sz w:val="22"/>
          <w:szCs w:val="22"/>
        </w:rPr>
        <w:t>driver.find_element_by_class_name(</w:t>
      </w:r>
      <w:r w:rsidR="00F45E38" w:rsidRPr="00F45E38">
        <w:rPr>
          <w:rFonts w:ascii="Consolas" w:hAnsi="Consolas"/>
          <w:color w:val="08AB01"/>
          <w:sz w:val="22"/>
          <w:szCs w:val="22"/>
        </w:rPr>
        <w:t>"android.widget.ImageButton"</w:t>
      </w:r>
      <w:r w:rsidR="00F45E38" w:rsidRPr="00F45E38">
        <w:rPr>
          <w:rFonts w:ascii="Consolas" w:hAnsi="Consolas"/>
          <w:color w:val="000000"/>
          <w:sz w:val="22"/>
          <w:szCs w:val="22"/>
        </w:rPr>
        <w:t>)</w:t>
      </w:r>
      <w:r w:rsidR="00F45E38" w:rsidRPr="00F45E38">
        <w:rPr>
          <w:rFonts w:ascii="Consolas" w:hAnsi="Consolas"/>
          <w:color w:val="000000"/>
          <w:sz w:val="22"/>
          <w:szCs w:val="22"/>
        </w:rPr>
        <w:br/>
      </w:r>
      <w:r w:rsidR="00F45E38" w:rsidRPr="00F45E38">
        <w:rPr>
          <w:rFonts w:ascii="Consolas" w:hAnsi="Consolas"/>
          <w:color w:val="000000"/>
          <w:sz w:val="22"/>
          <w:szCs w:val="22"/>
        </w:rPr>
        <w:br/>
        <w:t>time.sleep(</w:t>
      </w:r>
      <w:r w:rsidR="00F45E38" w:rsidRPr="00F45E38">
        <w:rPr>
          <w:rFonts w:ascii="Consolas" w:hAnsi="Consolas"/>
          <w:color w:val="1F13F6"/>
          <w:sz w:val="22"/>
          <w:szCs w:val="22"/>
        </w:rPr>
        <w:t>2</w:t>
      </w:r>
      <w:r w:rsidR="00F45E38" w:rsidRPr="00F45E38">
        <w:rPr>
          <w:rFonts w:ascii="Consolas" w:hAnsi="Consolas"/>
          <w:color w:val="000000"/>
          <w:sz w:val="22"/>
          <w:szCs w:val="22"/>
        </w:rPr>
        <w:t>)</w:t>
      </w:r>
      <w:r w:rsidR="00F45E38" w:rsidRPr="00F45E38">
        <w:rPr>
          <w:rFonts w:ascii="Consolas" w:hAnsi="Consolas"/>
          <w:color w:val="000000"/>
          <w:sz w:val="22"/>
          <w:szCs w:val="22"/>
        </w:rPr>
        <w:br/>
        <w:t xml:space="preserve">tvs </w:t>
      </w:r>
      <w:r w:rsidR="00F45E38" w:rsidRPr="00F45E38">
        <w:rPr>
          <w:rFonts w:ascii="Consolas" w:hAnsi="Consolas"/>
          <w:b/>
          <w:bCs/>
          <w:color w:val="EE3C46"/>
          <w:sz w:val="22"/>
          <w:szCs w:val="22"/>
        </w:rPr>
        <w:t xml:space="preserve">= </w:t>
      </w:r>
      <w:r w:rsidR="00F45E38" w:rsidRPr="00F45E38">
        <w:rPr>
          <w:rFonts w:ascii="Consolas" w:hAnsi="Consolas"/>
          <w:color w:val="000000"/>
          <w:sz w:val="22"/>
          <w:szCs w:val="22"/>
        </w:rPr>
        <w:t>driver.find_elements_by_class_name(</w:t>
      </w:r>
      <w:r w:rsidR="00F45E38" w:rsidRPr="00F45E38">
        <w:rPr>
          <w:rFonts w:ascii="Consolas" w:hAnsi="Consolas"/>
          <w:color w:val="08AB01"/>
          <w:sz w:val="22"/>
          <w:szCs w:val="22"/>
        </w:rPr>
        <w:t>"android.widget.TextView"</w:t>
      </w:r>
      <w:r w:rsidR="00F45E38" w:rsidRPr="00F45E38">
        <w:rPr>
          <w:rFonts w:ascii="Consolas" w:hAnsi="Consolas"/>
          <w:color w:val="000000"/>
          <w:sz w:val="22"/>
          <w:szCs w:val="22"/>
        </w:rPr>
        <w:t>)</w:t>
      </w:r>
      <w:r w:rsidR="00F45E38" w:rsidRPr="00F45E38">
        <w:rPr>
          <w:rFonts w:ascii="Consolas" w:hAnsi="Consolas"/>
          <w:color w:val="000000"/>
          <w:sz w:val="22"/>
          <w:szCs w:val="22"/>
        </w:rPr>
        <w:br/>
      </w:r>
      <w:r w:rsidR="00F45E38" w:rsidRPr="00F45E38">
        <w:rPr>
          <w:rFonts w:ascii="Consolas" w:hAnsi="Consolas"/>
          <w:color w:val="A435A8"/>
          <w:sz w:val="22"/>
          <w:szCs w:val="22"/>
        </w:rPr>
        <w:t xml:space="preserve">for </w:t>
      </w:r>
      <w:r w:rsidR="00F45E38" w:rsidRPr="00F45E38">
        <w:rPr>
          <w:rFonts w:ascii="Consolas" w:hAnsi="Consolas"/>
          <w:color w:val="000000"/>
          <w:sz w:val="22"/>
          <w:szCs w:val="22"/>
        </w:rPr>
        <w:t xml:space="preserve">tv </w:t>
      </w:r>
      <w:r w:rsidR="00F45E38" w:rsidRPr="00F45E38">
        <w:rPr>
          <w:rFonts w:ascii="Consolas" w:hAnsi="Consolas"/>
          <w:color w:val="A435A8"/>
          <w:sz w:val="22"/>
          <w:szCs w:val="22"/>
        </w:rPr>
        <w:t xml:space="preserve">in </w:t>
      </w:r>
      <w:r w:rsidR="00F45E38" w:rsidRPr="00F45E38">
        <w:rPr>
          <w:rFonts w:ascii="Consolas" w:hAnsi="Consolas"/>
          <w:color w:val="000000"/>
          <w:sz w:val="22"/>
          <w:szCs w:val="22"/>
        </w:rPr>
        <w:t>tvs</w:t>
      </w:r>
      <w:r w:rsidR="00F45E38" w:rsidRPr="00F45E38">
        <w:rPr>
          <w:rFonts w:ascii="Consolas" w:hAnsi="Consolas"/>
          <w:b/>
          <w:bCs/>
          <w:color w:val="EE3C46"/>
          <w:sz w:val="22"/>
          <w:szCs w:val="22"/>
        </w:rPr>
        <w:t>:</w:t>
      </w:r>
      <w:r w:rsidR="00F45E38" w:rsidRPr="00F45E38">
        <w:rPr>
          <w:rFonts w:ascii="Consolas" w:hAnsi="Consolas"/>
          <w:b/>
          <w:bCs/>
          <w:color w:val="EE3C46"/>
          <w:sz w:val="22"/>
          <w:szCs w:val="22"/>
        </w:rPr>
        <w:br/>
        <w:t xml:space="preserve">    </w:t>
      </w:r>
      <w:r w:rsidR="00F45E38" w:rsidRPr="00F45E38">
        <w:rPr>
          <w:rFonts w:ascii="Consolas" w:hAnsi="Consolas"/>
          <w:color w:val="0086B3"/>
          <w:sz w:val="22"/>
          <w:szCs w:val="22"/>
        </w:rPr>
        <w:t>print</w:t>
      </w:r>
      <w:r w:rsidR="00F45E38" w:rsidRPr="00F45E38">
        <w:rPr>
          <w:rFonts w:ascii="Consolas" w:hAnsi="Consolas"/>
          <w:color w:val="000000"/>
          <w:sz w:val="22"/>
          <w:szCs w:val="22"/>
        </w:rPr>
        <w:t>(</w:t>
      </w:r>
      <w:r w:rsidR="00F45E38" w:rsidRPr="009B7692">
        <w:rPr>
          <w:rFonts w:ascii="Consolas" w:hAnsi="Consolas"/>
          <w:color w:val="000000"/>
          <w:sz w:val="22"/>
          <w:szCs w:val="22"/>
          <w:highlight w:val="yellow"/>
        </w:rPr>
        <w:t>tv.text)</w:t>
      </w:r>
    </w:p>
    <w:p w:rsidR="00D74483" w:rsidRPr="00D74483" w:rsidRDefault="00D74483" w:rsidP="00D7448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D74483" w:rsidRPr="00D74483" w:rsidRDefault="00D74483" w:rsidP="00D74483">
      <w:pPr>
        <w:ind w:left="210" w:right="210"/>
      </w:pPr>
    </w:p>
    <w:p w:rsidR="00F21A60" w:rsidRDefault="00F21A60" w:rsidP="00044069">
      <w:pPr>
        <w:ind w:left="210" w:right="210"/>
      </w:pPr>
    </w:p>
    <w:p w:rsidR="00F21A60" w:rsidRDefault="00F21A60" w:rsidP="00044069">
      <w:pPr>
        <w:ind w:left="210" w:right="210"/>
      </w:pPr>
    </w:p>
    <w:p w:rsidR="00DA473F" w:rsidRDefault="00DA473F" w:rsidP="00044069">
      <w:pPr>
        <w:ind w:left="210" w:right="210"/>
      </w:pPr>
    </w:p>
    <w:p w:rsidR="00DA473F" w:rsidRDefault="00DA473F" w:rsidP="00044069">
      <w:pPr>
        <w:ind w:left="210" w:right="210"/>
      </w:pPr>
    </w:p>
    <w:p w:rsidR="00DA473F" w:rsidRDefault="00E32596" w:rsidP="00DA473F">
      <w:pPr>
        <w:pStyle w:val="2"/>
        <w:ind w:right="210"/>
        <w:rPr>
          <w:rFonts w:eastAsia="宋体"/>
          <w:sz w:val="27"/>
        </w:rPr>
      </w:pPr>
      <w:r>
        <w:t xml:space="preserve">9 </w:t>
      </w:r>
      <w:r w:rsidR="00DA473F">
        <w:t>ACCESSIBILITY ID</w:t>
      </w:r>
      <w:r w:rsidR="00BE3A80">
        <w:t xml:space="preserve"> </w:t>
      </w:r>
      <w:r w:rsidR="00BE3A80">
        <w:rPr>
          <w:rFonts w:hint="eastAsia"/>
        </w:rPr>
        <w:t>（</w:t>
      </w:r>
      <w:r w:rsidR="00F45E38">
        <w:t>5</w:t>
      </w:r>
      <w:r w:rsidR="00BE3A80">
        <w:t xml:space="preserve"> </w:t>
      </w:r>
      <w:r w:rsidR="00BE3A80">
        <w:rPr>
          <w:rFonts w:hint="eastAsia"/>
        </w:rPr>
        <w:t>min</w:t>
      </w:r>
      <w:r w:rsidR="00BE3A80">
        <w:rPr>
          <w:rFonts w:hint="eastAsia"/>
        </w:rPr>
        <w:t>）</w:t>
      </w:r>
    </w:p>
    <w:p w:rsidR="00D74483" w:rsidRDefault="00BE3A80" w:rsidP="00BE3A80">
      <w:pPr>
        <w:ind w:left="210" w:right="210"/>
      </w:pPr>
      <w:r>
        <w:t>content</w:t>
      </w:r>
      <w:r>
        <w:rPr>
          <w:rFonts w:hint="eastAsia"/>
        </w:rPr>
        <w:t>-</w:t>
      </w:r>
      <w:r>
        <w:t>desc</w:t>
      </w:r>
      <w:r>
        <w:t>属性时用来描述该元素的作用的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E3A80" w:rsidRDefault="00F0519D" w:rsidP="00BE3A80">
      <w:pPr>
        <w:ind w:left="210" w:right="210"/>
      </w:pPr>
      <w:r w:rsidRPr="00F0519D">
        <w:rPr>
          <w:rFonts w:hint="eastAsia"/>
        </w:rPr>
        <w:t>要查询的界面元素的</w:t>
      </w:r>
      <w:r w:rsidRPr="00F0519D">
        <w:rPr>
          <w:rFonts w:hint="eastAsia"/>
        </w:rPr>
        <w:t xml:space="preserve"> content-desc</w:t>
      </w:r>
      <w:r w:rsidRPr="00F0519D">
        <w:rPr>
          <w:rFonts w:hint="eastAsia"/>
        </w:rPr>
        <w:t>属性</w:t>
      </w:r>
      <w:r w:rsidRPr="00F0519D">
        <w:rPr>
          <w:rFonts w:hint="eastAsia"/>
        </w:rPr>
        <w:t xml:space="preserve"> </w:t>
      </w:r>
      <w:r w:rsidRPr="00F0519D">
        <w:rPr>
          <w:rFonts w:hint="eastAsia"/>
        </w:rPr>
        <w:t>在当前界面中唯一</w:t>
      </w:r>
      <w:r w:rsidR="00D74483">
        <w:rPr>
          <w:rFonts w:hint="eastAsia"/>
        </w:rPr>
        <w:t xml:space="preserve"> </w:t>
      </w:r>
      <w:r w:rsidR="00BE3A80">
        <w:t>我们可以通过它来定位</w:t>
      </w:r>
      <w:r w:rsidR="00BE3A80">
        <w:rPr>
          <w:rFonts w:hint="eastAsia"/>
        </w:rPr>
        <w:t>。</w:t>
      </w:r>
    </w:p>
    <w:p w:rsidR="00D74483" w:rsidRPr="00D74483" w:rsidRDefault="00D74483" w:rsidP="00D74483">
      <w:pPr>
        <w:ind w:left="210" w:right="210"/>
      </w:pPr>
      <w:r>
        <w:t>写法</w:t>
      </w:r>
    </w:p>
    <w:p w:rsidR="00D74483" w:rsidRDefault="00D74483" w:rsidP="00D74483">
      <w:pPr>
        <w:ind w:left="210" w:right="210"/>
      </w:pPr>
      <w:r w:rsidRPr="00EC6B51">
        <w:rPr>
          <w:highlight w:val="yellow"/>
        </w:rPr>
        <w:t>driver.find_element_by_accessibility_id('</w:t>
      </w:r>
      <w:r>
        <w:rPr>
          <w:rFonts w:hint="eastAsia"/>
          <w:highlight w:val="yellow"/>
        </w:rPr>
        <w:t>xxx</w:t>
      </w:r>
      <w:r w:rsidRPr="00EC6B51">
        <w:rPr>
          <w:highlight w:val="yellow"/>
        </w:rPr>
        <w:t>')</w:t>
      </w:r>
    </w:p>
    <w:p w:rsidR="00D74483" w:rsidRPr="00D74483" w:rsidRDefault="00D74483" w:rsidP="00BE3A80">
      <w:pPr>
        <w:ind w:left="210" w:right="210"/>
      </w:pPr>
    </w:p>
    <w:p w:rsidR="000F7DF2" w:rsidRDefault="000F7DF2" w:rsidP="00A50E2E">
      <w:pPr>
        <w:ind w:leftChars="0" w:left="0" w:right="210"/>
      </w:pPr>
    </w:p>
    <w:p w:rsidR="000F7DF2" w:rsidRDefault="000F7DF2" w:rsidP="00A50E2E">
      <w:pPr>
        <w:ind w:leftChars="0" w:left="0" w:right="210"/>
      </w:pPr>
    </w:p>
    <w:sectPr w:rsidR="000F7DF2">
      <w:headerReference w:type="default" r:id="rId10"/>
      <w:footerReference w:type="default" r:id="rId11"/>
      <w:endnotePr>
        <w:numFmt w:val="decimalFullWidth"/>
      </w:endnotePr>
      <w:pgSz w:w="11900" w:h="16832"/>
      <w:pgMar w:top="1701" w:right="1587" w:bottom="1701" w:left="1587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485" w:rsidRDefault="006C6485">
      <w:pPr>
        <w:ind w:left="210" w:right="210"/>
      </w:pPr>
      <w:r>
        <w:separator/>
      </w:r>
    </w:p>
  </w:endnote>
  <w:endnote w:type="continuationSeparator" w:id="0">
    <w:p w:rsidR="006C6485" w:rsidRDefault="006C6485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27D" w:rsidRPr="00D6693E" w:rsidRDefault="0042327D" w:rsidP="00D6693E">
    <w:pPr>
      <w:pStyle w:val="a5"/>
      <w:pBdr>
        <w:top w:val="thinThickSmallGap" w:sz="24" w:space="1" w:color="622423"/>
      </w:pBdr>
      <w:tabs>
        <w:tab w:val="right" w:pos="8726"/>
      </w:tabs>
      <w:rPr>
        <w:rFonts w:ascii="Cambria" w:hAnsi="Cambria"/>
      </w:rPr>
    </w:pPr>
    <w:r w:rsidRPr="00004967">
      <w:rPr>
        <w:rFonts w:ascii="Cambria" w:hAnsi="Cambria" w:hint="eastAsia"/>
        <w:color w:val="FF0000"/>
      </w:rPr>
      <w:t>松勤测试</w:t>
    </w:r>
    <w:r w:rsidRPr="00004967">
      <w:rPr>
        <w:rFonts w:ascii="Cambria" w:hAnsi="Cambria" w:hint="eastAsia"/>
        <w:color w:val="FF0000"/>
      </w:rPr>
      <w:t xml:space="preserve"> </w:t>
    </w:r>
    <w:r w:rsidRPr="00004967">
      <w:rPr>
        <w:rFonts w:ascii="Cambria" w:hAnsi="Cambria" w:hint="eastAsia"/>
        <w:color w:val="FF0000"/>
      </w:rPr>
      <w:t>联系电话：</w:t>
    </w:r>
    <w:r w:rsidRPr="00004967">
      <w:rPr>
        <w:rFonts w:ascii="Cambria" w:hAnsi="Cambria" w:hint="eastAsia"/>
        <w:color w:val="FF0000"/>
      </w:rPr>
      <w:t xml:space="preserve">400-856-6603  </w:t>
    </w:r>
    <w:r w:rsidRPr="00004967">
      <w:rPr>
        <w:rFonts w:ascii="Cambria" w:hAnsi="Cambria" w:hint="eastAsia"/>
        <w:color w:val="FF0000"/>
      </w:rPr>
      <w:t>主页：</w:t>
    </w:r>
    <w:r w:rsidRPr="00004967">
      <w:rPr>
        <w:rFonts w:ascii="Cambria" w:hAnsi="Cambria" w:hint="eastAsia"/>
        <w:color w:val="FF0000"/>
      </w:rPr>
      <w:t>www.songqintest.com</w:t>
    </w:r>
    <w:r w:rsidRPr="00B3036A">
      <w:rPr>
        <w:rFonts w:ascii="Cambria" w:hAnsi="Cambria"/>
      </w:rPr>
      <w:tab/>
      <w:t xml:space="preserve">Page </w:t>
    </w:r>
    <w:r w:rsidRPr="00B3036A">
      <w:rPr>
        <w:rFonts w:ascii="Calibri" w:hAnsi="Calibri"/>
        <w:noProof w:val="0"/>
      </w:rPr>
      <w:fldChar w:fldCharType="begin"/>
    </w:r>
    <w:r>
      <w:instrText xml:space="preserve"> PAGE   \* MERGEFORMAT </w:instrText>
    </w:r>
    <w:r w:rsidRPr="00B3036A">
      <w:rPr>
        <w:rFonts w:ascii="Calibri" w:hAnsi="Calibri"/>
        <w:noProof w:val="0"/>
      </w:rPr>
      <w:fldChar w:fldCharType="separate"/>
    </w:r>
    <w:r w:rsidR="00922B79" w:rsidRPr="00922B79">
      <w:rPr>
        <w:rFonts w:ascii="Cambria" w:hAnsi="Cambria"/>
      </w:rPr>
      <w:t>10</w:t>
    </w:r>
    <w:r w:rsidRPr="00B3036A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485" w:rsidRDefault="006C6485">
      <w:pPr>
        <w:ind w:left="210" w:right="210"/>
      </w:pPr>
      <w:r>
        <w:separator/>
      </w:r>
    </w:p>
  </w:footnote>
  <w:footnote w:type="continuationSeparator" w:id="0">
    <w:p w:rsidR="006C6485" w:rsidRDefault="006C6485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27D" w:rsidRPr="00004967" w:rsidRDefault="0042327D" w:rsidP="003A2EDB">
    <w:pPr>
      <w:pStyle w:val="a4"/>
      <w:pBdr>
        <w:bottom w:val="thickThinSmallGap" w:sz="24" w:space="1" w:color="622423"/>
      </w:pBdr>
      <w:jc w:val="center"/>
      <w:rPr>
        <w:color w:val="FF0000"/>
        <w:szCs w:val="18"/>
      </w:rPr>
    </w:pPr>
    <w:r w:rsidRPr="00004967">
      <w:rPr>
        <w:rFonts w:ascii="Cambria" w:hAnsi="Cambria" w:hint="eastAsia"/>
        <w:color w:val="FF0000"/>
        <w:sz w:val="32"/>
        <w:szCs w:val="32"/>
      </w:rPr>
      <w:t>松勤软件测试</w:t>
    </w:r>
    <w:r>
      <w:rPr>
        <w:rFonts w:ascii="Cambria" w:hAnsi="Cambria" w:hint="eastAsia"/>
        <w:color w:val="FF0000"/>
        <w:sz w:val="32"/>
        <w:szCs w:val="32"/>
      </w:rPr>
      <w:t>-</w:t>
    </w:r>
    <w:r>
      <w:rPr>
        <w:rFonts w:ascii="Cambria" w:hAnsi="Cambria"/>
        <w:color w:val="FF0000"/>
        <w:sz w:val="32"/>
        <w:szCs w:val="32"/>
      </w:rPr>
      <w:t>Selenium</w:t>
    </w:r>
    <w:r w:rsidRPr="00004967">
      <w:rPr>
        <w:rFonts w:ascii="Cambria" w:hAnsi="Cambria" w:hint="eastAsia"/>
        <w:color w:val="FF0000"/>
        <w:sz w:val="32"/>
        <w:szCs w:val="32"/>
      </w:rPr>
      <w:t>教程</w:t>
    </w:r>
  </w:p>
  <w:p w:rsidR="0042327D" w:rsidRPr="003A2EDB" w:rsidRDefault="0042327D">
    <w:pPr>
      <w:spacing w:before="0" w:after="0" w:line="240" w:lineRule="auto"/>
      <w:ind w:left="210" w:right="210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11C"/>
    <w:multiLevelType w:val="hybridMultilevel"/>
    <w:tmpl w:val="02466F2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04EF62A4"/>
    <w:multiLevelType w:val="multilevel"/>
    <w:tmpl w:val="009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31B36"/>
    <w:multiLevelType w:val="hybridMultilevel"/>
    <w:tmpl w:val="2ACC18E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082D485D"/>
    <w:multiLevelType w:val="multilevel"/>
    <w:tmpl w:val="D7AED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0AE10E8D"/>
    <w:multiLevelType w:val="hybridMultilevel"/>
    <w:tmpl w:val="17C2E2C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0B99170D"/>
    <w:multiLevelType w:val="hybridMultilevel"/>
    <w:tmpl w:val="FBDE23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10A53DC2"/>
    <w:multiLevelType w:val="multilevel"/>
    <w:tmpl w:val="01185E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B82802"/>
    <w:multiLevelType w:val="multilevel"/>
    <w:tmpl w:val="3AD8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290F30"/>
    <w:multiLevelType w:val="hybridMultilevel"/>
    <w:tmpl w:val="9538175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>
    <w:nsid w:val="16DC39A9"/>
    <w:multiLevelType w:val="hybridMultilevel"/>
    <w:tmpl w:val="AE7C660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12">
    <w:nsid w:val="201173B5"/>
    <w:multiLevelType w:val="hybridMultilevel"/>
    <w:tmpl w:val="913405C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21B13ACD"/>
    <w:multiLevelType w:val="multilevel"/>
    <w:tmpl w:val="0810CC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4">
    <w:nsid w:val="25E336A4"/>
    <w:multiLevelType w:val="multilevel"/>
    <w:tmpl w:val="DFE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096D00"/>
    <w:multiLevelType w:val="hybridMultilevel"/>
    <w:tmpl w:val="DD4C691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26890A2B"/>
    <w:multiLevelType w:val="hybridMultilevel"/>
    <w:tmpl w:val="A09E4F8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>
    <w:nsid w:val="26DE4B63"/>
    <w:multiLevelType w:val="hybridMultilevel"/>
    <w:tmpl w:val="18F4C81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>
    <w:nsid w:val="2D210599"/>
    <w:multiLevelType w:val="hybridMultilevel"/>
    <w:tmpl w:val="C68801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>
    <w:nsid w:val="2E1A53B8"/>
    <w:multiLevelType w:val="hybridMultilevel"/>
    <w:tmpl w:val="19344A9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>
    <w:nsid w:val="31F23F74"/>
    <w:multiLevelType w:val="hybridMultilevel"/>
    <w:tmpl w:val="F55C6E4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1">
    <w:nsid w:val="369B2523"/>
    <w:multiLevelType w:val="multilevel"/>
    <w:tmpl w:val="D9A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671A02"/>
    <w:multiLevelType w:val="multilevel"/>
    <w:tmpl w:val="D6E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555CC6"/>
    <w:multiLevelType w:val="hybridMultilevel"/>
    <w:tmpl w:val="ED928712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>
    <w:nsid w:val="39AF29B7"/>
    <w:multiLevelType w:val="multilevel"/>
    <w:tmpl w:val="0C9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AC3332"/>
    <w:multiLevelType w:val="hybridMultilevel"/>
    <w:tmpl w:val="DF0A28D4"/>
    <w:lvl w:ilvl="0" w:tplc="961E7FE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141291F"/>
    <w:multiLevelType w:val="hybridMultilevel"/>
    <w:tmpl w:val="B3AEC23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7">
    <w:nsid w:val="41604362"/>
    <w:multiLevelType w:val="hybridMultilevel"/>
    <w:tmpl w:val="706EC8C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8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29">
    <w:nsid w:val="43722DA2"/>
    <w:multiLevelType w:val="hybridMultilevel"/>
    <w:tmpl w:val="B8F040E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0">
    <w:nsid w:val="490054B2"/>
    <w:multiLevelType w:val="hybridMultilevel"/>
    <w:tmpl w:val="9B44F41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1">
    <w:nsid w:val="4BB5208A"/>
    <w:multiLevelType w:val="multilevel"/>
    <w:tmpl w:val="230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8A75CC"/>
    <w:multiLevelType w:val="hybridMultilevel"/>
    <w:tmpl w:val="4C72072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3">
    <w:nsid w:val="561225BF"/>
    <w:multiLevelType w:val="hybridMultilevel"/>
    <w:tmpl w:val="7BC245B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>
    <w:nsid w:val="5B187F24"/>
    <w:multiLevelType w:val="multilevel"/>
    <w:tmpl w:val="962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553611"/>
    <w:multiLevelType w:val="hybridMultilevel"/>
    <w:tmpl w:val="A15A998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6">
    <w:nsid w:val="5FD95982"/>
    <w:multiLevelType w:val="hybridMultilevel"/>
    <w:tmpl w:val="39E2F23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7">
    <w:nsid w:val="60100726"/>
    <w:multiLevelType w:val="hybridMultilevel"/>
    <w:tmpl w:val="D9CA92F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8">
    <w:nsid w:val="6A6B4785"/>
    <w:multiLevelType w:val="multilevel"/>
    <w:tmpl w:val="0538A9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9">
    <w:nsid w:val="6D5D6394"/>
    <w:multiLevelType w:val="hybridMultilevel"/>
    <w:tmpl w:val="C534E7B2"/>
    <w:lvl w:ilvl="0" w:tplc="D79638A6">
      <w:start w:val="1"/>
      <w:numFmt w:val="lowerRoman"/>
      <w:lvlText w:val="%1."/>
      <w:lvlJc w:val="right"/>
      <w:pPr>
        <w:ind w:left="1911" w:hanging="420"/>
      </w:pPr>
    </w:lvl>
    <w:lvl w:ilvl="1" w:tplc="04090019" w:tentative="1">
      <w:start w:val="1"/>
      <w:numFmt w:val="lowerLetter"/>
      <w:lvlText w:val="%2)"/>
      <w:lvlJc w:val="left"/>
      <w:pPr>
        <w:ind w:left="2331" w:hanging="420"/>
      </w:pPr>
    </w:lvl>
    <w:lvl w:ilvl="2" w:tplc="0409001B" w:tentative="1">
      <w:start w:val="1"/>
      <w:numFmt w:val="lowerRoman"/>
      <w:lvlText w:val="%3."/>
      <w:lvlJc w:val="right"/>
      <w:pPr>
        <w:ind w:left="2751" w:hanging="420"/>
      </w:pPr>
    </w:lvl>
    <w:lvl w:ilvl="3" w:tplc="0409000F" w:tentative="1">
      <w:start w:val="1"/>
      <w:numFmt w:val="decimal"/>
      <w:lvlText w:val="%4."/>
      <w:lvlJc w:val="left"/>
      <w:pPr>
        <w:ind w:left="3171" w:hanging="420"/>
      </w:pPr>
    </w:lvl>
    <w:lvl w:ilvl="4" w:tplc="04090019" w:tentative="1">
      <w:start w:val="1"/>
      <w:numFmt w:val="lowerLetter"/>
      <w:lvlText w:val="%5)"/>
      <w:lvlJc w:val="left"/>
      <w:pPr>
        <w:ind w:left="3591" w:hanging="420"/>
      </w:pPr>
    </w:lvl>
    <w:lvl w:ilvl="5" w:tplc="0409001B" w:tentative="1">
      <w:start w:val="1"/>
      <w:numFmt w:val="lowerRoman"/>
      <w:lvlText w:val="%6."/>
      <w:lvlJc w:val="right"/>
      <w:pPr>
        <w:ind w:left="4011" w:hanging="420"/>
      </w:pPr>
    </w:lvl>
    <w:lvl w:ilvl="6" w:tplc="0409000F" w:tentative="1">
      <w:start w:val="1"/>
      <w:numFmt w:val="decimal"/>
      <w:lvlText w:val="%7."/>
      <w:lvlJc w:val="left"/>
      <w:pPr>
        <w:ind w:left="4431" w:hanging="420"/>
      </w:pPr>
    </w:lvl>
    <w:lvl w:ilvl="7" w:tplc="04090019" w:tentative="1">
      <w:start w:val="1"/>
      <w:numFmt w:val="lowerLetter"/>
      <w:lvlText w:val="%8)"/>
      <w:lvlJc w:val="left"/>
      <w:pPr>
        <w:ind w:left="4851" w:hanging="420"/>
      </w:pPr>
    </w:lvl>
    <w:lvl w:ilvl="8" w:tplc="0409001B" w:tentative="1">
      <w:start w:val="1"/>
      <w:numFmt w:val="lowerRoman"/>
      <w:lvlText w:val="%9."/>
      <w:lvlJc w:val="right"/>
      <w:pPr>
        <w:ind w:left="5271" w:hanging="420"/>
      </w:pPr>
    </w:lvl>
  </w:abstractNum>
  <w:abstractNum w:abstractNumId="40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59536A"/>
    <w:multiLevelType w:val="hybridMultilevel"/>
    <w:tmpl w:val="F0C42E74"/>
    <w:lvl w:ilvl="0" w:tplc="ACB2B07C">
      <w:start w:val="5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>
    <w:nsid w:val="785C378A"/>
    <w:multiLevelType w:val="hybridMultilevel"/>
    <w:tmpl w:val="BF2C85D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3">
    <w:nsid w:val="786E7496"/>
    <w:multiLevelType w:val="hybridMultilevel"/>
    <w:tmpl w:val="DE4EF5C8"/>
    <w:lvl w:ilvl="0" w:tplc="B0EA7B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0BC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A3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464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C29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6F7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49F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005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05C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B91E38"/>
    <w:multiLevelType w:val="hybridMultilevel"/>
    <w:tmpl w:val="8D4E879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5">
    <w:nsid w:val="7E8B008E"/>
    <w:multiLevelType w:val="hybridMultilevel"/>
    <w:tmpl w:val="06761976"/>
    <w:lvl w:ilvl="0" w:tplc="346A2FB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20A7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3ACEE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F4789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2783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4822A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EA632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5C0B3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A4C53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>
    <w:nsid w:val="7FCA4F4A"/>
    <w:multiLevelType w:val="hybridMultilevel"/>
    <w:tmpl w:val="8F32D8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40"/>
  </w:num>
  <w:num w:numId="4">
    <w:abstractNumId w:val="6"/>
  </w:num>
  <w:num w:numId="5">
    <w:abstractNumId w:val="38"/>
  </w:num>
  <w:num w:numId="6">
    <w:abstractNumId w:val="3"/>
  </w:num>
  <w:num w:numId="7">
    <w:abstractNumId w:val="13"/>
  </w:num>
  <w:num w:numId="8">
    <w:abstractNumId w:val="27"/>
  </w:num>
  <w:num w:numId="9">
    <w:abstractNumId w:val="36"/>
  </w:num>
  <w:num w:numId="10">
    <w:abstractNumId w:val="10"/>
  </w:num>
  <w:num w:numId="11">
    <w:abstractNumId w:val="44"/>
  </w:num>
  <w:num w:numId="12">
    <w:abstractNumId w:val="8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</w:num>
  <w:num w:numId="15">
    <w:abstractNumId w:val="25"/>
  </w:num>
  <w:num w:numId="16">
    <w:abstractNumId w:val="42"/>
  </w:num>
  <w:num w:numId="17">
    <w:abstractNumId w:val="37"/>
  </w:num>
  <w:num w:numId="18">
    <w:abstractNumId w:val="9"/>
  </w:num>
  <w:num w:numId="19">
    <w:abstractNumId w:val="46"/>
  </w:num>
  <w:num w:numId="20">
    <w:abstractNumId w:val="32"/>
  </w:num>
  <w:num w:numId="21">
    <w:abstractNumId w:val="31"/>
  </w:num>
  <w:num w:numId="22">
    <w:abstractNumId w:val="19"/>
  </w:num>
  <w:num w:numId="23">
    <w:abstractNumId w:val="34"/>
  </w:num>
  <w:num w:numId="24">
    <w:abstractNumId w:val="29"/>
  </w:num>
  <w:num w:numId="25">
    <w:abstractNumId w:val="23"/>
  </w:num>
  <w:num w:numId="26">
    <w:abstractNumId w:val="20"/>
  </w:num>
  <w:num w:numId="27">
    <w:abstractNumId w:val="16"/>
  </w:num>
  <w:num w:numId="28">
    <w:abstractNumId w:val="2"/>
  </w:num>
  <w:num w:numId="29">
    <w:abstractNumId w:val="12"/>
  </w:num>
  <w:num w:numId="30">
    <w:abstractNumId w:val="21"/>
  </w:num>
  <w:num w:numId="31">
    <w:abstractNumId w:val="5"/>
  </w:num>
  <w:num w:numId="32">
    <w:abstractNumId w:val="35"/>
  </w:num>
  <w:num w:numId="33">
    <w:abstractNumId w:val="17"/>
  </w:num>
  <w:num w:numId="34">
    <w:abstractNumId w:val="18"/>
  </w:num>
  <w:num w:numId="35">
    <w:abstractNumId w:val="0"/>
  </w:num>
  <w:num w:numId="36">
    <w:abstractNumId w:val="24"/>
  </w:num>
  <w:num w:numId="37">
    <w:abstractNumId w:val="22"/>
  </w:num>
  <w:num w:numId="38">
    <w:abstractNumId w:val="14"/>
  </w:num>
  <w:num w:numId="39">
    <w:abstractNumId w:val="1"/>
  </w:num>
  <w:num w:numId="40">
    <w:abstractNumId w:val="4"/>
  </w:num>
  <w:num w:numId="41">
    <w:abstractNumId w:val="26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30"/>
  </w:num>
  <w:num w:numId="45">
    <w:abstractNumId w:val="43"/>
  </w:num>
  <w:num w:numId="46">
    <w:abstractNumId w:val="15"/>
  </w:num>
  <w:num w:numId="47">
    <w:abstractNumId w:val="33"/>
  </w:num>
  <w:num w:numId="48">
    <w:abstractNumId w:val="41"/>
  </w:num>
  <w:num w:numId="49">
    <w:abstractNumId w:val="45"/>
  </w:num>
  <w:num w:numId="5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4"/>
    <w:rsid w:val="0000038A"/>
    <w:rsid w:val="000009E1"/>
    <w:rsid w:val="00000C86"/>
    <w:rsid w:val="00003EF6"/>
    <w:rsid w:val="000040B4"/>
    <w:rsid w:val="00004710"/>
    <w:rsid w:val="00004967"/>
    <w:rsid w:val="00010115"/>
    <w:rsid w:val="00010201"/>
    <w:rsid w:val="00010A41"/>
    <w:rsid w:val="00012F4E"/>
    <w:rsid w:val="00014C3A"/>
    <w:rsid w:val="000162BE"/>
    <w:rsid w:val="0001787A"/>
    <w:rsid w:val="000203F4"/>
    <w:rsid w:val="000219B0"/>
    <w:rsid w:val="000228F3"/>
    <w:rsid w:val="00022FF6"/>
    <w:rsid w:val="0002420F"/>
    <w:rsid w:val="00025BBD"/>
    <w:rsid w:val="000279BD"/>
    <w:rsid w:val="00027EEA"/>
    <w:rsid w:val="0003094F"/>
    <w:rsid w:val="000320BD"/>
    <w:rsid w:val="00032B4F"/>
    <w:rsid w:val="00032BDC"/>
    <w:rsid w:val="0003507F"/>
    <w:rsid w:val="000361A8"/>
    <w:rsid w:val="00036298"/>
    <w:rsid w:val="0004057A"/>
    <w:rsid w:val="000414E2"/>
    <w:rsid w:val="00043308"/>
    <w:rsid w:val="00044069"/>
    <w:rsid w:val="000454A5"/>
    <w:rsid w:val="00046BEB"/>
    <w:rsid w:val="00046EF0"/>
    <w:rsid w:val="0005281D"/>
    <w:rsid w:val="000537FC"/>
    <w:rsid w:val="0005422B"/>
    <w:rsid w:val="00054664"/>
    <w:rsid w:val="00055047"/>
    <w:rsid w:val="000615DC"/>
    <w:rsid w:val="00061CF0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3B49"/>
    <w:rsid w:val="00075939"/>
    <w:rsid w:val="00076AB8"/>
    <w:rsid w:val="00077625"/>
    <w:rsid w:val="00077848"/>
    <w:rsid w:val="0008034D"/>
    <w:rsid w:val="00080E37"/>
    <w:rsid w:val="00081DA2"/>
    <w:rsid w:val="0008406D"/>
    <w:rsid w:val="00086640"/>
    <w:rsid w:val="000876ED"/>
    <w:rsid w:val="0009044A"/>
    <w:rsid w:val="000924E3"/>
    <w:rsid w:val="00092A6D"/>
    <w:rsid w:val="00093307"/>
    <w:rsid w:val="00093BEF"/>
    <w:rsid w:val="00096DB0"/>
    <w:rsid w:val="000978DC"/>
    <w:rsid w:val="000A11E5"/>
    <w:rsid w:val="000A2ABE"/>
    <w:rsid w:val="000A2B1D"/>
    <w:rsid w:val="000A2E38"/>
    <w:rsid w:val="000A3D65"/>
    <w:rsid w:val="000A5037"/>
    <w:rsid w:val="000A5496"/>
    <w:rsid w:val="000A595B"/>
    <w:rsid w:val="000A6241"/>
    <w:rsid w:val="000A653F"/>
    <w:rsid w:val="000A6B9D"/>
    <w:rsid w:val="000A70AF"/>
    <w:rsid w:val="000B2348"/>
    <w:rsid w:val="000B278E"/>
    <w:rsid w:val="000B36A8"/>
    <w:rsid w:val="000B3B3A"/>
    <w:rsid w:val="000B4C7E"/>
    <w:rsid w:val="000B4E96"/>
    <w:rsid w:val="000B54AB"/>
    <w:rsid w:val="000B54B4"/>
    <w:rsid w:val="000B55DE"/>
    <w:rsid w:val="000B56D4"/>
    <w:rsid w:val="000B5DED"/>
    <w:rsid w:val="000B6B6F"/>
    <w:rsid w:val="000B6EF1"/>
    <w:rsid w:val="000B6F1C"/>
    <w:rsid w:val="000B6FA4"/>
    <w:rsid w:val="000B7B34"/>
    <w:rsid w:val="000C0C58"/>
    <w:rsid w:val="000C2613"/>
    <w:rsid w:val="000C4B76"/>
    <w:rsid w:val="000C55E1"/>
    <w:rsid w:val="000C6012"/>
    <w:rsid w:val="000C6936"/>
    <w:rsid w:val="000C72FF"/>
    <w:rsid w:val="000C7791"/>
    <w:rsid w:val="000D1C6E"/>
    <w:rsid w:val="000D1F83"/>
    <w:rsid w:val="000D2168"/>
    <w:rsid w:val="000D218D"/>
    <w:rsid w:val="000D3C14"/>
    <w:rsid w:val="000D550A"/>
    <w:rsid w:val="000D6139"/>
    <w:rsid w:val="000E0385"/>
    <w:rsid w:val="000E03CA"/>
    <w:rsid w:val="000E1948"/>
    <w:rsid w:val="000E1C7B"/>
    <w:rsid w:val="000E209D"/>
    <w:rsid w:val="000E299D"/>
    <w:rsid w:val="000E3317"/>
    <w:rsid w:val="000E381F"/>
    <w:rsid w:val="000E6341"/>
    <w:rsid w:val="000F1A47"/>
    <w:rsid w:val="000F1B22"/>
    <w:rsid w:val="000F3279"/>
    <w:rsid w:val="000F5A52"/>
    <w:rsid w:val="000F7DF2"/>
    <w:rsid w:val="000F7F86"/>
    <w:rsid w:val="00100D64"/>
    <w:rsid w:val="00101C03"/>
    <w:rsid w:val="0010276A"/>
    <w:rsid w:val="00102F1F"/>
    <w:rsid w:val="001044AC"/>
    <w:rsid w:val="001074D0"/>
    <w:rsid w:val="00110BA5"/>
    <w:rsid w:val="001116FD"/>
    <w:rsid w:val="001118E3"/>
    <w:rsid w:val="00112CBE"/>
    <w:rsid w:val="001136C0"/>
    <w:rsid w:val="00116213"/>
    <w:rsid w:val="001169D7"/>
    <w:rsid w:val="00117275"/>
    <w:rsid w:val="00117DFD"/>
    <w:rsid w:val="00123FBE"/>
    <w:rsid w:val="0012480F"/>
    <w:rsid w:val="001254D8"/>
    <w:rsid w:val="00126D7D"/>
    <w:rsid w:val="00130C78"/>
    <w:rsid w:val="00130F88"/>
    <w:rsid w:val="001312A3"/>
    <w:rsid w:val="00132515"/>
    <w:rsid w:val="00132CA9"/>
    <w:rsid w:val="00132EEE"/>
    <w:rsid w:val="00133682"/>
    <w:rsid w:val="00133C6D"/>
    <w:rsid w:val="001349B6"/>
    <w:rsid w:val="00134FFF"/>
    <w:rsid w:val="00135725"/>
    <w:rsid w:val="001357FF"/>
    <w:rsid w:val="001368A7"/>
    <w:rsid w:val="0014100E"/>
    <w:rsid w:val="00141653"/>
    <w:rsid w:val="001416C3"/>
    <w:rsid w:val="001431F7"/>
    <w:rsid w:val="00145B78"/>
    <w:rsid w:val="001465BF"/>
    <w:rsid w:val="001469CB"/>
    <w:rsid w:val="00146E23"/>
    <w:rsid w:val="001504E0"/>
    <w:rsid w:val="001508A9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3ADF"/>
    <w:rsid w:val="00154061"/>
    <w:rsid w:val="00154690"/>
    <w:rsid w:val="001567DA"/>
    <w:rsid w:val="00157E15"/>
    <w:rsid w:val="001611C3"/>
    <w:rsid w:val="00162A8F"/>
    <w:rsid w:val="00163AF6"/>
    <w:rsid w:val="00163B8F"/>
    <w:rsid w:val="0016580F"/>
    <w:rsid w:val="00165C02"/>
    <w:rsid w:val="00166A5D"/>
    <w:rsid w:val="00166C61"/>
    <w:rsid w:val="001706A8"/>
    <w:rsid w:val="00170DF9"/>
    <w:rsid w:val="001729AB"/>
    <w:rsid w:val="001729F0"/>
    <w:rsid w:val="00172F52"/>
    <w:rsid w:val="00173571"/>
    <w:rsid w:val="001750F4"/>
    <w:rsid w:val="00175BDC"/>
    <w:rsid w:val="001764D5"/>
    <w:rsid w:val="001838F8"/>
    <w:rsid w:val="00183A26"/>
    <w:rsid w:val="00184921"/>
    <w:rsid w:val="00190D6F"/>
    <w:rsid w:val="00191C0C"/>
    <w:rsid w:val="00192148"/>
    <w:rsid w:val="00193262"/>
    <w:rsid w:val="001933CF"/>
    <w:rsid w:val="00193FC9"/>
    <w:rsid w:val="00195F27"/>
    <w:rsid w:val="0019602F"/>
    <w:rsid w:val="00196E90"/>
    <w:rsid w:val="00197D8F"/>
    <w:rsid w:val="00197F00"/>
    <w:rsid w:val="001A12EF"/>
    <w:rsid w:val="001A167E"/>
    <w:rsid w:val="001A193D"/>
    <w:rsid w:val="001A21A1"/>
    <w:rsid w:val="001A2F0F"/>
    <w:rsid w:val="001A3A32"/>
    <w:rsid w:val="001A4B20"/>
    <w:rsid w:val="001A5B94"/>
    <w:rsid w:val="001A5E06"/>
    <w:rsid w:val="001A72EC"/>
    <w:rsid w:val="001A7539"/>
    <w:rsid w:val="001B0636"/>
    <w:rsid w:val="001B1D0E"/>
    <w:rsid w:val="001B1D81"/>
    <w:rsid w:val="001B3175"/>
    <w:rsid w:val="001B4146"/>
    <w:rsid w:val="001B41B0"/>
    <w:rsid w:val="001B69FA"/>
    <w:rsid w:val="001C09DC"/>
    <w:rsid w:val="001C0F16"/>
    <w:rsid w:val="001C160D"/>
    <w:rsid w:val="001C46A8"/>
    <w:rsid w:val="001C4AE9"/>
    <w:rsid w:val="001C5DA0"/>
    <w:rsid w:val="001C6F5B"/>
    <w:rsid w:val="001C71C5"/>
    <w:rsid w:val="001C758E"/>
    <w:rsid w:val="001C75D9"/>
    <w:rsid w:val="001C784C"/>
    <w:rsid w:val="001C7C89"/>
    <w:rsid w:val="001D01F0"/>
    <w:rsid w:val="001D0210"/>
    <w:rsid w:val="001D5185"/>
    <w:rsid w:val="001E06B6"/>
    <w:rsid w:val="001E18BB"/>
    <w:rsid w:val="001E2FBE"/>
    <w:rsid w:val="001E417F"/>
    <w:rsid w:val="001F202E"/>
    <w:rsid w:val="001F2FB7"/>
    <w:rsid w:val="001F36D8"/>
    <w:rsid w:val="001F44E7"/>
    <w:rsid w:val="001F4B96"/>
    <w:rsid w:val="001F5B80"/>
    <w:rsid w:val="001F61FD"/>
    <w:rsid w:val="001F705D"/>
    <w:rsid w:val="001F70D5"/>
    <w:rsid w:val="002010F6"/>
    <w:rsid w:val="002018E8"/>
    <w:rsid w:val="00202D9B"/>
    <w:rsid w:val="002039DE"/>
    <w:rsid w:val="00207410"/>
    <w:rsid w:val="00207D30"/>
    <w:rsid w:val="002104F3"/>
    <w:rsid w:val="00211B60"/>
    <w:rsid w:val="00212B81"/>
    <w:rsid w:val="00212CB3"/>
    <w:rsid w:val="00213958"/>
    <w:rsid w:val="00213DD3"/>
    <w:rsid w:val="0021543E"/>
    <w:rsid w:val="00216AEB"/>
    <w:rsid w:val="002175A2"/>
    <w:rsid w:val="0022349F"/>
    <w:rsid w:val="0022359E"/>
    <w:rsid w:val="0022379E"/>
    <w:rsid w:val="002256D4"/>
    <w:rsid w:val="002257B7"/>
    <w:rsid w:val="00225ED3"/>
    <w:rsid w:val="0023215D"/>
    <w:rsid w:val="00232689"/>
    <w:rsid w:val="0023362B"/>
    <w:rsid w:val="00237EFA"/>
    <w:rsid w:val="0024091C"/>
    <w:rsid w:val="00241562"/>
    <w:rsid w:val="00241975"/>
    <w:rsid w:val="00242F63"/>
    <w:rsid w:val="00244073"/>
    <w:rsid w:val="00245508"/>
    <w:rsid w:val="0024581A"/>
    <w:rsid w:val="00245B78"/>
    <w:rsid w:val="00245CF2"/>
    <w:rsid w:val="0024650E"/>
    <w:rsid w:val="00250085"/>
    <w:rsid w:val="0025192C"/>
    <w:rsid w:val="0025443E"/>
    <w:rsid w:val="002557AA"/>
    <w:rsid w:val="00257F4A"/>
    <w:rsid w:val="002608BA"/>
    <w:rsid w:val="002622B6"/>
    <w:rsid w:val="00263167"/>
    <w:rsid w:val="0026480C"/>
    <w:rsid w:val="00264E69"/>
    <w:rsid w:val="00265BFF"/>
    <w:rsid w:val="002666DD"/>
    <w:rsid w:val="00266B08"/>
    <w:rsid w:val="00267210"/>
    <w:rsid w:val="00270BAF"/>
    <w:rsid w:val="00273114"/>
    <w:rsid w:val="002735CE"/>
    <w:rsid w:val="00280E64"/>
    <w:rsid w:val="00280F95"/>
    <w:rsid w:val="0028192D"/>
    <w:rsid w:val="00281B5F"/>
    <w:rsid w:val="002822F6"/>
    <w:rsid w:val="0028363D"/>
    <w:rsid w:val="00283956"/>
    <w:rsid w:val="00283BBD"/>
    <w:rsid w:val="002840AD"/>
    <w:rsid w:val="00284F87"/>
    <w:rsid w:val="00284FCA"/>
    <w:rsid w:val="00286193"/>
    <w:rsid w:val="002869E1"/>
    <w:rsid w:val="00290E46"/>
    <w:rsid w:val="0029108B"/>
    <w:rsid w:val="002935CC"/>
    <w:rsid w:val="002938F7"/>
    <w:rsid w:val="00295C82"/>
    <w:rsid w:val="002A16B7"/>
    <w:rsid w:val="002A21E8"/>
    <w:rsid w:val="002A4411"/>
    <w:rsid w:val="002A53C3"/>
    <w:rsid w:val="002A5FB7"/>
    <w:rsid w:val="002A6F2D"/>
    <w:rsid w:val="002A7BCC"/>
    <w:rsid w:val="002A7F28"/>
    <w:rsid w:val="002B0F2A"/>
    <w:rsid w:val="002B129F"/>
    <w:rsid w:val="002B140B"/>
    <w:rsid w:val="002B2941"/>
    <w:rsid w:val="002B2990"/>
    <w:rsid w:val="002B321A"/>
    <w:rsid w:val="002B368C"/>
    <w:rsid w:val="002B43B1"/>
    <w:rsid w:val="002B668C"/>
    <w:rsid w:val="002B6FA5"/>
    <w:rsid w:val="002B72DB"/>
    <w:rsid w:val="002C02F5"/>
    <w:rsid w:val="002C07B7"/>
    <w:rsid w:val="002C25FA"/>
    <w:rsid w:val="002C2F73"/>
    <w:rsid w:val="002C3810"/>
    <w:rsid w:val="002C4457"/>
    <w:rsid w:val="002C4B39"/>
    <w:rsid w:val="002C4D68"/>
    <w:rsid w:val="002C5738"/>
    <w:rsid w:val="002C7865"/>
    <w:rsid w:val="002C78B2"/>
    <w:rsid w:val="002D1B1A"/>
    <w:rsid w:val="002D1E5D"/>
    <w:rsid w:val="002D31BB"/>
    <w:rsid w:val="002D3CB8"/>
    <w:rsid w:val="002D4073"/>
    <w:rsid w:val="002D4D8A"/>
    <w:rsid w:val="002D5390"/>
    <w:rsid w:val="002D686D"/>
    <w:rsid w:val="002D6AD5"/>
    <w:rsid w:val="002D6C84"/>
    <w:rsid w:val="002D6CCC"/>
    <w:rsid w:val="002E0337"/>
    <w:rsid w:val="002E1179"/>
    <w:rsid w:val="002E28C3"/>
    <w:rsid w:val="002E4F4E"/>
    <w:rsid w:val="002E6DBB"/>
    <w:rsid w:val="002E77B4"/>
    <w:rsid w:val="002F039C"/>
    <w:rsid w:val="002F1E2B"/>
    <w:rsid w:val="002F308D"/>
    <w:rsid w:val="002F5108"/>
    <w:rsid w:val="002F6F27"/>
    <w:rsid w:val="002F70E5"/>
    <w:rsid w:val="00301ACE"/>
    <w:rsid w:val="00301C23"/>
    <w:rsid w:val="0030236D"/>
    <w:rsid w:val="00306757"/>
    <w:rsid w:val="00306E3F"/>
    <w:rsid w:val="003073EB"/>
    <w:rsid w:val="003110CB"/>
    <w:rsid w:val="00312F2B"/>
    <w:rsid w:val="00315A0A"/>
    <w:rsid w:val="003178D5"/>
    <w:rsid w:val="0032059D"/>
    <w:rsid w:val="00320707"/>
    <w:rsid w:val="00320741"/>
    <w:rsid w:val="0032251A"/>
    <w:rsid w:val="003238C7"/>
    <w:rsid w:val="00326A09"/>
    <w:rsid w:val="003278DC"/>
    <w:rsid w:val="00331280"/>
    <w:rsid w:val="003322E8"/>
    <w:rsid w:val="00332C3B"/>
    <w:rsid w:val="00335930"/>
    <w:rsid w:val="00335982"/>
    <w:rsid w:val="00336484"/>
    <w:rsid w:val="00336BED"/>
    <w:rsid w:val="00340A9E"/>
    <w:rsid w:val="00340E0F"/>
    <w:rsid w:val="00341057"/>
    <w:rsid w:val="0034241A"/>
    <w:rsid w:val="003425CB"/>
    <w:rsid w:val="00343788"/>
    <w:rsid w:val="00344062"/>
    <w:rsid w:val="00346D40"/>
    <w:rsid w:val="00346D94"/>
    <w:rsid w:val="00352137"/>
    <w:rsid w:val="0035230B"/>
    <w:rsid w:val="00352F6F"/>
    <w:rsid w:val="00356E87"/>
    <w:rsid w:val="003573B4"/>
    <w:rsid w:val="00357F97"/>
    <w:rsid w:val="003606EF"/>
    <w:rsid w:val="003619ED"/>
    <w:rsid w:val="003637AD"/>
    <w:rsid w:val="003639E0"/>
    <w:rsid w:val="00364ADD"/>
    <w:rsid w:val="00364EEC"/>
    <w:rsid w:val="00365ACD"/>
    <w:rsid w:val="00367CB0"/>
    <w:rsid w:val="00367CDC"/>
    <w:rsid w:val="003703F8"/>
    <w:rsid w:val="003717E3"/>
    <w:rsid w:val="003717EA"/>
    <w:rsid w:val="00374ABB"/>
    <w:rsid w:val="00374DDE"/>
    <w:rsid w:val="00380545"/>
    <w:rsid w:val="00381DD0"/>
    <w:rsid w:val="00382B91"/>
    <w:rsid w:val="003831DF"/>
    <w:rsid w:val="0038339F"/>
    <w:rsid w:val="00385090"/>
    <w:rsid w:val="00391B41"/>
    <w:rsid w:val="00392C8B"/>
    <w:rsid w:val="00393358"/>
    <w:rsid w:val="00395080"/>
    <w:rsid w:val="00395A94"/>
    <w:rsid w:val="00396BFD"/>
    <w:rsid w:val="00396F3E"/>
    <w:rsid w:val="003A07C9"/>
    <w:rsid w:val="003A2D45"/>
    <w:rsid w:val="003A2EDB"/>
    <w:rsid w:val="003A58B1"/>
    <w:rsid w:val="003A5D77"/>
    <w:rsid w:val="003A68DE"/>
    <w:rsid w:val="003A6E1D"/>
    <w:rsid w:val="003A7FC2"/>
    <w:rsid w:val="003C18B5"/>
    <w:rsid w:val="003C1CA4"/>
    <w:rsid w:val="003C3E4E"/>
    <w:rsid w:val="003C42BA"/>
    <w:rsid w:val="003C50BB"/>
    <w:rsid w:val="003C75DA"/>
    <w:rsid w:val="003D088D"/>
    <w:rsid w:val="003D0979"/>
    <w:rsid w:val="003D27BB"/>
    <w:rsid w:val="003D301C"/>
    <w:rsid w:val="003D3FDC"/>
    <w:rsid w:val="003D4408"/>
    <w:rsid w:val="003D53BE"/>
    <w:rsid w:val="003D69C5"/>
    <w:rsid w:val="003D6D6B"/>
    <w:rsid w:val="003D77D5"/>
    <w:rsid w:val="003E0182"/>
    <w:rsid w:val="003E05A2"/>
    <w:rsid w:val="003E0F6D"/>
    <w:rsid w:val="003E3014"/>
    <w:rsid w:val="003E437A"/>
    <w:rsid w:val="003E545F"/>
    <w:rsid w:val="003E55B6"/>
    <w:rsid w:val="003E6395"/>
    <w:rsid w:val="003E7099"/>
    <w:rsid w:val="003E7B89"/>
    <w:rsid w:val="003F0B1C"/>
    <w:rsid w:val="003F1832"/>
    <w:rsid w:val="003F2B79"/>
    <w:rsid w:val="003F3936"/>
    <w:rsid w:val="003F4F32"/>
    <w:rsid w:val="003F68DC"/>
    <w:rsid w:val="003F696D"/>
    <w:rsid w:val="003F77EA"/>
    <w:rsid w:val="00400600"/>
    <w:rsid w:val="004008FA"/>
    <w:rsid w:val="0040145A"/>
    <w:rsid w:val="00401B0C"/>
    <w:rsid w:val="0040271C"/>
    <w:rsid w:val="00404805"/>
    <w:rsid w:val="004065B9"/>
    <w:rsid w:val="004078ED"/>
    <w:rsid w:val="00407E0C"/>
    <w:rsid w:val="0041026D"/>
    <w:rsid w:val="00412005"/>
    <w:rsid w:val="00412917"/>
    <w:rsid w:val="00413BED"/>
    <w:rsid w:val="00414D5A"/>
    <w:rsid w:val="00414E32"/>
    <w:rsid w:val="00414F62"/>
    <w:rsid w:val="00415B7F"/>
    <w:rsid w:val="0041650B"/>
    <w:rsid w:val="004169CE"/>
    <w:rsid w:val="00416E17"/>
    <w:rsid w:val="004172C5"/>
    <w:rsid w:val="00417DFA"/>
    <w:rsid w:val="00420301"/>
    <w:rsid w:val="00421AED"/>
    <w:rsid w:val="0042327D"/>
    <w:rsid w:val="00423F60"/>
    <w:rsid w:val="00424B3E"/>
    <w:rsid w:val="00426BAA"/>
    <w:rsid w:val="00430BF7"/>
    <w:rsid w:val="0043213F"/>
    <w:rsid w:val="00434CF4"/>
    <w:rsid w:val="00437EC4"/>
    <w:rsid w:val="00441BCC"/>
    <w:rsid w:val="00443531"/>
    <w:rsid w:val="004457ED"/>
    <w:rsid w:val="00447D0D"/>
    <w:rsid w:val="00451A53"/>
    <w:rsid w:val="00451C76"/>
    <w:rsid w:val="00451D09"/>
    <w:rsid w:val="00452CD4"/>
    <w:rsid w:val="0045333D"/>
    <w:rsid w:val="004537FB"/>
    <w:rsid w:val="00455BCC"/>
    <w:rsid w:val="00456348"/>
    <w:rsid w:val="00456C9D"/>
    <w:rsid w:val="00457B12"/>
    <w:rsid w:val="00460E93"/>
    <w:rsid w:val="00461C8C"/>
    <w:rsid w:val="00461FE0"/>
    <w:rsid w:val="0046326A"/>
    <w:rsid w:val="0046476F"/>
    <w:rsid w:val="00466099"/>
    <w:rsid w:val="004662B4"/>
    <w:rsid w:val="00466431"/>
    <w:rsid w:val="00466E45"/>
    <w:rsid w:val="00470ACD"/>
    <w:rsid w:val="00471C31"/>
    <w:rsid w:val="004735B3"/>
    <w:rsid w:val="004738B3"/>
    <w:rsid w:val="00474D34"/>
    <w:rsid w:val="00475788"/>
    <w:rsid w:val="0047680A"/>
    <w:rsid w:val="004775CB"/>
    <w:rsid w:val="00483F14"/>
    <w:rsid w:val="004841DD"/>
    <w:rsid w:val="004861D5"/>
    <w:rsid w:val="0048671C"/>
    <w:rsid w:val="00487132"/>
    <w:rsid w:val="00492D0B"/>
    <w:rsid w:val="004930FA"/>
    <w:rsid w:val="004942A6"/>
    <w:rsid w:val="00494B76"/>
    <w:rsid w:val="0049653A"/>
    <w:rsid w:val="004976C8"/>
    <w:rsid w:val="004978A8"/>
    <w:rsid w:val="004A2128"/>
    <w:rsid w:val="004A61A7"/>
    <w:rsid w:val="004A7149"/>
    <w:rsid w:val="004A7424"/>
    <w:rsid w:val="004A749B"/>
    <w:rsid w:val="004B0936"/>
    <w:rsid w:val="004B0BCB"/>
    <w:rsid w:val="004B2847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517"/>
    <w:rsid w:val="004C0DC1"/>
    <w:rsid w:val="004C0F13"/>
    <w:rsid w:val="004C1887"/>
    <w:rsid w:val="004C2289"/>
    <w:rsid w:val="004C2D89"/>
    <w:rsid w:val="004C59AE"/>
    <w:rsid w:val="004D02A0"/>
    <w:rsid w:val="004D062B"/>
    <w:rsid w:val="004D0F94"/>
    <w:rsid w:val="004D18C7"/>
    <w:rsid w:val="004D18D3"/>
    <w:rsid w:val="004D19CC"/>
    <w:rsid w:val="004D20AC"/>
    <w:rsid w:val="004D5811"/>
    <w:rsid w:val="004D6DD8"/>
    <w:rsid w:val="004E168D"/>
    <w:rsid w:val="004E4419"/>
    <w:rsid w:val="004E4C5B"/>
    <w:rsid w:val="004E55FA"/>
    <w:rsid w:val="004E59D1"/>
    <w:rsid w:val="004E6387"/>
    <w:rsid w:val="004F03AB"/>
    <w:rsid w:val="004F075A"/>
    <w:rsid w:val="004F1BD5"/>
    <w:rsid w:val="004F33DC"/>
    <w:rsid w:val="004F4687"/>
    <w:rsid w:val="004F59C2"/>
    <w:rsid w:val="004F71F1"/>
    <w:rsid w:val="004F73D0"/>
    <w:rsid w:val="005004CC"/>
    <w:rsid w:val="0050215A"/>
    <w:rsid w:val="00503F8A"/>
    <w:rsid w:val="00504872"/>
    <w:rsid w:val="00506231"/>
    <w:rsid w:val="0051021D"/>
    <w:rsid w:val="005114DD"/>
    <w:rsid w:val="0051202F"/>
    <w:rsid w:val="00513D84"/>
    <w:rsid w:val="00514118"/>
    <w:rsid w:val="0051418E"/>
    <w:rsid w:val="00515775"/>
    <w:rsid w:val="0051658D"/>
    <w:rsid w:val="00516691"/>
    <w:rsid w:val="00517611"/>
    <w:rsid w:val="00520B22"/>
    <w:rsid w:val="00521A17"/>
    <w:rsid w:val="005225DE"/>
    <w:rsid w:val="00523BC3"/>
    <w:rsid w:val="005240F3"/>
    <w:rsid w:val="005244D6"/>
    <w:rsid w:val="0052513F"/>
    <w:rsid w:val="00525D98"/>
    <w:rsid w:val="00525EC7"/>
    <w:rsid w:val="0053027F"/>
    <w:rsid w:val="00530DBA"/>
    <w:rsid w:val="00531F4B"/>
    <w:rsid w:val="00532042"/>
    <w:rsid w:val="005326DD"/>
    <w:rsid w:val="00532C1B"/>
    <w:rsid w:val="00533172"/>
    <w:rsid w:val="0053563A"/>
    <w:rsid w:val="00535E25"/>
    <w:rsid w:val="00537425"/>
    <w:rsid w:val="00540932"/>
    <w:rsid w:val="0054201A"/>
    <w:rsid w:val="005420EE"/>
    <w:rsid w:val="00542E53"/>
    <w:rsid w:val="00544D05"/>
    <w:rsid w:val="00546046"/>
    <w:rsid w:val="005460CA"/>
    <w:rsid w:val="00547E47"/>
    <w:rsid w:val="00550936"/>
    <w:rsid w:val="005512D1"/>
    <w:rsid w:val="00552029"/>
    <w:rsid w:val="00553878"/>
    <w:rsid w:val="0055427D"/>
    <w:rsid w:val="00555017"/>
    <w:rsid w:val="0055699E"/>
    <w:rsid w:val="0055758B"/>
    <w:rsid w:val="005609C5"/>
    <w:rsid w:val="00560C54"/>
    <w:rsid w:val="005610FA"/>
    <w:rsid w:val="0056178F"/>
    <w:rsid w:val="00561CEB"/>
    <w:rsid w:val="0056226D"/>
    <w:rsid w:val="005624AE"/>
    <w:rsid w:val="00563374"/>
    <w:rsid w:val="00563F63"/>
    <w:rsid w:val="00565387"/>
    <w:rsid w:val="00565784"/>
    <w:rsid w:val="00566012"/>
    <w:rsid w:val="00566090"/>
    <w:rsid w:val="00571517"/>
    <w:rsid w:val="005725E0"/>
    <w:rsid w:val="0057279D"/>
    <w:rsid w:val="0057293E"/>
    <w:rsid w:val="00572C02"/>
    <w:rsid w:val="0057664D"/>
    <w:rsid w:val="00576E2E"/>
    <w:rsid w:val="00576E67"/>
    <w:rsid w:val="00576F8F"/>
    <w:rsid w:val="005776E1"/>
    <w:rsid w:val="00577FF5"/>
    <w:rsid w:val="005807FD"/>
    <w:rsid w:val="0058158A"/>
    <w:rsid w:val="005820FB"/>
    <w:rsid w:val="005822CF"/>
    <w:rsid w:val="0058258B"/>
    <w:rsid w:val="00584202"/>
    <w:rsid w:val="0058455E"/>
    <w:rsid w:val="00584DBD"/>
    <w:rsid w:val="0058661F"/>
    <w:rsid w:val="0059027A"/>
    <w:rsid w:val="0059398E"/>
    <w:rsid w:val="00594D64"/>
    <w:rsid w:val="00594F4F"/>
    <w:rsid w:val="005967A0"/>
    <w:rsid w:val="0059684E"/>
    <w:rsid w:val="00596995"/>
    <w:rsid w:val="00597269"/>
    <w:rsid w:val="00597BE9"/>
    <w:rsid w:val="005A057E"/>
    <w:rsid w:val="005A0840"/>
    <w:rsid w:val="005A199B"/>
    <w:rsid w:val="005A33D3"/>
    <w:rsid w:val="005A4BBA"/>
    <w:rsid w:val="005A532F"/>
    <w:rsid w:val="005A56D7"/>
    <w:rsid w:val="005A77F5"/>
    <w:rsid w:val="005B1D92"/>
    <w:rsid w:val="005B1E1B"/>
    <w:rsid w:val="005B3416"/>
    <w:rsid w:val="005B5934"/>
    <w:rsid w:val="005B748C"/>
    <w:rsid w:val="005C0046"/>
    <w:rsid w:val="005C2807"/>
    <w:rsid w:val="005C56AE"/>
    <w:rsid w:val="005C652E"/>
    <w:rsid w:val="005C7FF3"/>
    <w:rsid w:val="005D0A51"/>
    <w:rsid w:val="005D0C06"/>
    <w:rsid w:val="005D1B3C"/>
    <w:rsid w:val="005D26B0"/>
    <w:rsid w:val="005D47D5"/>
    <w:rsid w:val="005D52AE"/>
    <w:rsid w:val="005E01A0"/>
    <w:rsid w:val="005E1E71"/>
    <w:rsid w:val="005E22F0"/>
    <w:rsid w:val="005E4EFC"/>
    <w:rsid w:val="005E7EEB"/>
    <w:rsid w:val="005F0138"/>
    <w:rsid w:val="005F026C"/>
    <w:rsid w:val="005F065D"/>
    <w:rsid w:val="005F10B4"/>
    <w:rsid w:val="005F2708"/>
    <w:rsid w:val="005F2AE1"/>
    <w:rsid w:val="005F2CBC"/>
    <w:rsid w:val="005F39DC"/>
    <w:rsid w:val="005F6274"/>
    <w:rsid w:val="005F77EC"/>
    <w:rsid w:val="00600A04"/>
    <w:rsid w:val="006012D3"/>
    <w:rsid w:val="00602C9C"/>
    <w:rsid w:val="006055B4"/>
    <w:rsid w:val="00605FC5"/>
    <w:rsid w:val="00610B02"/>
    <w:rsid w:val="006110CE"/>
    <w:rsid w:val="0061179A"/>
    <w:rsid w:val="00612753"/>
    <w:rsid w:val="006130D6"/>
    <w:rsid w:val="00616141"/>
    <w:rsid w:val="006215E2"/>
    <w:rsid w:val="006216E4"/>
    <w:rsid w:val="00621A9E"/>
    <w:rsid w:val="00621BE9"/>
    <w:rsid w:val="00625879"/>
    <w:rsid w:val="006265D6"/>
    <w:rsid w:val="00626653"/>
    <w:rsid w:val="00626E2B"/>
    <w:rsid w:val="006318E1"/>
    <w:rsid w:val="00631A13"/>
    <w:rsid w:val="00631BE8"/>
    <w:rsid w:val="00632EE6"/>
    <w:rsid w:val="006340F1"/>
    <w:rsid w:val="006342CF"/>
    <w:rsid w:val="00635A81"/>
    <w:rsid w:val="006365EA"/>
    <w:rsid w:val="00636600"/>
    <w:rsid w:val="00636841"/>
    <w:rsid w:val="00641AE8"/>
    <w:rsid w:val="00642852"/>
    <w:rsid w:val="00643937"/>
    <w:rsid w:val="006439A8"/>
    <w:rsid w:val="006442DD"/>
    <w:rsid w:val="00645C9A"/>
    <w:rsid w:val="00646373"/>
    <w:rsid w:val="0064688A"/>
    <w:rsid w:val="0065057A"/>
    <w:rsid w:val="00650733"/>
    <w:rsid w:val="00650F27"/>
    <w:rsid w:val="00651E0B"/>
    <w:rsid w:val="00653D82"/>
    <w:rsid w:val="00655D2A"/>
    <w:rsid w:val="006565A5"/>
    <w:rsid w:val="00657198"/>
    <w:rsid w:val="006655C2"/>
    <w:rsid w:val="00670089"/>
    <w:rsid w:val="006701C1"/>
    <w:rsid w:val="006727B9"/>
    <w:rsid w:val="0067347B"/>
    <w:rsid w:val="0067492E"/>
    <w:rsid w:val="00674E75"/>
    <w:rsid w:val="00676B3A"/>
    <w:rsid w:val="006774D8"/>
    <w:rsid w:val="00677D7A"/>
    <w:rsid w:val="006826D8"/>
    <w:rsid w:val="00684DCD"/>
    <w:rsid w:val="00684F6A"/>
    <w:rsid w:val="006862E8"/>
    <w:rsid w:val="00690D44"/>
    <w:rsid w:val="00690F78"/>
    <w:rsid w:val="006914CC"/>
    <w:rsid w:val="0069251D"/>
    <w:rsid w:val="00692B39"/>
    <w:rsid w:val="00692FB8"/>
    <w:rsid w:val="006A02AF"/>
    <w:rsid w:val="006A0584"/>
    <w:rsid w:val="006A0BEF"/>
    <w:rsid w:val="006A1BB0"/>
    <w:rsid w:val="006A25D4"/>
    <w:rsid w:val="006A2931"/>
    <w:rsid w:val="006A3403"/>
    <w:rsid w:val="006A519E"/>
    <w:rsid w:val="006A5429"/>
    <w:rsid w:val="006A5512"/>
    <w:rsid w:val="006A5CC6"/>
    <w:rsid w:val="006A7859"/>
    <w:rsid w:val="006A7A74"/>
    <w:rsid w:val="006B0B65"/>
    <w:rsid w:val="006B1CB3"/>
    <w:rsid w:val="006B2718"/>
    <w:rsid w:val="006B3658"/>
    <w:rsid w:val="006B3EE7"/>
    <w:rsid w:val="006B4BD8"/>
    <w:rsid w:val="006B5F93"/>
    <w:rsid w:val="006C12DA"/>
    <w:rsid w:val="006C388E"/>
    <w:rsid w:val="006C4123"/>
    <w:rsid w:val="006C6485"/>
    <w:rsid w:val="006C6EA2"/>
    <w:rsid w:val="006D01DF"/>
    <w:rsid w:val="006D0A98"/>
    <w:rsid w:val="006D108D"/>
    <w:rsid w:val="006D126F"/>
    <w:rsid w:val="006D300E"/>
    <w:rsid w:val="006D36C3"/>
    <w:rsid w:val="006D42B1"/>
    <w:rsid w:val="006D5427"/>
    <w:rsid w:val="006D5780"/>
    <w:rsid w:val="006D7CF6"/>
    <w:rsid w:val="006E01A5"/>
    <w:rsid w:val="006E0A44"/>
    <w:rsid w:val="006E13DD"/>
    <w:rsid w:val="006E1654"/>
    <w:rsid w:val="006E1E73"/>
    <w:rsid w:val="006E4767"/>
    <w:rsid w:val="006E594C"/>
    <w:rsid w:val="006E70D9"/>
    <w:rsid w:val="006F2222"/>
    <w:rsid w:val="006F2E5A"/>
    <w:rsid w:val="006F2E61"/>
    <w:rsid w:val="006F48DA"/>
    <w:rsid w:val="006F544E"/>
    <w:rsid w:val="006F5918"/>
    <w:rsid w:val="006F6E44"/>
    <w:rsid w:val="00700B86"/>
    <w:rsid w:val="0070112E"/>
    <w:rsid w:val="00704071"/>
    <w:rsid w:val="00704653"/>
    <w:rsid w:val="00706108"/>
    <w:rsid w:val="00710176"/>
    <w:rsid w:val="00711E5C"/>
    <w:rsid w:val="00711E9B"/>
    <w:rsid w:val="0071223E"/>
    <w:rsid w:val="00712288"/>
    <w:rsid w:val="00712806"/>
    <w:rsid w:val="00712BED"/>
    <w:rsid w:val="007133AC"/>
    <w:rsid w:val="00716F39"/>
    <w:rsid w:val="00720393"/>
    <w:rsid w:val="00720C4B"/>
    <w:rsid w:val="00723281"/>
    <w:rsid w:val="00724002"/>
    <w:rsid w:val="007258AE"/>
    <w:rsid w:val="00725F18"/>
    <w:rsid w:val="00726C07"/>
    <w:rsid w:val="007307A0"/>
    <w:rsid w:val="00731CE1"/>
    <w:rsid w:val="00732ABD"/>
    <w:rsid w:val="0073322C"/>
    <w:rsid w:val="00733E70"/>
    <w:rsid w:val="00734043"/>
    <w:rsid w:val="00737898"/>
    <w:rsid w:val="00737FDF"/>
    <w:rsid w:val="007402B3"/>
    <w:rsid w:val="00741CC3"/>
    <w:rsid w:val="00743FCD"/>
    <w:rsid w:val="00744EDD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A4B"/>
    <w:rsid w:val="007562BE"/>
    <w:rsid w:val="007571E9"/>
    <w:rsid w:val="007602C5"/>
    <w:rsid w:val="00760774"/>
    <w:rsid w:val="00761A27"/>
    <w:rsid w:val="007634D4"/>
    <w:rsid w:val="00763E25"/>
    <w:rsid w:val="0076458A"/>
    <w:rsid w:val="00764FB2"/>
    <w:rsid w:val="00767483"/>
    <w:rsid w:val="00767749"/>
    <w:rsid w:val="0077244B"/>
    <w:rsid w:val="007725DE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3400"/>
    <w:rsid w:val="00786745"/>
    <w:rsid w:val="00786B80"/>
    <w:rsid w:val="00787010"/>
    <w:rsid w:val="0079017D"/>
    <w:rsid w:val="007927BD"/>
    <w:rsid w:val="00793DAE"/>
    <w:rsid w:val="007947BB"/>
    <w:rsid w:val="00794E9C"/>
    <w:rsid w:val="00795661"/>
    <w:rsid w:val="0079578F"/>
    <w:rsid w:val="007966E1"/>
    <w:rsid w:val="00796E5C"/>
    <w:rsid w:val="00796F3A"/>
    <w:rsid w:val="00797364"/>
    <w:rsid w:val="00797E10"/>
    <w:rsid w:val="007A1C70"/>
    <w:rsid w:val="007A2EA9"/>
    <w:rsid w:val="007A2F55"/>
    <w:rsid w:val="007A3862"/>
    <w:rsid w:val="007A3FCD"/>
    <w:rsid w:val="007A5823"/>
    <w:rsid w:val="007A7192"/>
    <w:rsid w:val="007A7348"/>
    <w:rsid w:val="007A7A70"/>
    <w:rsid w:val="007B07B2"/>
    <w:rsid w:val="007B0D1F"/>
    <w:rsid w:val="007B1104"/>
    <w:rsid w:val="007B380F"/>
    <w:rsid w:val="007B4BCD"/>
    <w:rsid w:val="007B4D90"/>
    <w:rsid w:val="007C02A2"/>
    <w:rsid w:val="007C0CD4"/>
    <w:rsid w:val="007C1533"/>
    <w:rsid w:val="007C25C3"/>
    <w:rsid w:val="007C2E95"/>
    <w:rsid w:val="007C3FA9"/>
    <w:rsid w:val="007C5ACD"/>
    <w:rsid w:val="007D0518"/>
    <w:rsid w:val="007D2D1E"/>
    <w:rsid w:val="007D326E"/>
    <w:rsid w:val="007D388D"/>
    <w:rsid w:val="007D38AD"/>
    <w:rsid w:val="007D3F3D"/>
    <w:rsid w:val="007D413B"/>
    <w:rsid w:val="007D45FB"/>
    <w:rsid w:val="007D743A"/>
    <w:rsid w:val="007E1E77"/>
    <w:rsid w:val="007E25ED"/>
    <w:rsid w:val="007E3B5F"/>
    <w:rsid w:val="007E3D62"/>
    <w:rsid w:val="007E4BA4"/>
    <w:rsid w:val="007E50FA"/>
    <w:rsid w:val="007E58A6"/>
    <w:rsid w:val="007E68F2"/>
    <w:rsid w:val="007E6F4E"/>
    <w:rsid w:val="007E7E4F"/>
    <w:rsid w:val="007F0138"/>
    <w:rsid w:val="007F05EF"/>
    <w:rsid w:val="007F0840"/>
    <w:rsid w:val="007F1B2B"/>
    <w:rsid w:val="007F255A"/>
    <w:rsid w:val="007F35E1"/>
    <w:rsid w:val="007F408A"/>
    <w:rsid w:val="007F4212"/>
    <w:rsid w:val="007F62D9"/>
    <w:rsid w:val="008008C4"/>
    <w:rsid w:val="00801994"/>
    <w:rsid w:val="00803A3F"/>
    <w:rsid w:val="008058FB"/>
    <w:rsid w:val="00807E8B"/>
    <w:rsid w:val="00810576"/>
    <w:rsid w:val="008113EC"/>
    <w:rsid w:val="0081149D"/>
    <w:rsid w:val="00811EC9"/>
    <w:rsid w:val="00812B52"/>
    <w:rsid w:val="00813918"/>
    <w:rsid w:val="008144BA"/>
    <w:rsid w:val="00814DD4"/>
    <w:rsid w:val="00814F07"/>
    <w:rsid w:val="00815032"/>
    <w:rsid w:val="00815392"/>
    <w:rsid w:val="00815923"/>
    <w:rsid w:val="0081798D"/>
    <w:rsid w:val="00817AC5"/>
    <w:rsid w:val="00817C53"/>
    <w:rsid w:val="00820DF8"/>
    <w:rsid w:val="00823627"/>
    <w:rsid w:val="00823803"/>
    <w:rsid w:val="00823E52"/>
    <w:rsid w:val="00824A71"/>
    <w:rsid w:val="00824C1C"/>
    <w:rsid w:val="00825101"/>
    <w:rsid w:val="0082554C"/>
    <w:rsid w:val="008261E0"/>
    <w:rsid w:val="008310D2"/>
    <w:rsid w:val="008324AF"/>
    <w:rsid w:val="008338ED"/>
    <w:rsid w:val="00834837"/>
    <w:rsid w:val="008424E3"/>
    <w:rsid w:val="0084250D"/>
    <w:rsid w:val="008461C3"/>
    <w:rsid w:val="00851AD6"/>
    <w:rsid w:val="00851D1C"/>
    <w:rsid w:val="008535F4"/>
    <w:rsid w:val="00853D80"/>
    <w:rsid w:val="00854190"/>
    <w:rsid w:val="00854889"/>
    <w:rsid w:val="00854F83"/>
    <w:rsid w:val="0085598F"/>
    <w:rsid w:val="00857532"/>
    <w:rsid w:val="00857F00"/>
    <w:rsid w:val="00861137"/>
    <w:rsid w:val="008615DB"/>
    <w:rsid w:val="00861B2E"/>
    <w:rsid w:val="00861E1E"/>
    <w:rsid w:val="00862D64"/>
    <w:rsid w:val="00863540"/>
    <w:rsid w:val="00866EFF"/>
    <w:rsid w:val="008673A1"/>
    <w:rsid w:val="008677E2"/>
    <w:rsid w:val="008707E6"/>
    <w:rsid w:val="008715D5"/>
    <w:rsid w:val="00871CAA"/>
    <w:rsid w:val="00872DB6"/>
    <w:rsid w:val="008733A1"/>
    <w:rsid w:val="00874D51"/>
    <w:rsid w:val="008773AF"/>
    <w:rsid w:val="00877AB2"/>
    <w:rsid w:val="00877B01"/>
    <w:rsid w:val="00877B6A"/>
    <w:rsid w:val="00877E1D"/>
    <w:rsid w:val="0088016A"/>
    <w:rsid w:val="0088209B"/>
    <w:rsid w:val="00882FD2"/>
    <w:rsid w:val="00886432"/>
    <w:rsid w:val="008868F1"/>
    <w:rsid w:val="00886F50"/>
    <w:rsid w:val="0089187E"/>
    <w:rsid w:val="00891DC9"/>
    <w:rsid w:val="008924EA"/>
    <w:rsid w:val="00892F1E"/>
    <w:rsid w:val="008931B4"/>
    <w:rsid w:val="00893272"/>
    <w:rsid w:val="00894E77"/>
    <w:rsid w:val="00896719"/>
    <w:rsid w:val="00897D7C"/>
    <w:rsid w:val="008A02C6"/>
    <w:rsid w:val="008A2F79"/>
    <w:rsid w:val="008A41E9"/>
    <w:rsid w:val="008A69FB"/>
    <w:rsid w:val="008A76FC"/>
    <w:rsid w:val="008A7BE7"/>
    <w:rsid w:val="008B1258"/>
    <w:rsid w:val="008B2EAC"/>
    <w:rsid w:val="008B5736"/>
    <w:rsid w:val="008C08F0"/>
    <w:rsid w:val="008C21BF"/>
    <w:rsid w:val="008C2A51"/>
    <w:rsid w:val="008C2E22"/>
    <w:rsid w:val="008C340E"/>
    <w:rsid w:val="008C36B2"/>
    <w:rsid w:val="008C59B7"/>
    <w:rsid w:val="008C6D19"/>
    <w:rsid w:val="008D1877"/>
    <w:rsid w:val="008D21DA"/>
    <w:rsid w:val="008D2650"/>
    <w:rsid w:val="008D5461"/>
    <w:rsid w:val="008D6716"/>
    <w:rsid w:val="008D6FCF"/>
    <w:rsid w:val="008D79C6"/>
    <w:rsid w:val="008E0C0C"/>
    <w:rsid w:val="008E12FF"/>
    <w:rsid w:val="008E2279"/>
    <w:rsid w:val="008E2C37"/>
    <w:rsid w:val="008E3374"/>
    <w:rsid w:val="008E72A9"/>
    <w:rsid w:val="008F4CB4"/>
    <w:rsid w:val="008F4D89"/>
    <w:rsid w:val="008F5E29"/>
    <w:rsid w:val="008F63B2"/>
    <w:rsid w:val="008F6426"/>
    <w:rsid w:val="00900FC4"/>
    <w:rsid w:val="009051BC"/>
    <w:rsid w:val="009077A9"/>
    <w:rsid w:val="009104B6"/>
    <w:rsid w:val="009105FF"/>
    <w:rsid w:val="00910EA2"/>
    <w:rsid w:val="009117DE"/>
    <w:rsid w:val="00911824"/>
    <w:rsid w:val="00913177"/>
    <w:rsid w:val="00913897"/>
    <w:rsid w:val="00913ED8"/>
    <w:rsid w:val="009167E7"/>
    <w:rsid w:val="00916B68"/>
    <w:rsid w:val="00917192"/>
    <w:rsid w:val="00917D2E"/>
    <w:rsid w:val="009202BD"/>
    <w:rsid w:val="00922B79"/>
    <w:rsid w:val="009232BB"/>
    <w:rsid w:val="009237B3"/>
    <w:rsid w:val="00926E13"/>
    <w:rsid w:val="009306A9"/>
    <w:rsid w:val="009307ED"/>
    <w:rsid w:val="009311A1"/>
    <w:rsid w:val="009311C6"/>
    <w:rsid w:val="00931D6C"/>
    <w:rsid w:val="00932EA2"/>
    <w:rsid w:val="00935C19"/>
    <w:rsid w:val="00935C4F"/>
    <w:rsid w:val="00937D00"/>
    <w:rsid w:val="00937FA6"/>
    <w:rsid w:val="009403AE"/>
    <w:rsid w:val="0094331D"/>
    <w:rsid w:val="0094356B"/>
    <w:rsid w:val="0094361F"/>
    <w:rsid w:val="00943634"/>
    <w:rsid w:val="00943680"/>
    <w:rsid w:val="00943DCC"/>
    <w:rsid w:val="00943F35"/>
    <w:rsid w:val="0094498D"/>
    <w:rsid w:val="009468FF"/>
    <w:rsid w:val="0094773A"/>
    <w:rsid w:val="00950CCA"/>
    <w:rsid w:val="0095150C"/>
    <w:rsid w:val="009516D4"/>
    <w:rsid w:val="00953C03"/>
    <w:rsid w:val="009546DC"/>
    <w:rsid w:val="009576D2"/>
    <w:rsid w:val="00957A18"/>
    <w:rsid w:val="009622A7"/>
    <w:rsid w:val="009626F8"/>
    <w:rsid w:val="00963997"/>
    <w:rsid w:val="009640C3"/>
    <w:rsid w:val="00964B5E"/>
    <w:rsid w:val="009675DB"/>
    <w:rsid w:val="00967644"/>
    <w:rsid w:val="00967FAC"/>
    <w:rsid w:val="00970683"/>
    <w:rsid w:val="00971FFA"/>
    <w:rsid w:val="00972631"/>
    <w:rsid w:val="009733F4"/>
    <w:rsid w:val="0097352C"/>
    <w:rsid w:val="00973BFE"/>
    <w:rsid w:val="00974B2A"/>
    <w:rsid w:val="0097693F"/>
    <w:rsid w:val="00976E90"/>
    <w:rsid w:val="00980527"/>
    <w:rsid w:val="00982376"/>
    <w:rsid w:val="00984520"/>
    <w:rsid w:val="00984B49"/>
    <w:rsid w:val="0098550F"/>
    <w:rsid w:val="00986182"/>
    <w:rsid w:val="00986789"/>
    <w:rsid w:val="00986C6E"/>
    <w:rsid w:val="00986C98"/>
    <w:rsid w:val="00987050"/>
    <w:rsid w:val="0098734E"/>
    <w:rsid w:val="009921CD"/>
    <w:rsid w:val="00992DC5"/>
    <w:rsid w:val="00994125"/>
    <w:rsid w:val="00994303"/>
    <w:rsid w:val="0099621A"/>
    <w:rsid w:val="00996E86"/>
    <w:rsid w:val="009A0E27"/>
    <w:rsid w:val="009A14AB"/>
    <w:rsid w:val="009A27AA"/>
    <w:rsid w:val="009A487A"/>
    <w:rsid w:val="009A66E7"/>
    <w:rsid w:val="009A71D8"/>
    <w:rsid w:val="009B0899"/>
    <w:rsid w:val="009B1526"/>
    <w:rsid w:val="009B1C58"/>
    <w:rsid w:val="009B3D9C"/>
    <w:rsid w:val="009B7692"/>
    <w:rsid w:val="009C03B2"/>
    <w:rsid w:val="009C0720"/>
    <w:rsid w:val="009C311C"/>
    <w:rsid w:val="009C3FA7"/>
    <w:rsid w:val="009C40A8"/>
    <w:rsid w:val="009C6805"/>
    <w:rsid w:val="009C7D16"/>
    <w:rsid w:val="009C7E96"/>
    <w:rsid w:val="009D0007"/>
    <w:rsid w:val="009D02D9"/>
    <w:rsid w:val="009D4142"/>
    <w:rsid w:val="009D5853"/>
    <w:rsid w:val="009D593B"/>
    <w:rsid w:val="009D6BD3"/>
    <w:rsid w:val="009D7A34"/>
    <w:rsid w:val="009D7CF1"/>
    <w:rsid w:val="009E10E1"/>
    <w:rsid w:val="009E1594"/>
    <w:rsid w:val="009E1964"/>
    <w:rsid w:val="009E231A"/>
    <w:rsid w:val="009E2C2F"/>
    <w:rsid w:val="009E3032"/>
    <w:rsid w:val="009E3B28"/>
    <w:rsid w:val="009E4BDC"/>
    <w:rsid w:val="009E528E"/>
    <w:rsid w:val="009E52FC"/>
    <w:rsid w:val="009E6641"/>
    <w:rsid w:val="009E693A"/>
    <w:rsid w:val="009E7C57"/>
    <w:rsid w:val="009E7D60"/>
    <w:rsid w:val="009F0020"/>
    <w:rsid w:val="009F0619"/>
    <w:rsid w:val="009F2C3E"/>
    <w:rsid w:val="009F3841"/>
    <w:rsid w:val="009F3866"/>
    <w:rsid w:val="009F3A92"/>
    <w:rsid w:val="009F65EB"/>
    <w:rsid w:val="009F6A23"/>
    <w:rsid w:val="009F7197"/>
    <w:rsid w:val="009F7264"/>
    <w:rsid w:val="009F7B71"/>
    <w:rsid w:val="009F7FAB"/>
    <w:rsid w:val="00A01060"/>
    <w:rsid w:val="00A010E0"/>
    <w:rsid w:val="00A01706"/>
    <w:rsid w:val="00A01A08"/>
    <w:rsid w:val="00A02298"/>
    <w:rsid w:val="00A02580"/>
    <w:rsid w:val="00A0350D"/>
    <w:rsid w:val="00A040DB"/>
    <w:rsid w:val="00A055A5"/>
    <w:rsid w:val="00A05854"/>
    <w:rsid w:val="00A05A12"/>
    <w:rsid w:val="00A06397"/>
    <w:rsid w:val="00A10544"/>
    <w:rsid w:val="00A11516"/>
    <w:rsid w:val="00A126DB"/>
    <w:rsid w:val="00A13B77"/>
    <w:rsid w:val="00A1441E"/>
    <w:rsid w:val="00A14476"/>
    <w:rsid w:val="00A14A8E"/>
    <w:rsid w:val="00A15D85"/>
    <w:rsid w:val="00A16B8F"/>
    <w:rsid w:val="00A16F12"/>
    <w:rsid w:val="00A20FDD"/>
    <w:rsid w:val="00A24318"/>
    <w:rsid w:val="00A24BC7"/>
    <w:rsid w:val="00A24C93"/>
    <w:rsid w:val="00A31D57"/>
    <w:rsid w:val="00A3226C"/>
    <w:rsid w:val="00A32C80"/>
    <w:rsid w:val="00A3587D"/>
    <w:rsid w:val="00A36084"/>
    <w:rsid w:val="00A36F12"/>
    <w:rsid w:val="00A37199"/>
    <w:rsid w:val="00A37ECA"/>
    <w:rsid w:val="00A407D6"/>
    <w:rsid w:val="00A42E7A"/>
    <w:rsid w:val="00A4303E"/>
    <w:rsid w:val="00A44423"/>
    <w:rsid w:val="00A467AC"/>
    <w:rsid w:val="00A5094D"/>
    <w:rsid w:val="00A50E2E"/>
    <w:rsid w:val="00A519EC"/>
    <w:rsid w:val="00A531F2"/>
    <w:rsid w:val="00A53A36"/>
    <w:rsid w:val="00A5426B"/>
    <w:rsid w:val="00A5485E"/>
    <w:rsid w:val="00A567E8"/>
    <w:rsid w:val="00A576D1"/>
    <w:rsid w:val="00A57C33"/>
    <w:rsid w:val="00A606A3"/>
    <w:rsid w:val="00A60AE6"/>
    <w:rsid w:val="00A6412C"/>
    <w:rsid w:val="00A646D4"/>
    <w:rsid w:val="00A6567F"/>
    <w:rsid w:val="00A65BE6"/>
    <w:rsid w:val="00A707C9"/>
    <w:rsid w:val="00A71D9D"/>
    <w:rsid w:val="00A722CA"/>
    <w:rsid w:val="00A72E8E"/>
    <w:rsid w:val="00A73095"/>
    <w:rsid w:val="00A7328B"/>
    <w:rsid w:val="00A73817"/>
    <w:rsid w:val="00A75767"/>
    <w:rsid w:val="00A80AA6"/>
    <w:rsid w:val="00A818FC"/>
    <w:rsid w:val="00A83878"/>
    <w:rsid w:val="00A84157"/>
    <w:rsid w:val="00A863F2"/>
    <w:rsid w:val="00A87A32"/>
    <w:rsid w:val="00A904CC"/>
    <w:rsid w:val="00A90698"/>
    <w:rsid w:val="00A9083D"/>
    <w:rsid w:val="00A923A2"/>
    <w:rsid w:val="00A94D54"/>
    <w:rsid w:val="00A95A89"/>
    <w:rsid w:val="00A964DA"/>
    <w:rsid w:val="00A977A5"/>
    <w:rsid w:val="00A97B02"/>
    <w:rsid w:val="00AA0837"/>
    <w:rsid w:val="00AA1E11"/>
    <w:rsid w:val="00AA2976"/>
    <w:rsid w:val="00AA5AD2"/>
    <w:rsid w:val="00AA7A9E"/>
    <w:rsid w:val="00AB0516"/>
    <w:rsid w:val="00AB1247"/>
    <w:rsid w:val="00AB1534"/>
    <w:rsid w:val="00AB17F8"/>
    <w:rsid w:val="00AB1C76"/>
    <w:rsid w:val="00AB2F18"/>
    <w:rsid w:val="00AB3662"/>
    <w:rsid w:val="00AB46C7"/>
    <w:rsid w:val="00AB73E2"/>
    <w:rsid w:val="00AB7D9C"/>
    <w:rsid w:val="00AC2EBB"/>
    <w:rsid w:val="00AC730D"/>
    <w:rsid w:val="00AC7DFE"/>
    <w:rsid w:val="00AD0C85"/>
    <w:rsid w:val="00AD1F03"/>
    <w:rsid w:val="00AD260E"/>
    <w:rsid w:val="00AD3A68"/>
    <w:rsid w:val="00AD405D"/>
    <w:rsid w:val="00AD4F73"/>
    <w:rsid w:val="00AD5223"/>
    <w:rsid w:val="00AD556D"/>
    <w:rsid w:val="00AD6EA7"/>
    <w:rsid w:val="00AD75E5"/>
    <w:rsid w:val="00AD7F7D"/>
    <w:rsid w:val="00AE0D55"/>
    <w:rsid w:val="00AE25A6"/>
    <w:rsid w:val="00AE2B77"/>
    <w:rsid w:val="00AE2BFC"/>
    <w:rsid w:val="00AE2BFE"/>
    <w:rsid w:val="00AE2D9D"/>
    <w:rsid w:val="00AE41A6"/>
    <w:rsid w:val="00AE4D9C"/>
    <w:rsid w:val="00AE55F6"/>
    <w:rsid w:val="00AE5EA5"/>
    <w:rsid w:val="00AF0BF0"/>
    <w:rsid w:val="00AF16CC"/>
    <w:rsid w:val="00AF1ED1"/>
    <w:rsid w:val="00AF2200"/>
    <w:rsid w:val="00AF406C"/>
    <w:rsid w:val="00AF44F5"/>
    <w:rsid w:val="00AF5A5D"/>
    <w:rsid w:val="00AF650D"/>
    <w:rsid w:val="00AF6A08"/>
    <w:rsid w:val="00B0312C"/>
    <w:rsid w:val="00B04302"/>
    <w:rsid w:val="00B055F5"/>
    <w:rsid w:val="00B05E2D"/>
    <w:rsid w:val="00B0654C"/>
    <w:rsid w:val="00B076ED"/>
    <w:rsid w:val="00B07C2A"/>
    <w:rsid w:val="00B12A96"/>
    <w:rsid w:val="00B1405E"/>
    <w:rsid w:val="00B148D4"/>
    <w:rsid w:val="00B15053"/>
    <w:rsid w:val="00B16DAC"/>
    <w:rsid w:val="00B174C2"/>
    <w:rsid w:val="00B20A05"/>
    <w:rsid w:val="00B218F5"/>
    <w:rsid w:val="00B22B5A"/>
    <w:rsid w:val="00B24A30"/>
    <w:rsid w:val="00B275C8"/>
    <w:rsid w:val="00B3036A"/>
    <w:rsid w:val="00B303C5"/>
    <w:rsid w:val="00B318D9"/>
    <w:rsid w:val="00B31953"/>
    <w:rsid w:val="00B3283B"/>
    <w:rsid w:val="00B32EFF"/>
    <w:rsid w:val="00B34C11"/>
    <w:rsid w:val="00B3564A"/>
    <w:rsid w:val="00B3587B"/>
    <w:rsid w:val="00B35E7D"/>
    <w:rsid w:val="00B40DFB"/>
    <w:rsid w:val="00B40F66"/>
    <w:rsid w:val="00B42701"/>
    <w:rsid w:val="00B44B48"/>
    <w:rsid w:val="00B5078D"/>
    <w:rsid w:val="00B5126D"/>
    <w:rsid w:val="00B5164F"/>
    <w:rsid w:val="00B51920"/>
    <w:rsid w:val="00B52651"/>
    <w:rsid w:val="00B533C1"/>
    <w:rsid w:val="00B54C3E"/>
    <w:rsid w:val="00B55257"/>
    <w:rsid w:val="00B55AFA"/>
    <w:rsid w:val="00B55FFE"/>
    <w:rsid w:val="00B57216"/>
    <w:rsid w:val="00B57DA9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29B0"/>
    <w:rsid w:val="00B72B8E"/>
    <w:rsid w:val="00B73406"/>
    <w:rsid w:val="00B7502B"/>
    <w:rsid w:val="00B763F2"/>
    <w:rsid w:val="00B764CF"/>
    <w:rsid w:val="00B77C36"/>
    <w:rsid w:val="00B8208A"/>
    <w:rsid w:val="00B837EB"/>
    <w:rsid w:val="00B862FE"/>
    <w:rsid w:val="00B874AE"/>
    <w:rsid w:val="00B87C4A"/>
    <w:rsid w:val="00B93303"/>
    <w:rsid w:val="00B94D62"/>
    <w:rsid w:val="00B95443"/>
    <w:rsid w:val="00B95FC9"/>
    <w:rsid w:val="00B96AC8"/>
    <w:rsid w:val="00BA1D19"/>
    <w:rsid w:val="00BA2F76"/>
    <w:rsid w:val="00BA47AD"/>
    <w:rsid w:val="00BA5F83"/>
    <w:rsid w:val="00BA6C81"/>
    <w:rsid w:val="00BB0BA7"/>
    <w:rsid w:val="00BB1886"/>
    <w:rsid w:val="00BB26CD"/>
    <w:rsid w:val="00BB2AB1"/>
    <w:rsid w:val="00BB3332"/>
    <w:rsid w:val="00BB3799"/>
    <w:rsid w:val="00BB4A40"/>
    <w:rsid w:val="00BB6578"/>
    <w:rsid w:val="00BB77DA"/>
    <w:rsid w:val="00BC1527"/>
    <w:rsid w:val="00BC1798"/>
    <w:rsid w:val="00BC207F"/>
    <w:rsid w:val="00BC25C4"/>
    <w:rsid w:val="00BC2635"/>
    <w:rsid w:val="00BC300D"/>
    <w:rsid w:val="00BC58CC"/>
    <w:rsid w:val="00BC6AD9"/>
    <w:rsid w:val="00BC6F56"/>
    <w:rsid w:val="00BD0D3B"/>
    <w:rsid w:val="00BD29C3"/>
    <w:rsid w:val="00BD2F65"/>
    <w:rsid w:val="00BD303A"/>
    <w:rsid w:val="00BD344B"/>
    <w:rsid w:val="00BD3D81"/>
    <w:rsid w:val="00BD40B2"/>
    <w:rsid w:val="00BD42E5"/>
    <w:rsid w:val="00BD53E7"/>
    <w:rsid w:val="00BD62A3"/>
    <w:rsid w:val="00BD6722"/>
    <w:rsid w:val="00BD6F71"/>
    <w:rsid w:val="00BE06A9"/>
    <w:rsid w:val="00BE0CC9"/>
    <w:rsid w:val="00BE1890"/>
    <w:rsid w:val="00BE1913"/>
    <w:rsid w:val="00BE2B12"/>
    <w:rsid w:val="00BE3122"/>
    <w:rsid w:val="00BE39AA"/>
    <w:rsid w:val="00BE3A80"/>
    <w:rsid w:val="00BE4D2F"/>
    <w:rsid w:val="00BE507D"/>
    <w:rsid w:val="00BE5741"/>
    <w:rsid w:val="00BE5E62"/>
    <w:rsid w:val="00BE6D91"/>
    <w:rsid w:val="00BE7D36"/>
    <w:rsid w:val="00BF05D9"/>
    <w:rsid w:val="00BF1681"/>
    <w:rsid w:val="00BF17FF"/>
    <w:rsid w:val="00BF1D92"/>
    <w:rsid w:val="00BF2302"/>
    <w:rsid w:val="00BF6BA0"/>
    <w:rsid w:val="00BF713C"/>
    <w:rsid w:val="00BF7FEF"/>
    <w:rsid w:val="00C03C8C"/>
    <w:rsid w:val="00C03D65"/>
    <w:rsid w:val="00C0423E"/>
    <w:rsid w:val="00C050E6"/>
    <w:rsid w:val="00C06D20"/>
    <w:rsid w:val="00C071B3"/>
    <w:rsid w:val="00C10537"/>
    <w:rsid w:val="00C1300A"/>
    <w:rsid w:val="00C15ECB"/>
    <w:rsid w:val="00C15F83"/>
    <w:rsid w:val="00C1675C"/>
    <w:rsid w:val="00C16F5A"/>
    <w:rsid w:val="00C17E5E"/>
    <w:rsid w:val="00C217B1"/>
    <w:rsid w:val="00C229E7"/>
    <w:rsid w:val="00C22A45"/>
    <w:rsid w:val="00C23217"/>
    <w:rsid w:val="00C24AF8"/>
    <w:rsid w:val="00C26105"/>
    <w:rsid w:val="00C2651F"/>
    <w:rsid w:val="00C3031B"/>
    <w:rsid w:val="00C30DD9"/>
    <w:rsid w:val="00C31E4B"/>
    <w:rsid w:val="00C332A5"/>
    <w:rsid w:val="00C35D22"/>
    <w:rsid w:val="00C37866"/>
    <w:rsid w:val="00C4016C"/>
    <w:rsid w:val="00C417D0"/>
    <w:rsid w:val="00C431A4"/>
    <w:rsid w:val="00C43C3F"/>
    <w:rsid w:val="00C44B50"/>
    <w:rsid w:val="00C45351"/>
    <w:rsid w:val="00C46D39"/>
    <w:rsid w:val="00C474AF"/>
    <w:rsid w:val="00C47A92"/>
    <w:rsid w:val="00C47E73"/>
    <w:rsid w:val="00C50421"/>
    <w:rsid w:val="00C5130D"/>
    <w:rsid w:val="00C51636"/>
    <w:rsid w:val="00C51BAC"/>
    <w:rsid w:val="00C528F9"/>
    <w:rsid w:val="00C5423F"/>
    <w:rsid w:val="00C551D5"/>
    <w:rsid w:val="00C564B2"/>
    <w:rsid w:val="00C5660E"/>
    <w:rsid w:val="00C56788"/>
    <w:rsid w:val="00C574A8"/>
    <w:rsid w:val="00C64835"/>
    <w:rsid w:val="00C65138"/>
    <w:rsid w:val="00C656DF"/>
    <w:rsid w:val="00C66168"/>
    <w:rsid w:val="00C679D3"/>
    <w:rsid w:val="00C725CC"/>
    <w:rsid w:val="00C74794"/>
    <w:rsid w:val="00C74E91"/>
    <w:rsid w:val="00C74FCA"/>
    <w:rsid w:val="00C760A8"/>
    <w:rsid w:val="00C7674A"/>
    <w:rsid w:val="00C775F9"/>
    <w:rsid w:val="00C805AA"/>
    <w:rsid w:val="00C80C95"/>
    <w:rsid w:val="00C83555"/>
    <w:rsid w:val="00C84E9C"/>
    <w:rsid w:val="00C856B7"/>
    <w:rsid w:val="00C85CB5"/>
    <w:rsid w:val="00C85D36"/>
    <w:rsid w:val="00C87788"/>
    <w:rsid w:val="00C90327"/>
    <w:rsid w:val="00C908BB"/>
    <w:rsid w:val="00C908EE"/>
    <w:rsid w:val="00C92AAB"/>
    <w:rsid w:val="00C93733"/>
    <w:rsid w:val="00C94956"/>
    <w:rsid w:val="00C94BFC"/>
    <w:rsid w:val="00C9566B"/>
    <w:rsid w:val="00C96149"/>
    <w:rsid w:val="00C97E3F"/>
    <w:rsid w:val="00CA0E16"/>
    <w:rsid w:val="00CA21A1"/>
    <w:rsid w:val="00CA6DC5"/>
    <w:rsid w:val="00CA7131"/>
    <w:rsid w:val="00CA7EF4"/>
    <w:rsid w:val="00CB0B2E"/>
    <w:rsid w:val="00CB0EE9"/>
    <w:rsid w:val="00CB16DB"/>
    <w:rsid w:val="00CB27B2"/>
    <w:rsid w:val="00CB5117"/>
    <w:rsid w:val="00CB6302"/>
    <w:rsid w:val="00CB669E"/>
    <w:rsid w:val="00CB699A"/>
    <w:rsid w:val="00CC0086"/>
    <w:rsid w:val="00CC05DD"/>
    <w:rsid w:val="00CC067E"/>
    <w:rsid w:val="00CC0905"/>
    <w:rsid w:val="00CC0D47"/>
    <w:rsid w:val="00CC15FA"/>
    <w:rsid w:val="00CC2E80"/>
    <w:rsid w:val="00CC31B2"/>
    <w:rsid w:val="00CC3571"/>
    <w:rsid w:val="00CC450D"/>
    <w:rsid w:val="00CC6732"/>
    <w:rsid w:val="00CC68DE"/>
    <w:rsid w:val="00CC7B58"/>
    <w:rsid w:val="00CD1853"/>
    <w:rsid w:val="00CD2F78"/>
    <w:rsid w:val="00CD367D"/>
    <w:rsid w:val="00CD4AB1"/>
    <w:rsid w:val="00CD679F"/>
    <w:rsid w:val="00CE099A"/>
    <w:rsid w:val="00CE109E"/>
    <w:rsid w:val="00CE14BB"/>
    <w:rsid w:val="00CE2300"/>
    <w:rsid w:val="00CE2E90"/>
    <w:rsid w:val="00CE3135"/>
    <w:rsid w:val="00CE4A72"/>
    <w:rsid w:val="00CE5B29"/>
    <w:rsid w:val="00CE6DB3"/>
    <w:rsid w:val="00CE76F7"/>
    <w:rsid w:val="00CF042D"/>
    <w:rsid w:val="00CF31AF"/>
    <w:rsid w:val="00CF35A9"/>
    <w:rsid w:val="00CF419A"/>
    <w:rsid w:val="00CF4B4C"/>
    <w:rsid w:val="00CF5B30"/>
    <w:rsid w:val="00CF6812"/>
    <w:rsid w:val="00CF6F7F"/>
    <w:rsid w:val="00D01F10"/>
    <w:rsid w:val="00D01F4D"/>
    <w:rsid w:val="00D01FA3"/>
    <w:rsid w:val="00D03415"/>
    <w:rsid w:val="00D03569"/>
    <w:rsid w:val="00D0357F"/>
    <w:rsid w:val="00D03E84"/>
    <w:rsid w:val="00D03F18"/>
    <w:rsid w:val="00D03FAC"/>
    <w:rsid w:val="00D04C58"/>
    <w:rsid w:val="00D05942"/>
    <w:rsid w:val="00D0673C"/>
    <w:rsid w:val="00D10DB2"/>
    <w:rsid w:val="00D137D2"/>
    <w:rsid w:val="00D13A44"/>
    <w:rsid w:val="00D14634"/>
    <w:rsid w:val="00D14BBC"/>
    <w:rsid w:val="00D1570A"/>
    <w:rsid w:val="00D206C1"/>
    <w:rsid w:val="00D21894"/>
    <w:rsid w:val="00D304D6"/>
    <w:rsid w:val="00D30AEA"/>
    <w:rsid w:val="00D30E22"/>
    <w:rsid w:val="00D31846"/>
    <w:rsid w:val="00D31D75"/>
    <w:rsid w:val="00D3294B"/>
    <w:rsid w:val="00D332D6"/>
    <w:rsid w:val="00D33E0E"/>
    <w:rsid w:val="00D34DCA"/>
    <w:rsid w:val="00D34E81"/>
    <w:rsid w:val="00D358AC"/>
    <w:rsid w:val="00D40728"/>
    <w:rsid w:val="00D41339"/>
    <w:rsid w:val="00D431D3"/>
    <w:rsid w:val="00D4528D"/>
    <w:rsid w:val="00D456D4"/>
    <w:rsid w:val="00D50EFA"/>
    <w:rsid w:val="00D50FDB"/>
    <w:rsid w:val="00D50FED"/>
    <w:rsid w:val="00D51E34"/>
    <w:rsid w:val="00D52440"/>
    <w:rsid w:val="00D52585"/>
    <w:rsid w:val="00D52B07"/>
    <w:rsid w:val="00D52D2A"/>
    <w:rsid w:val="00D52D5A"/>
    <w:rsid w:val="00D543FD"/>
    <w:rsid w:val="00D5481E"/>
    <w:rsid w:val="00D54E8B"/>
    <w:rsid w:val="00D55C9F"/>
    <w:rsid w:val="00D567B3"/>
    <w:rsid w:val="00D570BE"/>
    <w:rsid w:val="00D57D61"/>
    <w:rsid w:val="00D6022B"/>
    <w:rsid w:val="00D62BB2"/>
    <w:rsid w:val="00D652F9"/>
    <w:rsid w:val="00D65702"/>
    <w:rsid w:val="00D659B7"/>
    <w:rsid w:val="00D6693E"/>
    <w:rsid w:val="00D74483"/>
    <w:rsid w:val="00D744DC"/>
    <w:rsid w:val="00D767BD"/>
    <w:rsid w:val="00D76A18"/>
    <w:rsid w:val="00D8090F"/>
    <w:rsid w:val="00D82A55"/>
    <w:rsid w:val="00D82EB5"/>
    <w:rsid w:val="00D83124"/>
    <w:rsid w:val="00D87CDA"/>
    <w:rsid w:val="00D90477"/>
    <w:rsid w:val="00D909C9"/>
    <w:rsid w:val="00D90EF5"/>
    <w:rsid w:val="00D9237F"/>
    <w:rsid w:val="00D94001"/>
    <w:rsid w:val="00D94618"/>
    <w:rsid w:val="00D94FCC"/>
    <w:rsid w:val="00D95E88"/>
    <w:rsid w:val="00D97717"/>
    <w:rsid w:val="00D977CF"/>
    <w:rsid w:val="00D97860"/>
    <w:rsid w:val="00DA3989"/>
    <w:rsid w:val="00DA3E88"/>
    <w:rsid w:val="00DA473F"/>
    <w:rsid w:val="00DB0C0B"/>
    <w:rsid w:val="00DB1579"/>
    <w:rsid w:val="00DB48B8"/>
    <w:rsid w:val="00DB4910"/>
    <w:rsid w:val="00DB4F62"/>
    <w:rsid w:val="00DB7549"/>
    <w:rsid w:val="00DB7A2A"/>
    <w:rsid w:val="00DC01B8"/>
    <w:rsid w:val="00DC0DB3"/>
    <w:rsid w:val="00DC19E1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71B"/>
    <w:rsid w:val="00DD036B"/>
    <w:rsid w:val="00DD0DB5"/>
    <w:rsid w:val="00DD2766"/>
    <w:rsid w:val="00DD2ABA"/>
    <w:rsid w:val="00DD2D4B"/>
    <w:rsid w:val="00DD3BAF"/>
    <w:rsid w:val="00DD474F"/>
    <w:rsid w:val="00DD5227"/>
    <w:rsid w:val="00DD53B6"/>
    <w:rsid w:val="00DD6428"/>
    <w:rsid w:val="00DE0633"/>
    <w:rsid w:val="00DE071D"/>
    <w:rsid w:val="00DE1000"/>
    <w:rsid w:val="00DE1621"/>
    <w:rsid w:val="00DE19B2"/>
    <w:rsid w:val="00DE19F6"/>
    <w:rsid w:val="00DE1DC2"/>
    <w:rsid w:val="00DE1F16"/>
    <w:rsid w:val="00DE1F19"/>
    <w:rsid w:val="00DE33AF"/>
    <w:rsid w:val="00DE37EA"/>
    <w:rsid w:val="00DE3B91"/>
    <w:rsid w:val="00DE5CAF"/>
    <w:rsid w:val="00DE6A85"/>
    <w:rsid w:val="00DE7879"/>
    <w:rsid w:val="00DF0B88"/>
    <w:rsid w:val="00DF2D1F"/>
    <w:rsid w:val="00DF44E7"/>
    <w:rsid w:val="00DF485F"/>
    <w:rsid w:val="00DF5CF2"/>
    <w:rsid w:val="00DF5EBD"/>
    <w:rsid w:val="00DF65EB"/>
    <w:rsid w:val="00DF6926"/>
    <w:rsid w:val="00DF796A"/>
    <w:rsid w:val="00E0000C"/>
    <w:rsid w:val="00E00BBB"/>
    <w:rsid w:val="00E0195C"/>
    <w:rsid w:val="00E04B86"/>
    <w:rsid w:val="00E05791"/>
    <w:rsid w:val="00E0592E"/>
    <w:rsid w:val="00E06607"/>
    <w:rsid w:val="00E06A8B"/>
    <w:rsid w:val="00E0753A"/>
    <w:rsid w:val="00E100F0"/>
    <w:rsid w:val="00E11225"/>
    <w:rsid w:val="00E1201B"/>
    <w:rsid w:val="00E13649"/>
    <w:rsid w:val="00E15BF5"/>
    <w:rsid w:val="00E161EE"/>
    <w:rsid w:val="00E17577"/>
    <w:rsid w:val="00E22175"/>
    <w:rsid w:val="00E232D7"/>
    <w:rsid w:val="00E24698"/>
    <w:rsid w:val="00E24879"/>
    <w:rsid w:val="00E256CF"/>
    <w:rsid w:val="00E25A43"/>
    <w:rsid w:val="00E303DE"/>
    <w:rsid w:val="00E319C2"/>
    <w:rsid w:val="00E32596"/>
    <w:rsid w:val="00E339F1"/>
    <w:rsid w:val="00E341BF"/>
    <w:rsid w:val="00E3438B"/>
    <w:rsid w:val="00E35DF0"/>
    <w:rsid w:val="00E3631D"/>
    <w:rsid w:val="00E36784"/>
    <w:rsid w:val="00E36CBD"/>
    <w:rsid w:val="00E37250"/>
    <w:rsid w:val="00E37A0F"/>
    <w:rsid w:val="00E40BF0"/>
    <w:rsid w:val="00E42F8A"/>
    <w:rsid w:val="00E46B9C"/>
    <w:rsid w:val="00E46C57"/>
    <w:rsid w:val="00E5360C"/>
    <w:rsid w:val="00E54FCA"/>
    <w:rsid w:val="00E56FEE"/>
    <w:rsid w:val="00E571FA"/>
    <w:rsid w:val="00E60644"/>
    <w:rsid w:val="00E61301"/>
    <w:rsid w:val="00E64596"/>
    <w:rsid w:val="00E65154"/>
    <w:rsid w:val="00E655E7"/>
    <w:rsid w:val="00E67595"/>
    <w:rsid w:val="00E701EF"/>
    <w:rsid w:val="00E70318"/>
    <w:rsid w:val="00E70E2E"/>
    <w:rsid w:val="00E71DF9"/>
    <w:rsid w:val="00E7255C"/>
    <w:rsid w:val="00E72C26"/>
    <w:rsid w:val="00E7410E"/>
    <w:rsid w:val="00E74469"/>
    <w:rsid w:val="00E7453F"/>
    <w:rsid w:val="00E74891"/>
    <w:rsid w:val="00E76832"/>
    <w:rsid w:val="00E801B5"/>
    <w:rsid w:val="00E822C5"/>
    <w:rsid w:val="00E8438A"/>
    <w:rsid w:val="00E86C25"/>
    <w:rsid w:val="00E87E96"/>
    <w:rsid w:val="00E90ACA"/>
    <w:rsid w:val="00E9188C"/>
    <w:rsid w:val="00E939E2"/>
    <w:rsid w:val="00E940A5"/>
    <w:rsid w:val="00E940B4"/>
    <w:rsid w:val="00E940F2"/>
    <w:rsid w:val="00EA1089"/>
    <w:rsid w:val="00EA1E92"/>
    <w:rsid w:val="00EA3233"/>
    <w:rsid w:val="00EA52F5"/>
    <w:rsid w:val="00EB1D96"/>
    <w:rsid w:val="00EB20B7"/>
    <w:rsid w:val="00EB3098"/>
    <w:rsid w:val="00EB4385"/>
    <w:rsid w:val="00EB5196"/>
    <w:rsid w:val="00EB51F2"/>
    <w:rsid w:val="00EB6C05"/>
    <w:rsid w:val="00EC05E6"/>
    <w:rsid w:val="00EC08E8"/>
    <w:rsid w:val="00EC1313"/>
    <w:rsid w:val="00EC2248"/>
    <w:rsid w:val="00EC28C0"/>
    <w:rsid w:val="00EC3101"/>
    <w:rsid w:val="00EC374B"/>
    <w:rsid w:val="00EC3808"/>
    <w:rsid w:val="00EC5CA4"/>
    <w:rsid w:val="00EC6B51"/>
    <w:rsid w:val="00EC70D4"/>
    <w:rsid w:val="00EC70D5"/>
    <w:rsid w:val="00ED03A6"/>
    <w:rsid w:val="00ED12B1"/>
    <w:rsid w:val="00ED15E5"/>
    <w:rsid w:val="00ED2393"/>
    <w:rsid w:val="00ED2467"/>
    <w:rsid w:val="00ED3417"/>
    <w:rsid w:val="00ED3FAF"/>
    <w:rsid w:val="00ED415E"/>
    <w:rsid w:val="00ED484D"/>
    <w:rsid w:val="00ED492D"/>
    <w:rsid w:val="00ED5A2E"/>
    <w:rsid w:val="00ED5B73"/>
    <w:rsid w:val="00ED637E"/>
    <w:rsid w:val="00ED6B27"/>
    <w:rsid w:val="00ED7D44"/>
    <w:rsid w:val="00EE0FAA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2A44"/>
    <w:rsid w:val="00EF3079"/>
    <w:rsid w:val="00EF39C6"/>
    <w:rsid w:val="00EF5576"/>
    <w:rsid w:val="00EF5FBF"/>
    <w:rsid w:val="00EF79B9"/>
    <w:rsid w:val="00F00E77"/>
    <w:rsid w:val="00F00F26"/>
    <w:rsid w:val="00F0116B"/>
    <w:rsid w:val="00F012F1"/>
    <w:rsid w:val="00F01407"/>
    <w:rsid w:val="00F02934"/>
    <w:rsid w:val="00F0388B"/>
    <w:rsid w:val="00F03AB3"/>
    <w:rsid w:val="00F0519D"/>
    <w:rsid w:val="00F05DB2"/>
    <w:rsid w:val="00F07A9A"/>
    <w:rsid w:val="00F10345"/>
    <w:rsid w:val="00F103C6"/>
    <w:rsid w:val="00F11E84"/>
    <w:rsid w:val="00F1340C"/>
    <w:rsid w:val="00F134D5"/>
    <w:rsid w:val="00F14096"/>
    <w:rsid w:val="00F1452C"/>
    <w:rsid w:val="00F14951"/>
    <w:rsid w:val="00F153E2"/>
    <w:rsid w:val="00F179FA"/>
    <w:rsid w:val="00F2124E"/>
    <w:rsid w:val="00F21A60"/>
    <w:rsid w:val="00F21B38"/>
    <w:rsid w:val="00F2256B"/>
    <w:rsid w:val="00F22C1A"/>
    <w:rsid w:val="00F23B54"/>
    <w:rsid w:val="00F2445C"/>
    <w:rsid w:val="00F248A2"/>
    <w:rsid w:val="00F249CC"/>
    <w:rsid w:val="00F24CC1"/>
    <w:rsid w:val="00F24E9D"/>
    <w:rsid w:val="00F24EBB"/>
    <w:rsid w:val="00F32C51"/>
    <w:rsid w:val="00F34646"/>
    <w:rsid w:val="00F34B55"/>
    <w:rsid w:val="00F35503"/>
    <w:rsid w:val="00F35997"/>
    <w:rsid w:val="00F36DD8"/>
    <w:rsid w:val="00F37FFA"/>
    <w:rsid w:val="00F41957"/>
    <w:rsid w:val="00F42BA6"/>
    <w:rsid w:val="00F439A8"/>
    <w:rsid w:val="00F45A9D"/>
    <w:rsid w:val="00F45E38"/>
    <w:rsid w:val="00F46F07"/>
    <w:rsid w:val="00F50379"/>
    <w:rsid w:val="00F509AC"/>
    <w:rsid w:val="00F514CB"/>
    <w:rsid w:val="00F51853"/>
    <w:rsid w:val="00F521CB"/>
    <w:rsid w:val="00F54BCD"/>
    <w:rsid w:val="00F55357"/>
    <w:rsid w:val="00F55AC6"/>
    <w:rsid w:val="00F56AAB"/>
    <w:rsid w:val="00F5714D"/>
    <w:rsid w:val="00F57FC6"/>
    <w:rsid w:val="00F62233"/>
    <w:rsid w:val="00F65B67"/>
    <w:rsid w:val="00F67639"/>
    <w:rsid w:val="00F71483"/>
    <w:rsid w:val="00F7254D"/>
    <w:rsid w:val="00F72BDD"/>
    <w:rsid w:val="00F730B1"/>
    <w:rsid w:val="00F73B34"/>
    <w:rsid w:val="00F741BD"/>
    <w:rsid w:val="00F74DB5"/>
    <w:rsid w:val="00F74E83"/>
    <w:rsid w:val="00F75B55"/>
    <w:rsid w:val="00F772C3"/>
    <w:rsid w:val="00F77E08"/>
    <w:rsid w:val="00F77F66"/>
    <w:rsid w:val="00F803C1"/>
    <w:rsid w:val="00F804A1"/>
    <w:rsid w:val="00F81CF9"/>
    <w:rsid w:val="00F82386"/>
    <w:rsid w:val="00F830CC"/>
    <w:rsid w:val="00F83714"/>
    <w:rsid w:val="00F850BF"/>
    <w:rsid w:val="00F8593A"/>
    <w:rsid w:val="00F8608E"/>
    <w:rsid w:val="00F8639A"/>
    <w:rsid w:val="00F866F2"/>
    <w:rsid w:val="00F873B5"/>
    <w:rsid w:val="00F916C2"/>
    <w:rsid w:val="00F920EF"/>
    <w:rsid w:val="00F930FB"/>
    <w:rsid w:val="00F933C8"/>
    <w:rsid w:val="00F955D2"/>
    <w:rsid w:val="00F969BB"/>
    <w:rsid w:val="00F97749"/>
    <w:rsid w:val="00F97D79"/>
    <w:rsid w:val="00FA200D"/>
    <w:rsid w:val="00FA2E0B"/>
    <w:rsid w:val="00FA3A3A"/>
    <w:rsid w:val="00FA40C0"/>
    <w:rsid w:val="00FA46BC"/>
    <w:rsid w:val="00FA4794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49CB"/>
    <w:rsid w:val="00FB4E15"/>
    <w:rsid w:val="00FB66D3"/>
    <w:rsid w:val="00FC2D98"/>
    <w:rsid w:val="00FC312D"/>
    <w:rsid w:val="00FC70E7"/>
    <w:rsid w:val="00FC75B1"/>
    <w:rsid w:val="00FC7D1D"/>
    <w:rsid w:val="00FD04D9"/>
    <w:rsid w:val="00FD162F"/>
    <w:rsid w:val="00FD1DFD"/>
    <w:rsid w:val="00FD4205"/>
    <w:rsid w:val="00FD5A0B"/>
    <w:rsid w:val="00FD5B58"/>
    <w:rsid w:val="00FD6162"/>
    <w:rsid w:val="00FD6FC7"/>
    <w:rsid w:val="00FD730B"/>
    <w:rsid w:val="00FE0D82"/>
    <w:rsid w:val="00FE169A"/>
    <w:rsid w:val="00FE1B83"/>
    <w:rsid w:val="00FE24F2"/>
    <w:rsid w:val="00FE2C3E"/>
    <w:rsid w:val="00FE39A4"/>
    <w:rsid w:val="00FE4BF7"/>
    <w:rsid w:val="00FE7245"/>
    <w:rsid w:val="00FF0368"/>
    <w:rsid w:val="00FF0EB2"/>
    <w:rsid w:val="00FF25A8"/>
    <w:rsid w:val="00FF31F2"/>
    <w:rsid w:val="00FF37D8"/>
    <w:rsid w:val="00FF3A36"/>
    <w:rsid w:val="00FF3BEE"/>
    <w:rsid w:val="00FF3F4F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E3550-098A-425A-8E49-B97CBE59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Char"/>
    <w:qFormat/>
    <w:rsid w:val="00C47E73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2E74B5" w:themeColor="accent1" w:themeShade="BF"/>
      <w:sz w:val="30"/>
    </w:rPr>
  </w:style>
  <w:style w:type="paragraph" w:styleId="3">
    <w:name w:val="heading 3"/>
    <w:next w:val="a"/>
    <w:qFormat/>
    <w:rsid w:val="00C47E73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538135" w:themeColor="accent6" w:themeShade="BF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Char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5">
    <w:name w:val="footer"/>
    <w:link w:val="Char0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6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7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8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9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a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c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d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e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0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1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2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0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3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4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5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6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7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8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9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a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b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c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d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e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1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1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2">
    <w:name w:val="Plain Text"/>
    <w:basedOn w:val="a"/>
    <w:semiHidden/>
    <w:pPr>
      <w:spacing w:before="0" w:after="0" w:line="240" w:lineRule="auto"/>
      <w:ind w:left="0"/>
    </w:pPr>
  </w:style>
  <w:style w:type="paragraph" w:styleId="15">
    <w:name w:val="toc 1"/>
    <w:next w:val="2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6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3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4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5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6">
    <w:name w:val="命令行"/>
    <w:basedOn w:val="a"/>
    <w:pPr>
      <w:spacing w:before="1" w:after="1"/>
    </w:pPr>
  </w:style>
  <w:style w:type="paragraph" w:customStyle="1" w:styleId="aff7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8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9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7">
    <w:name w:val="正文:1"/>
    <w:basedOn w:val="a"/>
  </w:style>
  <w:style w:type="paragraph" w:customStyle="1" w:styleId="18">
    <w:name w:val="批注框文本1"/>
    <w:basedOn w:val="a"/>
    <w:semiHidden/>
    <w:rPr>
      <w:sz w:val="18"/>
      <w:szCs w:val="18"/>
    </w:rPr>
  </w:style>
  <w:style w:type="paragraph" w:styleId="2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a">
    <w:name w:val="Hyperlink"/>
    <w:uiPriority w:val="99"/>
    <w:rPr>
      <w:color w:val="0000FF"/>
      <w:u w:val="single"/>
    </w:rPr>
  </w:style>
  <w:style w:type="paragraph" w:styleId="31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styleId="affb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15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c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d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e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">
    <w:name w:val="footnote text"/>
    <w:basedOn w:val="a"/>
    <w:semiHidden/>
    <w:pPr>
      <w:jc w:val="left"/>
    </w:pPr>
    <w:rPr>
      <w:sz w:val="18"/>
      <w:szCs w:val="18"/>
    </w:rPr>
  </w:style>
  <w:style w:type="character" w:styleId="afff0">
    <w:name w:val="footnote reference"/>
    <w:semiHidden/>
    <w:rPr>
      <w:vertAlign w:val="superscript"/>
    </w:rPr>
  </w:style>
  <w:style w:type="paragraph" w:styleId="afff1">
    <w:name w:val="endnote text"/>
    <w:basedOn w:val="a"/>
    <w:semiHidden/>
    <w:pPr>
      <w:jc w:val="left"/>
    </w:pPr>
  </w:style>
  <w:style w:type="character" w:styleId="afff2">
    <w:name w:val="endnote reference"/>
    <w:semiHidden/>
    <w:rPr>
      <w:vertAlign w:val="superscript"/>
    </w:rPr>
  </w:style>
  <w:style w:type="character" w:customStyle="1" w:styleId="Char">
    <w:name w:val="页眉 Char"/>
    <w:link w:val="a4"/>
    <w:uiPriority w:val="99"/>
    <w:rsid w:val="0021543E"/>
    <w:rPr>
      <w:rFonts w:ascii="Arial" w:hAnsi="Arial"/>
      <w:noProof/>
      <w:sz w:val="18"/>
    </w:rPr>
  </w:style>
  <w:style w:type="paragraph" w:styleId="afff3">
    <w:name w:val="Balloon Text"/>
    <w:basedOn w:val="a"/>
    <w:link w:val="Char1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Char1">
    <w:name w:val="批注框文本 Char"/>
    <w:link w:val="afff3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Char0">
    <w:name w:val="页脚 Char"/>
    <w:link w:val="a5"/>
    <w:uiPriority w:val="99"/>
    <w:rsid w:val="0021543E"/>
    <w:rPr>
      <w:rFonts w:ascii="Arial" w:hAnsi="Arial"/>
      <w:noProof/>
      <w:sz w:val="18"/>
    </w:rPr>
  </w:style>
  <w:style w:type="table" w:styleId="afff4">
    <w:name w:val="Table Grid"/>
    <w:basedOn w:val="a2"/>
    <w:uiPriority w:val="59"/>
    <w:rsid w:val="006A7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5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C47E73"/>
    <w:rPr>
      <w:rFonts w:ascii="Arial" w:eastAsia="微软雅黑" w:hAnsi="Arial"/>
      <w:color w:val="2E74B5" w:themeColor="accent1" w:themeShade="BF"/>
      <w:sz w:val="30"/>
    </w:rPr>
  </w:style>
  <w:style w:type="paragraph" w:styleId="HTML">
    <w:name w:val="HTML Preformatted"/>
    <w:basedOn w:val="a"/>
    <w:link w:val="HTMLChar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0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6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rsid w:val="00C908BB"/>
  </w:style>
  <w:style w:type="character" w:styleId="afff7">
    <w:name w:val="Emphasis"/>
    <w:uiPriority w:val="20"/>
    <w:qFormat/>
    <w:rsid w:val="00C908BB"/>
    <w:rPr>
      <w:i/>
      <w:iCs/>
    </w:rPr>
  </w:style>
  <w:style w:type="paragraph" w:styleId="afff8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9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1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2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9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a">
    <w:name w:val="Subtitle"/>
    <w:basedOn w:val="a"/>
    <w:next w:val="a"/>
    <w:link w:val="Char2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fffa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371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25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EDA8A-CD94-4333-B9D5-56057B2E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4003</TotalTime>
  <Pages>10</Pages>
  <Words>836</Words>
  <Characters>4770</Characters>
  <Application>Microsoft Office Word</Application>
  <DocSecurity>0</DocSecurity>
  <Lines>39</Lines>
  <Paragraphs>11</Paragraphs>
  <ScaleCrop>false</ScaleCrop>
  <Company>微软中国</Company>
  <LinksUpToDate>false</LinksUpToDate>
  <CharactersWithSpaces>5595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rss jcy</cp:lastModifiedBy>
  <cp:revision>132</cp:revision>
  <cp:lastPrinted>2016-06-15T01:15:00Z</cp:lastPrinted>
  <dcterms:created xsi:type="dcterms:W3CDTF">2017-05-29T01:51:00Z</dcterms:created>
  <dcterms:modified xsi:type="dcterms:W3CDTF">2018-12-01T03:02:00Z</dcterms:modified>
</cp:coreProperties>
</file>